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E08" w:rsidRDefault="00AC2E08">
      <w:pPr>
        <w:jc w:val="center"/>
        <w:rPr>
          <w:b/>
          <w:bCs/>
          <w:sz w:val="36"/>
          <w:szCs w:val="36"/>
        </w:rPr>
      </w:pPr>
      <w:bookmarkStart w:id="0" w:name="_Toc104333041"/>
      <w:bookmarkStart w:id="1" w:name="_Toc104332870"/>
      <w:r>
        <w:rPr>
          <w:b/>
          <w:bCs/>
          <w:sz w:val="36"/>
          <w:szCs w:val="36"/>
        </w:rPr>
        <w:t>СОДЕРЖАНИЕ</w:t>
      </w:r>
      <w:bookmarkEnd w:id="0"/>
      <w:bookmarkEnd w:id="1"/>
    </w:p>
    <w:p w:rsidR="00AC2E08" w:rsidRDefault="00AC2E08">
      <w:pPr>
        <w:pStyle w:val="TOC1"/>
        <w:tabs>
          <w:tab w:val="right" w:leader="dot" w:pos="9962"/>
        </w:tabs>
        <w:rPr>
          <w:noProof/>
          <w:sz w:val="24"/>
          <w:szCs w:val="24"/>
          <w:lang w:eastAsia="ru-RU"/>
        </w:rPr>
      </w:pPr>
      <w:r>
        <w:rPr>
          <w:webHidden/>
          <w:spacing w:val="-2"/>
          <w:szCs w:val="28"/>
        </w:rPr>
        <w:fldChar w:fldCharType="begin"/>
      </w:r>
      <w:r>
        <w:rPr>
          <w:webHidden/>
          <w:spacing w:val="-2"/>
          <w:szCs w:val="28"/>
        </w:rPr>
        <w:instrText>TOC \z \o "1-3" \u \h</w:instrText>
      </w:r>
      <w:r>
        <w:rPr>
          <w:webHidden/>
          <w:spacing w:val="-2"/>
          <w:szCs w:val="28"/>
        </w:rPr>
        <w:fldChar w:fldCharType="separate"/>
      </w:r>
      <w:hyperlink w:anchor="_Toc105509710" w:history="1">
        <w:r w:rsidRPr="003473C4">
          <w:rPr>
            <w:rStyle w:val="Hyperlink"/>
            <w:noProof/>
          </w:rPr>
          <w:t>ВВЕДЕНИЕ</w:t>
        </w:r>
        <w:r>
          <w:rPr>
            <w:noProof/>
            <w:webHidden/>
          </w:rPr>
          <w:tab/>
        </w:r>
        <w:r>
          <w:rPr>
            <w:noProof/>
            <w:webHidden/>
          </w:rPr>
          <w:fldChar w:fldCharType="begin"/>
        </w:r>
        <w:r>
          <w:rPr>
            <w:noProof/>
            <w:webHidden/>
          </w:rPr>
          <w:instrText xml:space="preserve"> PAGEREF _Toc105509710 \h </w:instrText>
        </w:r>
        <w:r>
          <w:rPr>
            <w:noProof/>
          </w:rPr>
        </w:r>
        <w:r>
          <w:rPr>
            <w:noProof/>
            <w:webHidden/>
          </w:rPr>
          <w:fldChar w:fldCharType="separate"/>
        </w:r>
        <w:r>
          <w:rPr>
            <w:noProof/>
            <w:webHidden/>
          </w:rPr>
          <w:t>6</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11" w:history="1">
        <w:r w:rsidRPr="003473C4">
          <w:rPr>
            <w:rStyle w:val="Hyperlink"/>
            <w:noProof/>
          </w:rPr>
          <w:t>1 </w:t>
        </w:r>
        <w:r w:rsidRPr="003473C4">
          <w:rPr>
            <w:rStyle w:val="Hyperlink"/>
            <w:noProof/>
            <w:spacing w:val="-2"/>
          </w:rPr>
          <w:t>ПОСТАНОВКА ЗАДАЧИ</w:t>
        </w:r>
        <w:r>
          <w:rPr>
            <w:noProof/>
            <w:webHidden/>
          </w:rPr>
          <w:tab/>
        </w:r>
        <w:r>
          <w:rPr>
            <w:noProof/>
            <w:webHidden/>
          </w:rPr>
          <w:fldChar w:fldCharType="begin"/>
        </w:r>
        <w:r>
          <w:rPr>
            <w:noProof/>
            <w:webHidden/>
          </w:rPr>
          <w:instrText xml:space="preserve"> PAGEREF _Toc105509711 \h </w:instrText>
        </w:r>
        <w:r>
          <w:rPr>
            <w:noProof/>
          </w:rPr>
        </w:r>
        <w:r>
          <w:rPr>
            <w:noProof/>
            <w:webHidden/>
          </w:rPr>
          <w:fldChar w:fldCharType="separate"/>
        </w:r>
        <w:r>
          <w:rPr>
            <w:noProof/>
            <w:webHidden/>
          </w:rPr>
          <w:t>7</w:t>
        </w:r>
        <w:r>
          <w:rPr>
            <w:noProof/>
            <w:webHidden/>
          </w:rPr>
          <w:fldChar w:fldCharType="end"/>
        </w:r>
      </w:hyperlink>
    </w:p>
    <w:p w:rsidR="00AC2E08" w:rsidRDefault="00AC2E08">
      <w:pPr>
        <w:pStyle w:val="TOC2"/>
        <w:rPr>
          <w:rFonts w:cs="Times New Roman"/>
          <w:noProof/>
          <w:sz w:val="24"/>
          <w:szCs w:val="24"/>
          <w:lang w:eastAsia="ru-RU"/>
        </w:rPr>
      </w:pPr>
      <w:hyperlink w:anchor="_Toc105509712" w:history="1">
        <w:r w:rsidRPr="003473C4">
          <w:rPr>
            <w:rStyle w:val="Hyperlink"/>
            <w:noProof/>
          </w:rPr>
          <w:t>1.1 Описание входных данных</w:t>
        </w:r>
        <w:r>
          <w:rPr>
            <w:noProof/>
            <w:webHidden/>
          </w:rPr>
          <w:tab/>
        </w:r>
        <w:r>
          <w:rPr>
            <w:noProof/>
            <w:webHidden/>
          </w:rPr>
          <w:fldChar w:fldCharType="begin"/>
        </w:r>
        <w:r>
          <w:rPr>
            <w:noProof/>
            <w:webHidden/>
          </w:rPr>
          <w:instrText xml:space="preserve"> PAGEREF _Toc105509712 \h </w:instrText>
        </w:r>
        <w:r>
          <w:rPr>
            <w:noProof/>
          </w:rPr>
        </w:r>
        <w:r>
          <w:rPr>
            <w:noProof/>
            <w:webHidden/>
          </w:rPr>
          <w:fldChar w:fldCharType="separate"/>
        </w:r>
        <w:r>
          <w:rPr>
            <w:noProof/>
            <w:webHidden/>
          </w:rPr>
          <w:t>8</w:t>
        </w:r>
        <w:r>
          <w:rPr>
            <w:noProof/>
            <w:webHidden/>
          </w:rPr>
          <w:fldChar w:fldCharType="end"/>
        </w:r>
      </w:hyperlink>
    </w:p>
    <w:p w:rsidR="00AC2E08" w:rsidRDefault="00AC2E08">
      <w:pPr>
        <w:pStyle w:val="TOC2"/>
        <w:rPr>
          <w:rFonts w:cs="Times New Roman"/>
          <w:noProof/>
          <w:sz w:val="24"/>
          <w:szCs w:val="24"/>
          <w:lang w:eastAsia="ru-RU"/>
        </w:rPr>
      </w:pPr>
      <w:hyperlink w:anchor="_Toc105509713" w:history="1">
        <w:r w:rsidRPr="003473C4">
          <w:rPr>
            <w:rStyle w:val="Hyperlink"/>
            <w:noProof/>
          </w:rPr>
          <w:t>1.2 Описание выходных данных</w:t>
        </w:r>
        <w:r>
          <w:rPr>
            <w:noProof/>
            <w:webHidden/>
          </w:rPr>
          <w:tab/>
        </w:r>
        <w:r>
          <w:rPr>
            <w:noProof/>
            <w:webHidden/>
          </w:rPr>
          <w:fldChar w:fldCharType="begin"/>
        </w:r>
        <w:r>
          <w:rPr>
            <w:noProof/>
            <w:webHidden/>
          </w:rPr>
          <w:instrText xml:space="preserve"> PAGEREF _Toc105509713 \h </w:instrText>
        </w:r>
        <w:r>
          <w:rPr>
            <w:noProof/>
          </w:rPr>
        </w:r>
        <w:r>
          <w:rPr>
            <w:noProof/>
            <w:webHidden/>
          </w:rPr>
          <w:fldChar w:fldCharType="separate"/>
        </w:r>
        <w:r>
          <w:rPr>
            <w:noProof/>
            <w:webHidden/>
          </w:rPr>
          <w:t>9</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14" w:history="1">
        <w:r w:rsidRPr="003473C4">
          <w:rPr>
            <w:rStyle w:val="Hyperlink"/>
            <w:noProof/>
          </w:rPr>
          <w:t>2 </w:t>
        </w:r>
        <w:r w:rsidRPr="003473C4">
          <w:rPr>
            <w:rStyle w:val="Hyperlink"/>
            <w:noProof/>
            <w:spacing w:val="-2"/>
          </w:rPr>
          <w:t>МЕТОД РЕШЕНИЯ</w:t>
        </w:r>
        <w:r>
          <w:rPr>
            <w:noProof/>
            <w:webHidden/>
          </w:rPr>
          <w:tab/>
        </w:r>
        <w:r>
          <w:rPr>
            <w:noProof/>
            <w:webHidden/>
          </w:rPr>
          <w:fldChar w:fldCharType="begin"/>
        </w:r>
        <w:r>
          <w:rPr>
            <w:noProof/>
            <w:webHidden/>
          </w:rPr>
          <w:instrText xml:space="preserve"> PAGEREF _Toc105509714 \h </w:instrText>
        </w:r>
        <w:r>
          <w:rPr>
            <w:noProof/>
          </w:rPr>
        </w:r>
        <w:r>
          <w:rPr>
            <w:noProof/>
            <w:webHidden/>
          </w:rPr>
          <w:fldChar w:fldCharType="separate"/>
        </w:r>
        <w:r>
          <w:rPr>
            <w:noProof/>
            <w:webHidden/>
          </w:rPr>
          <w:t>11</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15" w:history="1">
        <w:r w:rsidRPr="003473C4">
          <w:rPr>
            <w:rStyle w:val="Hyperlink"/>
            <w:noProof/>
          </w:rPr>
          <w:t>3 </w:t>
        </w:r>
        <w:r w:rsidRPr="003473C4">
          <w:rPr>
            <w:rStyle w:val="Hyperlink"/>
            <w:noProof/>
            <w:spacing w:val="-2"/>
          </w:rPr>
          <w:t>ОПИСАНИЕ АЛГОРИТМОВ</w:t>
        </w:r>
        <w:r>
          <w:rPr>
            <w:noProof/>
            <w:webHidden/>
          </w:rPr>
          <w:tab/>
        </w:r>
        <w:r>
          <w:rPr>
            <w:noProof/>
            <w:webHidden/>
          </w:rPr>
          <w:fldChar w:fldCharType="begin"/>
        </w:r>
        <w:r>
          <w:rPr>
            <w:noProof/>
            <w:webHidden/>
          </w:rPr>
          <w:instrText xml:space="preserve"> PAGEREF _Toc105509715 \h </w:instrText>
        </w:r>
        <w:r>
          <w:rPr>
            <w:noProof/>
          </w:rPr>
        </w:r>
        <w:r>
          <w:rPr>
            <w:noProof/>
            <w:webHidden/>
          </w:rPr>
          <w:fldChar w:fldCharType="separate"/>
        </w:r>
        <w:r>
          <w:rPr>
            <w:noProof/>
            <w:webHidden/>
          </w:rPr>
          <w:t>16</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16" w:history="1">
        <w:r w:rsidRPr="003473C4">
          <w:rPr>
            <w:rStyle w:val="Hyperlink"/>
            <w:noProof/>
          </w:rPr>
          <w:t>3.0</w:t>
        </w:r>
        <w:r>
          <w:rPr>
            <w:rFonts w:cs="Times New Roman"/>
            <w:noProof/>
            <w:sz w:val="24"/>
            <w:szCs w:val="24"/>
            <w:lang w:eastAsia="ru-RU"/>
          </w:rPr>
          <w:tab/>
        </w:r>
        <w:r w:rsidRPr="003473C4">
          <w:rPr>
            <w:rStyle w:val="Hyperlink"/>
            <w:noProof/>
          </w:rPr>
          <w:t>Алгоритм функции main</w:t>
        </w:r>
        <w:r>
          <w:rPr>
            <w:noProof/>
            <w:webHidden/>
          </w:rPr>
          <w:tab/>
        </w:r>
        <w:r>
          <w:rPr>
            <w:noProof/>
            <w:webHidden/>
          </w:rPr>
          <w:fldChar w:fldCharType="begin"/>
        </w:r>
        <w:r>
          <w:rPr>
            <w:noProof/>
            <w:webHidden/>
          </w:rPr>
          <w:instrText xml:space="preserve"> PAGEREF _Toc105509716 \h </w:instrText>
        </w:r>
        <w:r>
          <w:rPr>
            <w:noProof/>
          </w:rPr>
        </w:r>
        <w:r>
          <w:rPr>
            <w:noProof/>
            <w:webHidden/>
          </w:rPr>
          <w:fldChar w:fldCharType="separate"/>
        </w:r>
        <w:r>
          <w:rPr>
            <w:noProof/>
            <w:webHidden/>
          </w:rPr>
          <w:t>16</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17" w:history="1">
        <w:r w:rsidRPr="003473C4">
          <w:rPr>
            <w:rStyle w:val="Hyperlink"/>
            <w:noProof/>
          </w:rPr>
          <w:t>3.1</w:t>
        </w:r>
        <w:r>
          <w:rPr>
            <w:rFonts w:cs="Times New Roman"/>
            <w:noProof/>
            <w:sz w:val="24"/>
            <w:szCs w:val="24"/>
            <w:lang w:eastAsia="ru-RU"/>
          </w:rPr>
          <w:tab/>
        </w:r>
        <w:r w:rsidRPr="003473C4">
          <w:rPr>
            <w:rStyle w:val="Hyperlink"/>
            <w:noProof/>
          </w:rPr>
          <w:t>Алгоритм метода buildtree класса Application</w:t>
        </w:r>
        <w:r>
          <w:rPr>
            <w:noProof/>
            <w:webHidden/>
          </w:rPr>
          <w:tab/>
        </w:r>
        <w:r>
          <w:rPr>
            <w:noProof/>
            <w:webHidden/>
          </w:rPr>
          <w:fldChar w:fldCharType="begin"/>
        </w:r>
        <w:r>
          <w:rPr>
            <w:noProof/>
            <w:webHidden/>
          </w:rPr>
          <w:instrText xml:space="preserve"> PAGEREF _Toc105509717 \h </w:instrText>
        </w:r>
        <w:r>
          <w:rPr>
            <w:noProof/>
          </w:rPr>
        </w:r>
        <w:r>
          <w:rPr>
            <w:noProof/>
            <w:webHidden/>
          </w:rPr>
          <w:fldChar w:fldCharType="separate"/>
        </w:r>
        <w:r>
          <w:rPr>
            <w:noProof/>
            <w:webHidden/>
          </w:rPr>
          <w:t>16</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18" w:history="1">
        <w:r w:rsidRPr="003473C4">
          <w:rPr>
            <w:rStyle w:val="Hyperlink"/>
            <w:noProof/>
          </w:rPr>
          <w:t>3.2</w:t>
        </w:r>
        <w:r>
          <w:rPr>
            <w:rFonts w:cs="Times New Roman"/>
            <w:noProof/>
            <w:sz w:val="24"/>
            <w:szCs w:val="24"/>
            <w:lang w:eastAsia="ru-RU"/>
          </w:rPr>
          <w:tab/>
        </w:r>
        <w:r w:rsidRPr="003473C4">
          <w:rPr>
            <w:rStyle w:val="Hyperlink"/>
            <w:noProof/>
          </w:rPr>
          <w:t>Алгоритм метода startApp класса Application</w:t>
        </w:r>
        <w:r>
          <w:rPr>
            <w:noProof/>
            <w:webHidden/>
          </w:rPr>
          <w:tab/>
        </w:r>
        <w:r>
          <w:rPr>
            <w:noProof/>
            <w:webHidden/>
          </w:rPr>
          <w:fldChar w:fldCharType="begin"/>
        </w:r>
        <w:r>
          <w:rPr>
            <w:noProof/>
            <w:webHidden/>
          </w:rPr>
          <w:instrText xml:space="preserve"> PAGEREF _Toc105509718 \h </w:instrText>
        </w:r>
        <w:r>
          <w:rPr>
            <w:noProof/>
          </w:rPr>
        </w:r>
        <w:r>
          <w:rPr>
            <w:noProof/>
            <w:webHidden/>
          </w:rPr>
          <w:fldChar w:fldCharType="separate"/>
        </w:r>
        <w:r>
          <w:rPr>
            <w:noProof/>
            <w:webHidden/>
          </w:rPr>
          <w:t>17</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19" w:history="1">
        <w:r w:rsidRPr="003473C4">
          <w:rPr>
            <w:rStyle w:val="Hyperlink"/>
            <w:noProof/>
          </w:rPr>
          <w:t>3.3</w:t>
        </w:r>
        <w:r>
          <w:rPr>
            <w:rFonts w:cs="Times New Roman"/>
            <w:noProof/>
            <w:sz w:val="24"/>
            <w:szCs w:val="24"/>
            <w:lang w:eastAsia="ru-RU"/>
          </w:rPr>
          <w:tab/>
        </w:r>
        <w:r w:rsidRPr="003473C4">
          <w:rPr>
            <w:rStyle w:val="Hyperlink"/>
            <w:noProof/>
          </w:rPr>
          <w:t>Алгоритм метода insert класса Reader</w:t>
        </w:r>
        <w:r>
          <w:rPr>
            <w:noProof/>
            <w:webHidden/>
          </w:rPr>
          <w:tab/>
        </w:r>
        <w:r>
          <w:rPr>
            <w:noProof/>
            <w:webHidden/>
          </w:rPr>
          <w:fldChar w:fldCharType="begin"/>
        </w:r>
        <w:r>
          <w:rPr>
            <w:noProof/>
            <w:webHidden/>
          </w:rPr>
          <w:instrText xml:space="preserve"> PAGEREF _Toc105509719 \h </w:instrText>
        </w:r>
        <w:r>
          <w:rPr>
            <w:noProof/>
          </w:rPr>
        </w:r>
        <w:r>
          <w:rPr>
            <w:noProof/>
            <w:webHidden/>
          </w:rPr>
          <w:fldChar w:fldCharType="separate"/>
        </w:r>
        <w:r>
          <w:rPr>
            <w:noProof/>
            <w:webHidden/>
          </w:rPr>
          <w:t>17</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0" w:history="1">
        <w:r w:rsidRPr="003473C4">
          <w:rPr>
            <w:rStyle w:val="Hyperlink"/>
            <w:noProof/>
          </w:rPr>
          <w:t>3.4</w:t>
        </w:r>
        <w:r>
          <w:rPr>
            <w:rFonts w:cs="Times New Roman"/>
            <w:noProof/>
            <w:sz w:val="24"/>
            <w:szCs w:val="24"/>
            <w:lang w:eastAsia="ru-RU"/>
          </w:rPr>
          <w:tab/>
        </w:r>
        <w:r w:rsidRPr="003473C4">
          <w:rPr>
            <w:rStyle w:val="Hyperlink"/>
            <w:noProof/>
          </w:rPr>
          <w:t>Алгоритм метода insertHandler класса Field</w:t>
        </w:r>
        <w:r>
          <w:rPr>
            <w:noProof/>
            <w:webHidden/>
          </w:rPr>
          <w:tab/>
        </w:r>
        <w:r>
          <w:rPr>
            <w:noProof/>
            <w:webHidden/>
          </w:rPr>
          <w:fldChar w:fldCharType="begin"/>
        </w:r>
        <w:r>
          <w:rPr>
            <w:noProof/>
            <w:webHidden/>
          </w:rPr>
          <w:instrText xml:space="preserve"> PAGEREF _Toc105509720 \h </w:instrText>
        </w:r>
        <w:r>
          <w:rPr>
            <w:noProof/>
          </w:rPr>
        </w:r>
        <w:r>
          <w:rPr>
            <w:noProof/>
            <w:webHidden/>
          </w:rPr>
          <w:fldChar w:fldCharType="separate"/>
        </w:r>
        <w:r>
          <w:rPr>
            <w:noProof/>
            <w:webHidden/>
          </w:rPr>
          <w:t>18</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1" w:history="1">
        <w:r w:rsidRPr="003473C4">
          <w:rPr>
            <w:rStyle w:val="Hyperlink"/>
            <w:noProof/>
          </w:rPr>
          <w:t>3.5</w:t>
        </w:r>
        <w:r>
          <w:rPr>
            <w:rFonts w:cs="Times New Roman"/>
            <w:noProof/>
            <w:sz w:val="24"/>
            <w:szCs w:val="24"/>
            <w:lang w:eastAsia="ru-RU"/>
          </w:rPr>
          <w:tab/>
        </w:r>
        <w:r w:rsidRPr="003473C4">
          <w:rPr>
            <w:rStyle w:val="Hyperlink"/>
            <w:noProof/>
          </w:rPr>
          <w:t>Алгоритм метода getFieldStateHandler класса Field</w:t>
        </w:r>
        <w:r>
          <w:rPr>
            <w:noProof/>
            <w:webHidden/>
          </w:rPr>
          <w:tab/>
        </w:r>
        <w:r>
          <w:rPr>
            <w:noProof/>
            <w:webHidden/>
          </w:rPr>
          <w:fldChar w:fldCharType="begin"/>
        </w:r>
        <w:r>
          <w:rPr>
            <w:noProof/>
            <w:webHidden/>
          </w:rPr>
          <w:instrText xml:space="preserve"> PAGEREF _Toc105509721 \h </w:instrText>
        </w:r>
        <w:r>
          <w:rPr>
            <w:noProof/>
          </w:rPr>
        </w:r>
        <w:r>
          <w:rPr>
            <w:noProof/>
            <w:webHidden/>
          </w:rPr>
          <w:fldChar w:fldCharType="separate"/>
        </w:r>
        <w:r>
          <w:rPr>
            <w:noProof/>
            <w:webHidden/>
          </w:rPr>
          <w:t>18</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2" w:history="1">
        <w:r w:rsidRPr="003473C4">
          <w:rPr>
            <w:rStyle w:val="Hyperlink"/>
            <w:noProof/>
          </w:rPr>
          <w:t>3.6</w:t>
        </w:r>
        <w:r>
          <w:rPr>
            <w:rFonts w:cs="Times New Roman"/>
            <w:noProof/>
            <w:sz w:val="24"/>
            <w:szCs w:val="24"/>
            <w:lang w:eastAsia="ru-RU"/>
          </w:rPr>
          <w:tab/>
        </w:r>
        <w:r w:rsidRPr="003473C4">
          <w:rPr>
            <w:rStyle w:val="Hyperlink"/>
            <w:noProof/>
          </w:rPr>
          <w:t>Алгоритм метода printHandler класса Printer</w:t>
        </w:r>
        <w:r>
          <w:rPr>
            <w:noProof/>
            <w:webHidden/>
          </w:rPr>
          <w:tab/>
        </w:r>
        <w:r>
          <w:rPr>
            <w:noProof/>
            <w:webHidden/>
          </w:rPr>
          <w:fldChar w:fldCharType="begin"/>
        </w:r>
        <w:r>
          <w:rPr>
            <w:noProof/>
            <w:webHidden/>
          </w:rPr>
          <w:instrText xml:space="preserve"> PAGEREF _Toc105509722 \h </w:instrText>
        </w:r>
        <w:r>
          <w:rPr>
            <w:noProof/>
          </w:rPr>
        </w:r>
        <w:r>
          <w:rPr>
            <w:noProof/>
            <w:webHidden/>
          </w:rPr>
          <w:fldChar w:fldCharType="separate"/>
        </w:r>
        <w:r>
          <w:rPr>
            <w:noProof/>
            <w:webHidden/>
          </w:rPr>
          <w:t>19</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3" w:history="1">
        <w:r w:rsidRPr="003473C4">
          <w:rPr>
            <w:rStyle w:val="Hyperlink"/>
            <w:noProof/>
          </w:rPr>
          <w:t>3.7</w:t>
        </w:r>
        <w:r>
          <w:rPr>
            <w:rFonts w:cs="Times New Roman"/>
            <w:noProof/>
            <w:sz w:val="24"/>
            <w:szCs w:val="24"/>
            <w:lang w:eastAsia="ru-RU"/>
          </w:rPr>
          <w:tab/>
        </w:r>
        <w:r w:rsidRPr="003473C4">
          <w:rPr>
            <w:rStyle w:val="Hyperlink"/>
            <w:noProof/>
          </w:rPr>
          <w:t>Алгоритм метода emit_FSSignal класса Base</w:t>
        </w:r>
        <w:r>
          <w:rPr>
            <w:noProof/>
            <w:webHidden/>
          </w:rPr>
          <w:tab/>
        </w:r>
        <w:r>
          <w:rPr>
            <w:noProof/>
            <w:webHidden/>
          </w:rPr>
          <w:fldChar w:fldCharType="begin"/>
        </w:r>
        <w:r>
          <w:rPr>
            <w:noProof/>
            <w:webHidden/>
          </w:rPr>
          <w:instrText xml:space="preserve"> PAGEREF _Toc105509723 \h </w:instrText>
        </w:r>
        <w:r>
          <w:rPr>
            <w:noProof/>
          </w:rPr>
        </w:r>
        <w:r>
          <w:rPr>
            <w:noProof/>
            <w:webHidden/>
          </w:rPr>
          <w:fldChar w:fldCharType="separate"/>
        </w:r>
        <w:r>
          <w:rPr>
            <w:noProof/>
            <w:webHidden/>
          </w:rPr>
          <w:t>19</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4" w:history="1">
        <w:r w:rsidRPr="003473C4">
          <w:rPr>
            <w:rStyle w:val="Hyperlink"/>
            <w:noProof/>
          </w:rPr>
          <w:t>3.8</w:t>
        </w:r>
        <w:r>
          <w:rPr>
            <w:rFonts w:cs="Times New Roman"/>
            <w:noProof/>
            <w:sz w:val="24"/>
            <w:szCs w:val="24"/>
            <w:lang w:eastAsia="ru-RU"/>
          </w:rPr>
          <w:tab/>
        </w:r>
        <w:r w:rsidRPr="003473C4">
          <w:rPr>
            <w:rStyle w:val="Hyperlink"/>
            <w:noProof/>
          </w:rPr>
          <w:t>Алгоритм метода absolutemove класса Bot</w:t>
        </w:r>
        <w:r>
          <w:rPr>
            <w:noProof/>
            <w:webHidden/>
          </w:rPr>
          <w:tab/>
        </w:r>
        <w:r>
          <w:rPr>
            <w:noProof/>
            <w:webHidden/>
          </w:rPr>
          <w:fldChar w:fldCharType="begin"/>
        </w:r>
        <w:r>
          <w:rPr>
            <w:noProof/>
            <w:webHidden/>
          </w:rPr>
          <w:instrText xml:space="preserve"> PAGEREF _Toc105509724 \h </w:instrText>
        </w:r>
        <w:r>
          <w:rPr>
            <w:noProof/>
          </w:rPr>
        </w:r>
        <w:r>
          <w:rPr>
            <w:noProof/>
            <w:webHidden/>
          </w:rPr>
          <w:fldChar w:fldCharType="separate"/>
        </w:r>
        <w:r>
          <w:rPr>
            <w:noProof/>
            <w:webHidden/>
          </w:rPr>
          <w:t>20</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25" w:history="1">
        <w:r w:rsidRPr="003473C4">
          <w:rPr>
            <w:rStyle w:val="Hyperlink"/>
            <w:noProof/>
          </w:rPr>
          <w:t>3.9</w:t>
        </w:r>
        <w:r>
          <w:rPr>
            <w:rFonts w:cs="Times New Roman"/>
            <w:noProof/>
            <w:sz w:val="24"/>
            <w:szCs w:val="24"/>
            <w:lang w:eastAsia="ru-RU"/>
          </w:rPr>
          <w:tab/>
        </w:r>
        <w:r w:rsidRPr="003473C4">
          <w:rPr>
            <w:rStyle w:val="Hyperlink"/>
            <w:noProof/>
          </w:rPr>
          <w:t>Алгоритм метода getFrontStateSignal класса Bot</w:t>
        </w:r>
        <w:r>
          <w:rPr>
            <w:noProof/>
            <w:webHidden/>
          </w:rPr>
          <w:tab/>
        </w:r>
        <w:r>
          <w:rPr>
            <w:noProof/>
            <w:webHidden/>
          </w:rPr>
          <w:fldChar w:fldCharType="begin"/>
        </w:r>
        <w:r>
          <w:rPr>
            <w:noProof/>
            <w:webHidden/>
          </w:rPr>
          <w:instrText xml:space="preserve"> PAGEREF _Toc105509725 \h </w:instrText>
        </w:r>
        <w:r>
          <w:rPr>
            <w:noProof/>
          </w:rPr>
        </w:r>
        <w:r>
          <w:rPr>
            <w:noProof/>
            <w:webHidden/>
          </w:rPr>
          <w:fldChar w:fldCharType="separate"/>
        </w:r>
        <w:r>
          <w:rPr>
            <w:noProof/>
            <w:webHidden/>
          </w:rPr>
          <w:t>21</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26" w:history="1">
        <w:r w:rsidRPr="003473C4">
          <w:rPr>
            <w:rStyle w:val="Hyperlink"/>
            <w:noProof/>
          </w:rPr>
          <w:t>3.10</w:t>
        </w:r>
        <w:r>
          <w:rPr>
            <w:rFonts w:cs="Times New Roman"/>
            <w:noProof/>
            <w:sz w:val="24"/>
            <w:szCs w:val="24"/>
            <w:lang w:eastAsia="ru-RU"/>
          </w:rPr>
          <w:tab/>
        </w:r>
        <w:r w:rsidRPr="003473C4">
          <w:rPr>
            <w:rStyle w:val="Hyperlink"/>
            <w:noProof/>
          </w:rPr>
          <w:t>Алгоритм метода moveForwardHandler класса Bot</w:t>
        </w:r>
        <w:r>
          <w:rPr>
            <w:noProof/>
            <w:webHidden/>
          </w:rPr>
          <w:tab/>
        </w:r>
        <w:r>
          <w:rPr>
            <w:noProof/>
            <w:webHidden/>
          </w:rPr>
          <w:fldChar w:fldCharType="begin"/>
        </w:r>
        <w:r>
          <w:rPr>
            <w:noProof/>
            <w:webHidden/>
          </w:rPr>
          <w:instrText xml:space="preserve"> PAGEREF _Toc105509726 \h </w:instrText>
        </w:r>
        <w:r>
          <w:rPr>
            <w:noProof/>
          </w:rPr>
        </w:r>
        <w:r>
          <w:rPr>
            <w:noProof/>
            <w:webHidden/>
          </w:rPr>
          <w:fldChar w:fldCharType="separate"/>
        </w:r>
        <w:r>
          <w:rPr>
            <w:noProof/>
            <w:webHidden/>
          </w:rPr>
          <w:t>21</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27" w:history="1">
        <w:r w:rsidRPr="003473C4">
          <w:rPr>
            <w:rStyle w:val="Hyperlink"/>
            <w:noProof/>
          </w:rPr>
          <w:t>3.11</w:t>
        </w:r>
        <w:r>
          <w:rPr>
            <w:rFonts w:cs="Times New Roman"/>
            <w:noProof/>
            <w:sz w:val="24"/>
            <w:szCs w:val="24"/>
            <w:lang w:eastAsia="ru-RU"/>
          </w:rPr>
          <w:tab/>
        </w:r>
        <w:r w:rsidRPr="003473C4">
          <w:rPr>
            <w:rStyle w:val="Hyperlink"/>
            <w:noProof/>
          </w:rPr>
          <w:t>Алгоритм метода checkForwardHandler класса Bot</w:t>
        </w:r>
        <w:r>
          <w:rPr>
            <w:noProof/>
            <w:webHidden/>
          </w:rPr>
          <w:tab/>
        </w:r>
        <w:r>
          <w:rPr>
            <w:noProof/>
            <w:webHidden/>
          </w:rPr>
          <w:fldChar w:fldCharType="begin"/>
        </w:r>
        <w:r>
          <w:rPr>
            <w:noProof/>
            <w:webHidden/>
          </w:rPr>
          <w:instrText xml:space="preserve"> PAGEREF _Toc105509727 \h </w:instrText>
        </w:r>
        <w:r>
          <w:rPr>
            <w:noProof/>
          </w:rPr>
        </w:r>
        <w:r>
          <w:rPr>
            <w:noProof/>
            <w:webHidden/>
          </w:rPr>
          <w:fldChar w:fldCharType="separate"/>
        </w:r>
        <w:r>
          <w:rPr>
            <w:noProof/>
            <w:webHidden/>
          </w:rPr>
          <w:t>22</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28" w:history="1">
        <w:r w:rsidRPr="003473C4">
          <w:rPr>
            <w:rStyle w:val="Hyperlink"/>
            <w:noProof/>
          </w:rPr>
          <w:t>3.12</w:t>
        </w:r>
        <w:r>
          <w:rPr>
            <w:rFonts w:cs="Times New Roman"/>
            <w:noProof/>
            <w:sz w:val="24"/>
            <w:szCs w:val="24"/>
            <w:lang w:eastAsia="ru-RU"/>
          </w:rPr>
          <w:tab/>
        </w:r>
        <w:r w:rsidRPr="003473C4">
          <w:rPr>
            <w:rStyle w:val="Hyperlink"/>
            <w:noProof/>
          </w:rPr>
          <w:t>Алгоритм метода turnHandler класса Bot</w:t>
        </w:r>
        <w:r>
          <w:rPr>
            <w:noProof/>
            <w:webHidden/>
          </w:rPr>
          <w:tab/>
        </w:r>
        <w:r>
          <w:rPr>
            <w:noProof/>
            <w:webHidden/>
          </w:rPr>
          <w:fldChar w:fldCharType="begin"/>
        </w:r>
        <w:r>
          <w:rPr>
            <w:noProof/>
            <w:webHidden/>
          </w:rPr>
          <w:instrText xml:space="preserve"> PAGEREF _Toc105509728 \h </w:instrText>
        </w:r>
        <w:r>
          <w:rPr>
            <w:noProof/>
          </w:rPr>
        </w:r>
        <w:r>
          <w:rPr>
            <w:noProof/>
            <w:webHidden/>
          </w:rPr>
          <w:fldChar w:fldCharType="separate"/>
        </w:r>
        <w:r>
          <w:rPr>
            <w:noProof/>
            <w:webHidden/>
          </w:rPr>
          <w:t>22</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29" w:history="1">
        <w:r w:rsidRPr="003473C4">
          <w:rPr>
            <w:rStyle w:val="Hyperlink"/>
            <w:noProof/>
          </w:rPr>
          <w:t>3.13</w:t>
        </w:r>
        <w:r>
          <w:rPr>
            <w:rFonts w:cs="Times New Roman"/>
            <w:noProof/>
            <w:sz w:val="24"/>
            <w:szCs w:val="24"/>
            <w:lang w:eastAsia="ru-RU"/>
          </w:rPr>
          <w:tab/>
        </w:r>
        <w:r w:rsidRPr="003473C4">
          <w:rPr>
            <w:rStyle w:val="Hyperlink"/>
            <w:noProof/>
          </w:rPr>
          <w:t>Алгоритм метода getCoordsHandler класса Bot</w:t>
        </w:r>
        <w:r>
          <w:rPr>
            <w:noProof/>
            <w:webHidden/>
          </w:rPr>
          <w:tab/>
        </w:r>
        <w:r>
          <w:rPr>
            <w:noProof/>
            <w:webHidden/>
          </w:rPr>
          <w:fldChar w:fldCharType="begin"/>
        </w:r>
        <w:r>
          <w:rPr>
            <w:noProof/>
            <w:webHidden/>
          </w:rPr>
          <w:instrText xml:space="preserve"> PAGEREF _Toc105509729 \h </w:instrText>
        </w:r>
        <w:r>
          <w:rPr>
            <w:noProof/>
          </w:rPr>
        </w:r>
        <w:r>
          <w:rPr>
            <w:noProof/>
            <w:webHidden/>
          </w:rPr>
          <w:fldChar w:fldCharType="separate"/>
        </w:r>
        <w:r>
          <w:rPr>
            <w:noProof/>
            <w:webHidden/>
          </w:rPr>
          <w:t>23</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30" w:history="1">
        <w:r w:rsidRPr="003473C4">
          <w:rPr>
            <w:rStyle w:val="Hyperlink"/>
            <w:noProof/>
          </w:rPr>
          <w:t>3.14</w:t>
        </w:r>
        <w:r>
          <w:rPr>
            <w:rFonts w:cs="Times New Roman"/>
            <w:noProof/>
            <w:sz w:val="24"/>
            <w:szCs w:val="24"/>
            <w:lang w:eastAsia="ru-RU"/>
          </w:rPr>
          <w:tab/>
        </w:r>
        <w:r w:rsidRPr="003473C4">
          <w:rPr>
            <w:rStyle w:val="Hyperlink"/>
            <w:noProof/>
          </w:rPr>
          <w:t>Алгоритм метода findLabyrinthTact класса Brain</w:t>
        </w:r>
        <w:r>
          <w:rPr>
            <w:noProof/>
            <w:webHidden/>
          </w:rPr>
          <w:tab/>
        </w:r>
        <w:r>
          <w:rPr>
            <w:noProof/>
            <w:webHidden/>
          </w:rPr>
          <w:fldChar w:fldCharType="begin"/>
        </w:r>
        <w:r>
          <w:rPr>
            <w:noProof/>
            <w:webHidden/>
          </w:rPr>
          <w:instrText xml:space="preserve"> PAGEREF _Toc105509730 \h </w:instrText>
        </w:r>
        <w:r>
          <w:rPr>
            <w:noProof/>
          </w:rPr>
        </w:r>
        <w:r>
          <w:rPr>
            <w:noProof/>
            <w:webHidden/>
          </w:rPr>
          <w:fldChar w:fldCharType="separate"/>
        </w:r>
        <w:r>
          <w:rPr>
            <w:noProof/>
            <w:webHidden/>
          </w:rPr>
          <w:t>23</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31" w:history="1">
        <w:r w:rsidRPr="003473C4">
          <w:rPr>
            <w:rStyle w:val="Hyperlink"/>
            <w:noProof/>
          </w:rPr>
          <w:t>4 </w:t>
        </w:r>
        <w:r w:rsidRPr="003473C4">
          <w:rPr>
            <w:rStyle w:val="Hyperlink"/>
            <w:noProof/>
            <w:spacing w:val="-2"/>
          </w:rPr>
          <w:t>БЛОК-СХЕМЫ АЛГОРИТМОВ</w:t>
        </w:r>
        <w:r>
          <w:rPr>
            <w:noProof/>
            <w:webHidden/>
          </w:rPr>
          <w:tab/>
        </w:r>
        <w:r>
          <w:rPr>
            <w:noProof/>
            <w:webHidden/>
          </w:rPr>
          <w:fldChar w:fldCharType="begin"/>
        </w:r>
        <w:r>
          <w:rPr>
            <w:noProof/>
            <w:webHidden/>
          </w:rPr>
          <w:instrText xml:space="preserve"> PAGEREF _Toc105509731 \h </w:instrText>
        </w:r>
        <w:r>
          <w:rPr>
            <w:noProof/>
          </w:rPr>
        </w:r>
        <w:r>
          <w:rPr>
            <w:noProof/>
            <w:webHidden/>
          </w:rPr>
          <w:fldChar w:fldCharType="separate"/>
        </w:r>
        <w:r>
          <w:rPr>
            <w:noProof/>
            <w:webHidden/>
          </w:rPr>
          <w:t>26</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32" w:history="1">
        <w:r w:rsidRPr="003473C4">
          <w:rPr>
            <w:rStyle w:val="Hyperlink"/>
            <w:noProof/>
          </w:rPr>
          <w:t>5 КОД ПРОГРАММЫ</w:t>
        </w:r>
        <w:r>
          <w:rPr>
            <w:noProof/>
            <w:webHidden/>
          </w:rPr>
          <w:tab/>
        </w:r>
        <w:r>
          <w:rPr>
            <w:noProof/>
            <w:webHidden/>
          </w:rPr>
          <w:fldChar w:fldCharType="begin"/>
        </w:r>
        <w:r>
          <w:rPr>
            <w:noProof/>
            <w:webHidden/>
          </w:rPr>
          <w:instrText xml:space="preserve"> PAGEREF _Toc105509732 \h </w:instrText>
        </w:r>
        <w:r>
          <w:rPr>
            <w:noProof/>
          </w:rPr>
        </w:r>
        <w:r>
          <w:rPr>
            <w:noProof/>
            <w:webHidden/>
          </w:rPr>
          <w:fldChar w:fldCharType="separate"/>
        </w:r>
        <w:r>
          <w:rPr>
            <w:noProof/>
            <w:webHidden/>
          </w:rPr>
          <w:t>40</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3" w:history="1">
        <w:r w:rsidRPr="003473C4">
          <w:rPr>
            <w:rStyle w:val="Hyperlink"/>
            <w:noProof/>
          </w:rPr>
          <w:t>5.0</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Application.cpp</w:t>
        </w:r>
        <w:r>
          <w:rPr>
            <w:noProof/>
            <w:webHidden/>
          </w:rPr>
          <w:tab/>
        </w:r>
        <w:r>
          <w:rPr>
            <w:noProof/>
            <w:webHidden/>
          </w:rPr>
          <w:fldChar w:fldCharType="begin"/>
        </w:r>
        <w:r>
          <w:rPr>
            <w:noProof/>
            <w:webHidden/>
          </w:rPr>
          <w:instrText xml:space="preserve"> PAGEREF _Toc105509733 \h </w:instrText>
        </w:r>
        <w:r>
          <w:rPr>
            <w:noProof/>
          </w:rPr>
        </w:r>
        <w:r>
          <w:rPr>
            <w:noProof/>
            <w:webHidden/>
          </w:rPr>
          <w:fldChar w:fldCharType="separate"/>
        </w:r>
        <w:r>
          <w:rPr>
            <w:noProof/>
            <w:webHidden/>
          </w:rPr>
          <w:t>40</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4" w:history="1">
        <w:r w:rsidRPr="003473C4">
          <w:rPr>
            <w:rStyle w:val="Hyperlink"/>
            <w:noProof/>
          </w:rPr>
          <w:t>5.1</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Application.h</w:t>
        </w:r>
        <w:r>
          <w:rPr>
            <w:noProof/>
            <w:webHidden/>
          </w:rPr>
          <w:tab/>
        </w:r>
        <w:r>
          <w:rPr>
            <w:noProof/>
            <w:webHidden/>
          </w:rPr>
          <w:fldChar w:fldCharType="begin"/>
        </w:r>
        <w:r>
          <w:rPr>
            <w:noProof/>
            <w:webHidden/>
          </w:rPr>
          <w:instrText xml:space="preserve"> PAGEREF _Toc105509734 \h </w:instrText>
        </w:r>
        <w:r>
          <w:rPr>
            <w:noProof/>
          </w:rPr>
        </w:r>
        <w:r>
          <w:rPr>
            <w:noProof/>
            <w:webHidden/>
          </w:rPr>
          <w:fldChar w:fldCharType="separate"/>
        </w:r>
        <w:r>
          <w:rPr>
            <w:noProof/>
            <w:webHidden/>
          </w:rPr>
          <w:t>43</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5" w:history="1">
        <w:r w:rsidRPr="003473C4">
          <w:rPr>
            <w:rStyle w:val="Hyperlink"/>
            <w:noProof/>
          </w:rPr>
          <w:t>5.2</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Base.cpp</w:t>
        </w:r>
        <w:r>
          <w:rPr>
            <w:noProof/>
            <w:webHidden/>
          </w:rPr>
          <w:tab/>
        </w:r>
        <w:r>
          <w:rPr>
            <w:noProof/>
            <w:webHidden/>
          </w:rPr>
          <w:fldChar w:fldCharType="begin"/>
        </w:r>
        <w:r>
          <w:rPr>
            <w:noProof/>
            <w:webHidden/>
          </w:rPr>
          <w:instrText xml:space="preserve"> PAGEREF _Toc105509735 \h </w:instrText>
        </w:r>
        <w:r>
          <w:rPr>
            <w:noProof/>
          </w:rPr>
        </w:r>
        <w:r>
          <w:rPr>
            <w:noProof/>
            <w:webHidden/>
          </w:rPr>
          <w:fldChar w:fldCharType="separate"/>
        </w:r>
        <w:r>
          <w:rPr>
            <w:noProof/>
            <w:webHidden/>
          </w:rPr>
          <w:t>44</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6" w:history="1">
        <w:r w:rsidRPr="003473C4">
          <w:rPr>
            <w:rStyle w:val="Hyperlink"/>
            <w:noProof/>
          </w:rPr>
          <w:t>5.3</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Base.h</w:t>
        </w:r>
        <w:r>
          <w:rPr>
            <w:noProof/>
            <w:webHidden/>
          </w:rPr>
          <w:tab/>
        </w:r>
        <w:r>
          <w:rPr>
            <w:noProof/>
            <w:webHidden/>
          </w:rPr>
          <w:fldChar w:fldCharType="begin"/>
        </w:r>
        <w:r>
          <w:rPr>
            <w:noProof/>
            <w:webHidden/>
          </w:rPr>
          <w:instrText xml:space="preserve"> PAGEREF _Toc105509736 \h </w:instrText>
        </w:r>
        <w:r>
          <w:rPr>
            <w:noProof/>
          </w:rPr>
        </w:r>
        <w:r>
          <w:rPr>
            <w:noProof/>
            <w:webHidden/>
          </w:rPr>
          <w:fldChar w:fldCharType="separate"/>
        </w:r>
        <w:r>
          <w:rPr>
            <w:noProof/>
            <w:webHidden/>
          </w:rPr>
          <w:t>49</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7" w:history="1">
        <w:r w:rsidRPr="003473C4">
          <w:rPr>
            <w:rStyle w:val="Hyperlink"/>
            <w:noProof/>
          </w:rPr>
          <w:t>5.4</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Bot.cpp</w:t>
        </w:r>
        <w:r>
          <w:rPr>
            <w:noProof/>
            <w:webHidden/>
          </w:rPr>
          <w:tab/>
        </w:r>
        <w:r>
          <w:rPr>
            <w:noProof/>
            <w:webHidden/>
          </w:rPr>
          <w:fldChar w:fldCharType="begin"/>
        </w:r>
        <w:r>
          <w:rPr>
            <w:noProof/>
            <w:webHidden/>
          </w:rPr>
          <w:instrText xml:space="preserve"> PAGEREF _Toc105509737 \h </w:instrText>
        </w:r>
        <w:r>
          <w:rPr>
            <w:noProof/>
          </w:rPr>
        </w:r>
        <w:r>
          <w:rPr>
            <w:noProof/>
            <w:webHidden/>
          </w:rPr>
          <w:fldChar w:fldCharType="separate"/>
        </w:r>
        <w:r>
          <w:rPr>
            <w:noProof/>
            <w:webHidden/>
          </w:rPr>
          <w:t>51</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8" w:history="1">
        <w:r w:rsidRPr="003473C4">
          <w:rPr>
            <w:rStyle w:val="Hyperlink"/>
            <w:noProof/>
          </w:rPr>
          <w:t>5.5</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Bot.h</w:t>
        </w:r>
        <w:r>
          <w:rPr>
            <w:noProof/>
            <w:webHidden/>
          </w:rPr>
          <w:tab/>
        </w:r>
        <w:r>
          <w:rPr>
            <w:noProof/>
            <w:webHidden/>
          </w:rPr>
          <w:fldChar w:fldCharType="begin"/>
        </w:r>
        <w:r>
          <w:rPr>
            <w:noProof/>
            <w:webHidden/>
          </w:rPr>
          <w:instrText xml:space="preserve"> PAGEREF _Toc105509738 \h </w:instrText>
        </w:r>
        <w:r>
          <w:rPr>
            <w:noProof/>
          </w:rPr>
        </w:r>
        <w:r>
          <w:rPr>
            <w:noProof/>
            <w:webHidden/>
          </w:rPr>
          <w:fldChar w:fldCharType="separate"/>
        </w:r>
        <w:r>
          <w:rPr>
            <w:noProof/>
            <w:webHidden/>
          </w:rPr>
          <w:t>54</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39" w:history="1">
        <w:r w:rsidRPr="003473C4">
          <w:rPr>
            <w:rStyle w:val="Hyperlink"/>
            <w:noProof/>
          </w:rPr>
          <w:t>5.6</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Brain.cpp</w:t>
        </w:r>
        <w:r>
          <w:rPr>
            <w:noProof/>
            <w:webHidden/>
          </w:rPr>
          <w:tab/>
        </w:r>
        <w:r>
          <w:rPr>
            <w:noProof/>
            <w:webHidden/>
          </w:rPr>
          <w:fldChar w:fldCharType="begin"/>
        </w:r>
        <w:r>
          <w:rPr>
            <w:noProof/>
            <w:webHidden/>
          </w:rPr>
          <w:instrText xml:space="preserve"> PAGEREF _Toc105509739 \h </w:instrText>
        </w:r>
        <w:r>
          <w:rPr>
            <w:noProof/>
          </w:rPr>
        </w:r>
        <w:r>
          <w:rPr>
            <w:noProof/>
            <w:webHidden/>
          </w:rPr>
          <w:fldChar w:fldCharType="separate"/>
        </w:r>
        <w:r>
          <w:rPr>
            <w:noProof/>
            <w:webHidden/>
          </w:rPr>
          <w:t>54</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40" w:history="1">
        <w:r w:rsidRPr="003473C4">
          <w:rPr>
            <w:rStyle w:val="Hyperlink"/>
            <w:noProof/>
          </w:rPr>
          <w:t>5.7</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Brain.h</w:t>
        </w:r>
        <w:r>
          <w:rPr>
            <w:noProof/>
            <w:webHidden/>
          </w:rPr>
          <w:tab/>
        </w:r>
        <w:r>
          <w:rPr>
            <w:noProof/>
            <w:webHidden/>
          </w:rPr>
          <w:fldChar w:fldCharType="begin"/>
        </w:r>
        <w:r>
          <w:rPr>
            <w:noProof/>
            <w:webHidden/>
          </w:rPr>
          <w:instrText xml:space="preserve"> PAGEREF _Toc105509740 \h </w:instrText>
        </w:r>
        <w:r>
          <w:rPr>
            <w:noProof/>
          </w:rPr>
        </w:r>
        <w:r>
          <w:rPr>
            <w:noProof/>
            <w:webHidden/>
          </w:rPr>
          <w:fldChar w:fldCharType="separate"/>
        </w:r>
        <w:r>
          <w:rPr>
            <w:noProof/>
            <w:webHidden/>
          </w:rPr>
          <w:t>57</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41" w:history="1">
        <w:r w:rsidRPr="003473C4">
          <w:rPr>
            <w:rStyle w:val="Hyperlink"/>
            <w:noProof/>
          </w:rPr>
          <w:t>5.8</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Field.cpp</w:t>
        </w:r>
        <w:r>
          <w:rPr>
            <w:noProof/>
            <w:webHidden/>
          </w:rPr>
          <w:tab/>
        </w:r>
        <w:r>
          <w:rPr>
            <w:noProof/>
            <w:webHidden/>
          </w:rPr>
          <w:fldChar w:fldCharType="begin"/>
        </w:r>
        <w:r>
          <w:rPr>
            <w:noProof/>
            <w:webHidden/>
          </w:rPr>
          <w:instrText xml:space="preserve"> PAGEREF _Toc105509741 \h </w:instrText>
        </w:r>
        <w:r>
          <w:rPr>
            <w:noProof/>
          </w:rPr>
        </w:r>
        <w:r>
          <w:rPr>
            <w:noProof/>
            <w:webHidden/>
          </w:rPr>
          <w:fldChar w:fldCharType="separate"/>
        </w:r>
        <w:r>
          <w:rPr>
            <w:noProof/>
            <w:webHidden/>
          </w:rPr>
          <w:t>57</w:t>
        </w:r>
        <w:r>
          <w:rPr>
            <w:noProof/>
            <w:webHidden/>
          </w:rPr>
          <w:fldChar w:fldCharType="end"/>
        </w:r>
      </w:hyperlink>
    </w:p>
    <w:p w:rsidR="00AC2E08" w:rsidRDefault="00AC2E08">
      <w:pPr>
        <w:pStyle w:val="TOC2"/>
        <w:tabs>
          <w:tab w:val="left" w:pos="720"/>
        </w:tabs>
        <w:rPr>
          <w:rFonts w:cs="Times New Roman"/>
          <w:noProof/>
          <w:sz w:val="24"/>
          <w:szCs w:val="24"/>
          <w:lang w:eastAsia="ru-RU"/>
        </w:rPr>
      </w:pPr>
      <w:hyperlink w:anchor="_Toc105509742" w:history="1">
        <w:r w:rsidRPr="003473C4">
          <w:rPr>
            <w:rStyle w:val="Hyperlink"/>
            <w:noProof/>
          </w:rPr>
          <w:t>5.9</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Field.h</w:t>
        </w:r>
        <w:r>
          <w:rPr>
            <w:noProof/>
            <w:webHidden/>
          </w:rPr>
          <w:tab/>
        </w:r>
        <w:r>
          <w:rPr>
            <w:noProof/>
            <w:webHidden/>
          </w:rPr>
          <w:fldChar w:fldCharType="begin"/>
        </w:r>
        <w:r>
          <w:rPr>
            <w:noProof/>
            <w:webHidden/>
          </w:rPr>
          <w:instrText xml:space="preserve"> PAGEREF _Toc105509742 \h </w:instrText>
        </w:r>
        <w:r>
          <w:rPr>
            <w:noProof/>
          </w:rPr>
        </w:r>
        <w:r>
          <w:rPr>
            <w:noProof/>
            <w:webHidden/>
          </w:rPr>
          <w:fldChar w:fldCharType="separate"/>
        </w:r>
        <w:r>
          <w:rPr>
            <w:noProof/>
            <w:webHidden/>
          </w:rPr>
          <w:t>58</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43" w:history="1">
        <w:r w:rsidRPr="003473C4">
          <w:rPr>
            <w:rStyle w:val="Hyperlink"/>
            <w:noProof/>
          </w:rPr>
          <w:t>5.10</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main.cpp</w:t>
        </w:r>
        <w:r>
          <w:rPr>
            <w:noProof/>
            <w:webHidden/>
          </w:rPr>
          <w:tab/>
        </w:r>
        <w:r>
          <w:rPr>
            <w:noProof/>
            <w:webHidden/>
          </w:rPr>
          <w:fldChar w:fldCharType="begin"/>
        </w:r>
        <w:r>
          <w:rPr>
            <w:noProof/>
            <w:webHidden/>
          </w:rPr>
          <w:instrText xml:space="preserve"> PAGEREF _Toc105509743 \h </w:instrText>
        </w:r>
        <w:r>
          <w:rPr>
            <w:noProof/>
          </w:rPr>
        </w:r>
        <w:r>
          <w:rPr>
            <w:noProof/>
            <w:webHidden/>
          </w:rPr>
          <w:fldChar w:fldCharType="separate"/>
        </w:r>
        <w:r>
          <w:rPr>
            <w:noProof/>
            <w:webHidden/>
          </w:rPr>
          <w:t>59</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44" w:history="1">
        <w:r w:rsidRPr="003473C4">
          <w:rPr>
            <w:rStyle w:val="Hyperlink"/>
            <w:noProof/>
          </w:rPr>
          <w:t>5.11</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Printer.h</w:t>
        </w:r>
        <w:r>
          <w:rPr>
            <w:noProof/>
            <w:webHidden/>
          </w:rPr>
          <w:tab/>
        </w:r>
        <w:r>
          <w:rPr>
            <w:noProof/>
            <w:webHidden/>
          </w:rPr>
          <w:fldChar w:fldCharType="begin"/>
        </w:r>
        <w:r>
          <w:rPr>
            <w:noProof/>
            <w:webHidden/>
          </w:rPr>
          <w:instrText xml:space="preserve"> PAGEREF _Toc105509744 \h </w:instrText>
        </w:r>
        <w:r>
          <w:rPr>
            <w:noProof/>
          </w:rPr>
        </w:r>
        <w:r>
          <w:rPr>
            <w:noProof/>
            <w:webHidden/>
          </w:rPr>
          <w:fldChar w:fldCharType="separate"/>
        </w:r>
        <w:r>
          <w:rPr>
            <w:noProof/>
            <w:webHidden/>
          </w:rPr>
          <w:t>59</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45" w:history="1">
        <w:r w:rsidRPr="003473C4">
          <w:rPr>
            <w:rStyle w:val="Hyperlink"/>
            <w:noProof/>
          </w:rPr>
          <w:t>5.12</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Reader.cpp</w:t>
        </w:r>
        <w:r>
          <w:rPr>
            <w:noProof/>
            <w:webHidden/>
          </w:rPr>
          <w:tab/>
        </w:r>
        <w:r>
          <w:rPr>
            <w:noProof/>
            <w:webHidden/>
          </w:rPr>
          <w:fldChar w:fldCharType="begin"/>
        </w:r>
        <w:r>
          <w:rPr>
            <w:noProof/>
            <w:webHidden/>
          </w:rPr>
          <w:instrText xml:space="preserve"> PAGEREF _Toc105509745 \h </w:instrText>
        </w:r>
        <w:r>
          <w:rPr>
            <w:noProof/>
          </w:rPr>
        </w:r>
        <w:r>
          <w:rPr>
            <w:noProof/>
            <w:webHidden/>
          </w:rPr>
          <w:fldChar w:fldCharType="separate"/>
        </w:r>
        <w:r>
          <w:rPr>
            <w:noProof/>
            <w:webHidden/>
          </w:rPr>
          <w:t>60</w:t>
        </w:r>
        <w:r>
          <w:rPr>
            <w:noProof/>
            <w:webHidden/>
          </w:rPr>
          <w:fldChar w:fldCharType="end"/>
        </w:r>
      </w:hyperlink>
    </w:p>
    <w:p w:rsidR="00AC2E08" w:rsidRDefault="00AC2E08">
      <w:pPr>
        <w:pStyle w:val="TOC2"/>
        <w:tabs>
          <w:tab w:val="left" w:pos="960"/>
        </w:tabs>
        <w:rPr>
          <w:rFonts w:cs="Times New Roman"/>
          <w:noProof/>
          <w:sz w:val="24"/>
          <w:szCs w:val="24"/>
          <w:lang w:eastAsia="ru-RU"/>
        </w:rPr>
      </w:pPr>
      <w:hyperlink w:anchor="_Toc105509746" w:history="1">
        <w:r w:rsidRPr="003473C4">
          <w:rPr>
            <w:rStyle w:val="Hyperlink"/>
            <w:noProof/>
          </w:rPr>
          <w:t>5.13</w:t>
        </w:r>
        <w:r>
          <w:rPr>
            <w:rFonts w:cs="Times New Roman"/>
            <w:noProof/>
            <w:sz w:val="24"/>
            <w:szCs w:val="24"/>
            <w:lang w:eastAsia="ru-RU"/>
          </w:rPr>
          <w:tab/>
        </w:r>
        <w:r w:rsidRPr="003473C4">
          <w:rPr>
            <w:rStyle w:val="Hyperlink"/>
            <w:noProof/>
          </w:rPr>
          <w:t>Файл</w:t>
        </w:r>
        <w:r w:rsidRPr="003473C4">
          <w:rPr>
            <w:rStyle w:val="Hyperlink"/>
            <w:noProof/>
            <w:spacing w:val="-1"/>
          </w:rPr>
          <w:t xml:space="preserve"> Reader.h</w:t>
        </w:r>
        <w:r>
          <w:rPr>
            <w:noProof/>
            <w:webHidden/>
          </w:rPr>
          <w:tab/>
        </w:r>
        <w:r>
          <w:rPr>
            <w:noProof/>
            <w:webHidden/>
          </w:rPr>
          <w:fldChar w:fldCharType="begin"/>
        </w:r>
        <w:r>
          <w:rPr>
            <w:noProof/>
            <w:webHidden/>
          </w:rPr>
          <w:instrText xml:space="preserve"> PAGEREF _Toc105509746 \h </w:instrText>
        </w:r>
        <w:r>
          <w:rPr>
            <w:noProof/>
          </w:rPr>
        </w:r>
        <w:r>
          <w:rPr>
            <w:noProof/>
            <w:webHidden/>
          </w:rPr>
          <w:fldChar w:fldCharType="separate"/>
        </w:r>
        <w:r>
          <w:rPr>
            <w:noProof/>
            <w:webHidden/>
          </w:rPr>
          <w:t>60</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47" w:history="1">
        <w:r w:rsidRPr="003473C4">
          <w:rPr>
            <w:rStyle w:val="Hyperlink"/>
            <w:noProof/>
          </w:rPr>
          <w:t>6 ТЕСТИРОВАНИЕ</w:t>
        </w:r>
        <w:r>
          <w:rPr>
            <w:noProof/>
            <w:webHidden/>
          </w:rPr>
          <w:tab/>
        </w:r>
        <w:r>
          <w:rPr>
            <w:noProof/>
            <w:webHidden/>
          </w:rPr>
          <w:fldChar w:fldCharType="begin"/>
        </w:r>
        <w:r>
          <w:rPr>
            <w:noProof/>
            <w:webHidden/>
          </w:rPr>
          <w:instrText xml:space="preserve"> PAGEREF _Toc105509747 \h </w:instrText>
        </w:r>
        <w:r>
          <w:rPr>
            <w:noProof/>
          </w:rPr>
        </w:r>
        <w:r>
          <w:rPr>
            <w:noProof/>
            <w:webHidden/>
          </w:rPr>
          <w:fldChar w:fldCharType="separate"/>
        </w:r>
        <w:r>
          <w:rPr>
            <w:noProof/>
            <w:webHidden/>
          </w:rPr>
          <w:t>62</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48" w:history="1">
        <w:r w:rsidRPr="003473C4">
          <w:rPr>
            <w:rStyle w:val="Hyperlink"/>
            <w:noProof/>
          </w:rPr>
          <w:t>ЗАКЛЮЧЕНИЕ</w:t>
        </w:r>
        <w:r>
          <w:rPr>
            <w:noProof/>
            <w:webHidden/>
          </w:rPr>
          <w:tab/>
        </w:r>
        <w:r>
          <w:rPr>
            <w:noProof/>
            <w:webHidden/>
          </w:rPr>
          <w:fldChar w:fldCharType="begin"/>
        </w:r>
        <w:r>
          <w:rPr>
            <w:noProof/>
            <w:webHidden/>
          </w:rPr>
          <w:instrText xml:space="preserve"> PAGEREF _Toc105509748 \h </w:instrText>
        </w:r>
        <w:r>
          <w:rPr>
            <w:noProof/>
          </w:rPr>
        </w:r>
        <w:r>
          <w:rPr>
            <w:noProof/>
            <w:webHidden/>
          </w:rPr>
          <w:fldChar w:fldCharType="separate"/>
        </w:r>
        <w:r>
          <w:rPr>
            <w:noProof/>
            <w:webHidden/>
          </w:rPr>
          <w:t>63</w:t>
        </w:r>
        <w:r>
          <w:rPr>
            <w:noProof/>
            <w:webHidden/>
          </w:rPr>
          <w:fldChar w:fldCharType="end"/>
        </w:r>
      </w:hyperlink>
    </w:p>
    <w:p w:rsidR="00AC2E08" w:rsidRDefault="00AC2E08">
      <w:pPr>
        <w:pStyle w:val="TOC1"/>
        <w:tabs>
          <w:tab w:val="right" w:leader="dot" w:pos="9962"/>
        </w:tabs>
        <w:rPr>
          <w:noProof/>
          <w:sz w:val="24"/>
          <w:szCs w:val="24"/>
          <w:lang w:eastAsia="ru-RU"/>
        </w:rPr>
      </w:pPr>
      <w:hyperlink w:anchor="_Toc105509749" w:history="1">
        <w:r w:rsidRPr="003473C4">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_Toc105509749 \h </w:instrText>
        </w:r>
        <w:r>
          <w:rPr>
            <w:noProof/>
          </w:rPr>
        </w:r>
        <w:r>
          <w:rPr>
            <w:noProof/>
            <w:webHidden/>
          </w:rPr>
          <w:fldChar w:fldCharType="separate"/>
        </w:r>
        <w:r>
          <w:rPr>
            <w:noProof/>
            <w:webHidden/>
          </w:rPr>
          <w:t>64</w:t>
        </w:r>
        <w:r>
          <w:rPr>
            <w:noProof/>
            <w:webHidden/>
          </w:rPr>
          <w:fldChar w:fldCharType="end"/>
        </w:r>
      </w:hyperlink>
    </w:p>
    <w:p w:rsidR="00AC2E08" w:rsidRDefault="00AC2E08">
      <w:pPr>
        <w:pStyle w:val="TOC1"/>
        <w:tabs>
          <w:tab w:val="right" w:leader="dot" w:pos="9962"/>
        </w:tabs>
      </w:pPr>
      <w:r>
        <w:rPr>
          <w:webHidden/>
          <w:spacing w:val="-2"/>
          <w:szCs w:val="28"/>
        </w:rPr>
        <w:fldChar w:fldCharType="end"/>
      </w:r>
    </w:p>
    <w:p w:rsidR="00AC2E08" w:rsidRDefault="00AC2E08">
      <w:pPr>
        <w:sectPr w:rsidR="00AC2E08" w:rsidSect="00A83C26">
          <w:footerReference w:type="even" r:id="rId7"/>
          <w:footerReference w:type="default" r:id="rId8"/>
          <w:pgSz w:w="12240" w:h="15840"/>
          <w:pgMar w:top="1134" w:right="567" w:bottom="1134" w:left="1701" w:header="0" w:footer="720" w:gutter="0"/>
          <w:pgNumType w:start="4"/>
          <w:cols w:space="720"/>
          <w:formProt w:val="0"/>
          <w:docGrid w:linePitch="100"/>
        </w:sectPr>
      </w:pPr>
    </w:p>
    <w:p w:rsidR="00AC2E08" w:rsidRDefault="00AC2E08">
      <w:pPr>
        <w:pStyle w:val="Heading1"/>
        <w:jc w:val="center"/>
      </w:pPr>
      <w:bookmarkStart w:id="2" w:name="_Toc105509710"/>
      <w:r>
        <w:t>ВВЕДЕНИЕ</w:t>
      </w:r>
      <w:bookmarkEnd w:id="2"/>
    </w:p>
    <w:p w:rsidR="00AC2E08" w:rsidRDefault="00AC2E08">
      <w:r>
        <w:t>Знания объектно-ориентированного программирования и умение работать в этом стиле крайне востребованы для современного программиста. Концепция объектно-ориентированного программирования сейчас является самой распространенной. Данная концепция позволяет лучше структурировать код программы, отделяя общее от частного. Программа, использующая концепцию объектно-ориентированного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объектно-ориентированного программирования и получить навыки работы с ней.</w:t>
      </w:r>
    </w:p>
    <w:p w:rsidR="00AC2E08" w:rsidRDefault="00AC2E08">
      <w:pPr>
        <w:pStyle w:val="Heading1"/>
      </w:pPr>
      <w:bookmarkStart w:id="3" w:name="_Toc104332872"/>
      <w:bookmarkStart w:id="4" w:name="_Toc105509711"/>
      <w:r>
        <w:t>1 </w:t>
      </w:r>
      <w:bookmarkEnd w:id="3"/>
      <w:r>
        <w:rPr>
          <w:spacing w:val="-2"/>
        </w:rPr>
        <w:t>ПОСТАНОВКА ЗАДАЧИ</w:t>
      </w:r>
      <w:bookmarkEnd w:id="4"/>
    </w:p>
    <w:p w:rsidR="00AC2E08" w:rsidRDefault="00AC2E08">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AC2E08" w:rsidRDefault="00AC2E08">
      <w:pPr>
        <w:numPr>
          <w:ilvl w:val="0"/>
          <w:numId w:val="1"/>
        </w:numPr>
        <w:ind w:firstLine="0"/>
      </w:pPr>
      <w:r>
        <w:t>Двигаться по сигналу (команде) от пульта вверх, вниз, влево и право на одну клетку, если она пустая;</w:t>
      </w:r>
    </w:p>
    <w:p w:rsidR="00AC2E08" w:rsidRDefault="00AC2E08">
      <w:pPr>
        <w:numPr>
          <w:ilvl w:val="0"/>
          <w:numId w:val="1"/>
        </w:numPr>
        <w:ind w:firstLine="0"/>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AC2E08" w:rsidRDefault="00AC2E08">
      <w:pPr>
        <w:numPr>
          <w:ilvl w:val="0"/>
          <w:numId w:val="1"/>
        </w:numPr>
        <w:ind w:firstLine="0"/>
      </w:pPr>
      <w:r>
        <w:t>Передать пульту управления сигнал необходимой согласно алгоритму информацией.</w:t>
      </w:r>
    </w:p>
    <w:p w:rsidR="00AC2E08" w:rsidRDefault="00AC2E08">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AC2E08" w:rsidRDefault="00AC2E08">
      <w:r>
        <w:t>Построить систему, которая использует объекты:</w:t>
      </w:r>
    </w:p>
    <w:p w:rsidR="00AC2E08" w:rsidRDefault="00AC2E08">
      <w:pPr>
        <w:numPr>
          <w:ilvl w:val="0"/>
          <w:numId w:val="2"/>
        </w:numPr>
      </w:pPr>
      <w:r>
        <w:t>Объект «система». Объект организует основной цикл тактов функционирования;</w:t>
      </w:r>
    </w:p>
    <w:p w:rsidR="00AC2E08" w:rsidRDefault="00AC2E08">
      <w:pPr>
        <w:numPr>
          <w:ilvl w:val="0"/>
          <w:numId w:val="2"/>
        </w:numPr>
      </w:pPr>
      <w:r>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AC2E08" w:rsidRDefault="00AC2E08">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AC2E08" w:rsidRDefault="00AC2E08">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AC2E08" w:rsidRDefault="00AC2E08">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AC2E08" w:rsidRDefault="00AC2E08">
      <w:pPr>
        <w:numPr>
          <w:ilvl w:val="0"/>
          <w:numId w:val="2"/>
        </w:numPr>
      </w:pPr>
      <w:r>
        <w:t>Объект для вывода результата отработки системы. Выводит информацию о найденных лабиринтах.</w:t>
      </w:r>
    </w:p>
    <w:p w:rsidR="00AC2E08" w:rsidRDefault="00AC2E08">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AC2E08" w:rsidRDefault="00AC2E08">
      <w:pPr>
        <w:pStyle w:val="Heading2"/>
      </w:pPr>
      <w:bookmarkStart w:id="5" w:name="_Toc105509712"/>
      <w:r>
        <w:t>1.1 Описание входных данных</w:t>
      </w:r>
      <w:bookmarkEnd w:id="5"/>
    </w:p>
    <w:p w:rsidR="00AC2E08" w:rsidRDefault="00AC2E08">
      <w:r>
        <w:t>Первые 22 строки содержат схему расположения лабиринтов, которая задается посредством 0 и 1.</w:t>
      </w:r>
    </w:p>
    <w:p w:rsidR="00AC2E08" w:rsidRDefault="00AC2E08">
      <w:r>
        <w:t>Пример ввода:</w:t>
      </w:r>
    </w:p>
    <w:p w:rsidR="00AC2E08" w:rsidRDefault="00AC2E08">
      <w:r>
        <w:t>0000000000000000000000</w:t>
      </w:r>
    </w:p>
    <w:p w:rsidR="00AC2E08" w:rsidRDefault="00AC2E08">
      <w:r>
        <w:t>0101110111101111111110</w:t>
      </w:r>
    </w:p>
    <w:p w:rsidR="00AC2E08" w:rsidRDefault="00AC2E08">
      <w:r>
        <w:t>0100011100000001111110</w:t>
      </w:r>
    </w:p>
    <w:p w:rsidR="00AC2E08" w:rsidRDefault="00AC2E08">
      <w:r>
        <w:t>0101111111111111100000</w:t>
      </w:r>
    </w:p>
    <w:p w:rsidR="00AC2E08" w:rsidRDefault="00AC2E08">
      <w:r>
        <w:t>0100011111101100001110</w:t>
      </w:r>
    </w:p>
    <w:p w:rsidR="00AC2E08" w:rsidRDefault="00AC2E08">
      <w:r>
        <w:t>0111111111100001111110</w:t>
      </w:r>
    </w:p>
    <w:p w:rsidR="00AC2E08" w:rsidRDefault="00AC2E08">
      <w:r>
        <w:t>0111111111111111111110</w:t>
      </w:r>
    </w:p>
    <w:p w:rsidR="00AC2E08" w:rsidRDefault="00AC2E08">
      <w:r>
        <w:t>0111111111111111111110</w:t>
      </w:r>
    </w:p>
    <w:p w:rsidR="00AC2E08" w:rsidRDefault="00AC2E08">
      <w:r>
        <w:t>0111111111111111111110</w:t>
      </w:r>
    </w:p>
    <w:p w:rsidR="00AC2E08" w:rsidRDefault="00AC2E08">
      <w:r>
        <w:t>0111011111111111111110</w:t>
      </w:r>
    </w:p>
    <w:p w:rsidR="00AC2E08" w:rsidRDefault="00AC2E08">
      <w:r>
        <w:t>0111011111111111110110</w:t>
      </w:r>
    </w:p>
    <w:p w:rsidR="00AC2E08" w:rsidRDefault="00AC2E08">
      <w:r>
        <w:t>0000000000111111110110</w:t>
      </w:r>
    </w:p>
    <w:p w:rsidR="00AC2E08" w:rsidRDefault="00AC2E08">
      <w:r>
        <w:t>0110111110111111110110</w:t>
      </w:r>
    </w:p>
    <w:p w:rsidR="00AC2E08" w:rsidRDefault="00AC2E08">
      <w:r>
        <w:t>0110110000011000000000</w:t>
      </w:r>
    </w:p>
    <w:p w:rsidR="00AC2E08" w:rsidRDefault="00AC2E08">
      <w:r>
        <w:t>0111111111000011110110</w:t>
      </w:r>
    </w:p>
    <w:p w:rsidR="00AC2E08" w:rsidRDefault="00AC2E08">
      <w:r>
        <w:t>0111111111111110000110</w:t>
      </w:r>
    </w:p>
    <w:p w:rsidR="00AC2E08" w:rsidRDefault="00AC2E08">
      <w:r>
        <w:t>0101011011111110111110</w:t>
      </w:r>
    </w:p>
    <w:p w:rsidR="00AC2E08" w:rsidRDefault="00AC2E08">
      <w:r>
        <w:t>0101011011111110111110</w:t>
      </w:r>
    </w:p>
    <w:p w:rsidR="00AC2E08" w:rsidRDefault="00AC2E08">
      <w:r>
        <w:t>0000000011111111111110</w:t>
      </w:r>
    </w:p>
    <w:p w:rsidR="00AC2E08" w:rsidRDefault="00AC2E08">
      <w:r>
        <w:t>0111111111111111111110</w:t>
      </w:r>
    </w:p>
    <w:p w:rsidR="00AC2E08" w:rsidRDefault="00AC2E08">
      <w:r>
        <w:t>0111111111111111111110</w:t>
      </w:r>
    </w:p>
    <w:p w:rsidR="00AC2E08" w:rsidRDefault="00AC2E08">
      <w:r>
        <w:t>0000000000000000000000</w:t>
      </w:r>
    </w:p>
    <w:p w:rsidR="00AC2E08" w:rsidRDefault="00AC2E08">
      <w:pPr>
        <w:pStyle w:val="Heading2"/>
      </w:pPr>
      <w:bookmarkStart w:id="6" w:name="_Toc105509713"/>
      <w:r>
        <w:t>1.2 Описание выходных данных</w:t>
      </w:r>
      <w:bookmarkEnd w:id="6"/>
    </w:p>
    <w:p w:rsidR="00AC2E08" w:rsidRDefault="00AC2E08">
      <w:r>
        <w:t>При обнаружении тупикового лабиринта выводиться координата входа по форме:</w:t>
      </w:r>
    </w:p>
    <w:p w:rsidR="00AC2E08" w:rsidRPr="00974436" w:rsidRDefault="00AC2E08">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AC2E08" w:rsidRDefault="00AC2E08">
      <w:r>
        <w:t>При обнаружении искомого лабиринта выводятся координаты входа и выхода по форме:</w:t>
      </w:r>
    </w:p>
    <w:p w:rsidR="00AC2E08" w:rsidRDefault="00AC2E08">
      <w:r>
        <w:t>Maze («номер строки», «номер столбца») («номер строки», «номер столбца»)</w:t>
      </w:r>
    </w:p>
    <w:p w:rsidR="00AC2E08" w:rsidRPr="00974436" w:rsidRDefault="00AC2E08">
      <w:pPr>
        <w:rPr>
          <w:lang w:val="en-US"/>
        </w:rPr>
      </w:pPr>
      <w:r>
        <w:t>Пример</w:t>
      </w:r>
      <w:r w:rsidRPr="00974436">
        <w:rPr>
          <w:lang w:val="en-US"/>
        </w:rPr>
        <w:t xml:space="preserve"> </w:t>
      </w:r>
      <w:r>
        <w:t>вывода</w:t>
      </w:r>
    </w:p>
    <w:p w:rsidR="00AC2E08" w:rsidRPr="00974436" w:rsidRDefault="00AC2E08">
      <w:pPr>
        <w:rPr>
          <w:lang w:val="en-US"/>
        </w:rPr>
      </w:pPr>
      <w:r w:rsidRPr="00974436">
        <w:rPr>
          <w:lang w:val="en-US"/>
        </w:rPr>
        <w:t>There is no way out of the maze (1, 3)</w:t>
      </w:r>
    </w:p>
    <w:p w:rsidR="00AC2E08" w:rsidRPr="00974436" w:rsidRDefault="00AC2E08">
      <w:pPr>
        <w:rPr>
          <w:lang w:val="en-US"/>
        </w:rPr>
      </w:pPr>
      <w:r w:rsidRPr="00974436">
        <w:rPr>
          <w:lang w:val="en-US"/>
        </w:rPr>
        <w:t>There is no way out of the maze (1, 7)</w:t>
      </w:r>
    </w:p>
    <w:p w:rsidR="00AC2E08" w:rsidRPr="00974436" w:rsidRDefault="00AC2E08">
      <w:pPr>
        <w:rPr>
          <w:lang w:val="en-US"/>
        </w:rPr>
      </w:pPr>
      <w:r w:rsidRPr="00974436">
        <w:rPr>
          <w:lang w:val="en-US"/>
        </w:rPr>
        <w:t>There is no way out of the maze (1, 12)</w:t>
      </w:r>
    </w:p>
    <w:p w:rsidR="00AC2E08" w:rsidRPr="00974436" w:rsidRDefault="00AC2E08">
      <w:pPr>
        <w:rPr>
          <w:lang w:val="en-US"/>
        </w:rPr>
      </w:pPr>
      <w:r w:rsidRPr="00974436">
        <w:rPr>
          <w:lang w:val="en-US"/>
        </w:rPr>
        <w:t>There is no way out of the maze (4, 22)</w:t>
      </w:r>
    </w:p>
    <w:p w:rsidR="00AC2E08" w:rsidRDefault="00AC2E08">
      <w:r>
        <w:t>Maze (14, 22) (12, 1)</w:t>
      </w:r>
    </w:p>
    <w:p w:rsidR="00AC2E08" w:rsidRDefault="00AC2E08">
      <w:pPr>
        <w:pStyle w:val="Heading1"/>
      </w:pPr>
      <w:bookmarkStart w:id="7" w:name="_Toc104332873"/>
      <w:bookmarkStart w:id="8" w:name="_Toc105509714"/>
      <w:r>
        <w:t>2 </w:t>
      </w:r>
      <w:bookmarkEnd w:id="7"/>
      <w:r>
        <w:rPr>
          <w:spacing w:val="-2"/>
        </w:rPr>
        <w:t>МЕТОД РЕШЕНИЯ</w:t>
      </w:r>
      <w:bookmarkEnd w:id="8"/>
    </w:p>
    <w:p w:rsidR="00AC2E08" w:rsidRDefault="00AC2E08"/>
    <w:p w:rsidR="00AC2E08" w:rsidRPr="00974436" w:rsidRDefault="00AC2E08">
      <w:pPr>
        <w:pStyle w:val="ac"/>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ayout w:type="fixed"/>
        <w:tblCellMar>
          <w:top w:w="3" w:type="dxa"/>
          <w:left w:w="6" w:type="dxa"/>
          <w:bottom w:w="3" w:type="dxa"/>
          <w:right w:w="6" w:type="dxa"/>
        </w:tblCellMar>
        <w:tblLook w:val="00A0"/>
      </w:tblPr>
      <w:tblGrid>
        <w:gridCol w:w="1426"/>
        <w:gridCol w:w="1427"/>
        <w:gridCol w:w="1427"/>
        <w:gridCol w:w="1427"/>
        <w:gridCol w:w="1427"/>
        <w:gridCol w:w="1427"/>
        <w:gridCol w:w="1427"/>
      </w:tblGrid>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Имя Класса</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Классы-наследники</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rsidP="00974436">
            <w:pPr>
              <w:pStyle w:val="TableParagraph"/>
            </w:pPr>
            <w:r>
              <w:t>Модификатор доступа при наследовании</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Описание</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Номер</w:t>
            </w:r>
          </w:p>
        </w:tc>
        <w:tc>
          <w:tcPr>
            <w:tcW w:w="1427" w:type="dxa"/>
            <w:tcBorders>
              <w:top w:val="single" w:sz="2" w:space="0" w:color="000000"/>
              <w:left w:val="single" w:sz="2" w:space="0" w:color="000000"/>
              <w:bottom w:val="single" w:sz="2" w:space="0" w:color="000000"/>
            </w:tcBorders>
          </w:tcPr>
          <w:p w:rsidR="00AC2E08" w:rsidRDefault="00AC2E08">
            <w:pPr>
              <w:pStyle w:val="TableParagraph"/>
            </w:pPr>
            <w:r>
              <w:t>Комментарий</w:t>
            </w:r>
          </w:p>
        </w:tc>
      </w:tr>
      <w:tr w:rsidR="00AC2E08" w:rsidTr="00974436">
        <w:trPr>
          <w:tblCellSpacing w:w="0" w:type="dxa"/>
          <w:jc w:val="center"/>
        </w:trPr>
        <w:tc>
          <w:tcPr>
            <w:tcW w:w="1426" w:type="dxa"/>
            <w:vMerge w:val="restart"/>
            <w:tcBorders>
              <w:top w:val="single" w:sz="2" w:space="0" w:color="000000"/>
              <w:bottom w:val="single" w:sz="2" w:space="0" w:color="000000"/>
              <w:right w:val="single" w:sz="2" w:space="0" w:color="000000"/>
            </w:tcBorders>
          </w:tcPr>
          <w:p w:rsidR="00AC2E08" w:rsidRDefault="00AC2E08">
            <w:pPr>
              <w:pStyle w:val="TableParagraph"/>
            </w:pPr>
            <w:r>
              <w:t>1</w:t>
            </w:r>
          </w:p>
        </w:tc>
        <w:tc>
          <w:tcPr>
            <w:tcW w:w="1427"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Base</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Базовый класс. Содержит основные поля и методы</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5</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6</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AC2E08" w:rsidRDefault="00AC2E08"/>
        </w:tc>
        <w:tc>
          <w:tcPr>
            <w:tcW w:w="1427" w:type="dxa"/>
            <w:vMerge/>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7</w:t>
            </w:r>
          </w:p>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2</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 системы. Создает дерево связей и контролирует такты работы системы.</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3</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 чтения данных.</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4</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Управляющий объект - пульт управления роботом.</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5</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 поля.</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6</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 робота.</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r w:rsidR="00AC2E08" w:rsidTr="00974436">
        <w:trPr>
          <w:tblCellSpacing w:w="0" w:type="dxa"/>
          <w:jc w:val="center"/>
        </w:trPr>
        <w:tc>
          <w:tcPr>
            <w:tcW w:w="1426" w:type="dxa"/>
            <w:tcBorders>
              <w:top w:val="single" w:sz="2" w:space="0" w:color="000000"/>
              <w:bottom w:val="single" w:sz="2" w:space="0" w:color="000000"/>
              <w:right w:val="single" w:sz="2" w:space="0" w:color="000000"/>
            </w:tcBorders>
          </w:tcPr>
          <w:p w:rsidR="00AC2E08" w:rsidRDefault="00AC2E08">
            <w:pPr>
              <w:pStyle w:val="TableParagraph"/>
            </w:pPr>
            <w:r>
              <w:t>7</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 выдачи данных на печать.</w:t>
            </w:r>
          </w:p>
        </w:tc>
        <w:tc>
          <w:tcPr>
            <w:tcW w:w="1427" w:type="dxa"/>
            <w:tcBorders>
              <w:top w:val="single" w:sz="2" w:space="0" w:color="000000"/>
              <w:left w:val="single" w:sz="2" w:space="0" w:color="000000"/>
              <w:bottom w:val="single" w:sz="2" w:space="0" w:color="000000"/>
              <w:right w:val="single" w:sz="2" w:space="0" w:color="000000"/>
            </w:tcBorders>
          </w:tcPr>
          <w:p w:rsidR="00AC2E08" w:rsidRDefault="00AC2E08"/>
        </w:tc>
        <w:tc>
          <w:tcPr>
            <w:tcW w:w="1427" w:type="dxa"/>
            <w:tcBorders>
              <w:top w:val="single" w:sz="2" w:space="0" w:color="000000"/>
              <w:left w:val="single" w:sz="2" w:space="0" w:color="000000"/>
              <w:bottom w:val="single" w:sz="2" w:space="0" w:color="000000"/>
            </w:tcBorders>
          </w:tcPr>
          <w:p w:rsidR="00AC2E08" w:rsidRDefault="00AC2E08"/>
        </w:tc>
      </w:tr>
    </w:tbl>
    <w:p w:rsidR="00AC2E08" w:rsidRDefault="00AC2E08"/>
    <w:p w:rsidR="00AC2E08" w:rsidRDefault="00AC2E08">
      <w:r>
        <w:t>Изменения:</w:t>
      </w:r>
    </w:p>
    <w:p w:rsidR="00AC2E08" w:rsidRDefault="00AC2E08">
      <w:pPr>
        <w:numPr>
          <w:ilvl w:val="0"/>
          <w:numId w:val="1"/>
        </w:numPr>
        <w:ind w:firstLine="0"/>
      </w:pPr>
      <w:r>
        <w:t xml:space="preserve">Application: </w:t>
      </w:r>
    </w:p>
    <w:p w:rsidR="00AC2E08" w:rsidRDefault="00AC2E08" w:rsidP="0094317E">
      <w:pPr>
        <w:numPr>
          <w:ilvl w:val="0"/>
          <w:numId w:val="34"/>
        </w:numPr>
      </w:pPr>
      <w:r>
        <w:t>изменения в buildTree</w:t>
      </w:r>
    </w:p>
    <w:p w:rsidR="00AC2E08" w:rsidRDefault="00AC2E08" w:rsidP="0094317E">
      <w:pPr>
        <w:numPr>
          <w:ilvl w:val="0"/>
          <w:numId w:val="34"/>
        </w:numPr>
      </w:pPr>
      <w:r>
        <w:t>изменения в startApp</w:t>
      </w:r>
    </w:p>
    <w:p w:rsidR="00AC2E08" w:rsidRDefault="00AC2E08">
      <w:pPr>
        <w:numPr>
          <w:ilvl w:val="0"/>
          <w:numId w:val="1"/>
        </w:numPr>
        <w:ind w:firstLine="0"/>
      </w:pPr>
      <w:r>
        <w:t xml:space="preserve"> Reader: </w:t>
      </w:r>
    </w:p>
    <w:p w:rsidR="00AC2E08" w:rsidRDefault="00AC2E08" w:rsidP="0094317E">
      <w:pPr>
        <w:numPr>
          <w:ilvl w:val="0"/>
          <w:numId w:val="31"/>
        </w:numPr>
      </w:pPr>
      <w:r>
        <w:t>метод insert функционал: ввод данных.</w:t>
      </w:r>
    </w:p>
    <w:p w:rsidR="00AC2E08" w:rsidRDefault="00AC2E08">
      <w:pPr>
        <w:numPr>
          <w:ilvl w:val="0"/>
          <w:numId w:val="1"/>
        </w:numPr>
        <w:ind w:firstLine="0"/>
      </w:pPr>
      <w:r>
        <w:t xml:space="preserve">Brain </w:t>
      </w:r>
    </w:p>
    <w:p w:rsidR="00AC2E08" w:rsidRPr="00B454BE" w:rsidRDefault="00AC2E08" w:rsidP="00B454BE">
      <w:pPr>
        <w:numPr>
          <w:ilvl w:val="0"/>
          <w:numId w:val="31"/>
        </w:numPr>
      </w:pPr>
      <w:r>
        <w:t xml:space="preserve">Поля: </w:t>
      </w:r>
    </w:p>
    <w:p w:rsidR="00AC2E08" w:rsidRDefault="00AC2E08" w:rsidP="00B454BE">
      <w:pPr>
        <w:numPr>
          <w:ilvl w:val="2"/>
          <w:numId w:val="41"/>
        </w:numPr>
      </w:pPr>
      <w:r>
        <w:t>поле позиции входа в лабиринт по высоте</w:t>
      </w:r>
      <w:r w:rsidRPr="00B454BE">
        <w:t>:</w:t>
      </w:r>
    </w:p>
    <w:p w:rsidR="00AC2E08" w:rsidRDefault="00AC2E08" w:rsidP="00B454BE">
      <w:pPr>
        <w:numPr>
          <w:ilvl w:val="3"/>
          <w:numId w:val="31"/>
        </w:numPr>
      </w:pPr>
      <w:r>
        <w:t>Наименование - entryPosi</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позиции входа в лабиринт по ширине:</w:t>
      </w:r>
    </w:p>
    <w:p w:rsidR="00AC2E08" w:rsidRDefault="00AC2E08" w:rsidP="00B454BE">
      <w:pPr>
        <w:numPr>
          <w:ilvl w:val="3"/>
          <w:numId w:val="31"/>
        </w:numPr>
      </w:pPr>
      <w:r>
        <w:t>Наименование - entryPosj</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позиции входа в лабиринт по высоте для печати:</w:t>
      </w:r>
    </w:p>
    <w:p w:rsidR="00AC2E08" w:rsidRDefault="00AC2E08" w:rsidP="00B454BE">
      <w:pPr>
        <w:numPr>
          <w:ilvl w:val="3"/>
          <w:numId w:val="31"/>
        </w:numPr>
      </w:pPr>
      <w:r>
        <w:t>Наименование - entryPrintPosi</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позиции входа в лабиринт по ширине для печати:</w:t>
      </w:r>
    </w:p>
    <w:p w:rsidR="00AC2E08" w:rsidRDefault="00AC2E08" w:rsidP="00B454BE">
      <w:pPr>
        <w:numPr>
          <w:ilvl w:val="3"/>
          <w:numId w:val="31"/>
        </w:numPr>
      </w:pPr>
      <w:r>
        <w:t>Наименование - entryPrintPosj</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для проверки нахождния робота вне лабиринта:</w:t>
      </w:r>
    </w:p>
    <w:p w:rsidR="00AC2E08" w:rsidRDefault="00AC2E08" w:rsidP="00B454BE">
      <w:pPr>
        <w:numPr>
          <w:ilvl w:val="3"/>
          <w:numId w:val="31"/>
        </w:numPr>
      </w:pPr>
      <w:r>
        <w:t>Наименование - isOutside</w:t>
      </w:r>
    </w:p>
    <w:p w:rsidR="00AC2E08" w:rsidRDefault="00AC2E08" w:rsidP="00B454BE">
      <w:pPr>
        <w:numPr>
          <w:ilvl w:val="3"/>
          <w:numId w:val="31"/>
        </w:numPr>
      </w:pPr>
      <w:r>
        <w:t>Тип - логический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для проверки того, первый ли раз происходит вывод на печать:</w:t>
      </w:r>
    </w:p>
    <w:p w:rsidR="00AC2E08" w:rsidRDefault="00AC2E08" w:rsidP="00B454BE">
      <w:pPr>
        <w:numPr>
          <w:ilvl w:val="3"/>
          <w:numId w:val="31"/>
        </w:numPr>
      </w:pPr>
      <w:r>
        <w:t>Наименование - isFirstOutput</w:t>
      </w:r>
    </w:p>
    <w:p w:rsidR="00AC2E08" w:rsidRDefault="00AC2E08" w:rsidP="00B454BE">
      <w:pPr>
        <w:numPr>
          <w:ilvl w:val="3"/>
          <w:numId w:val="31"/>
        </w:numPr>
      </w:pPr>
      <w:r>
        <w:t>Тип - логический</w:t>
      </w:r>
    </w:p>
    <w:p w:rsidR="00AC2E08" w:rsidRDefault="00AC2E08" w:rsidP="00B454BE">
      <w:pPr>
        <w:numPr>
          <w:ilvl w:val="3"/>
          <w:numId w:val="31"/>
        </w:numPr>
      </w:pPr>
      <w:r>
        <w:t>Модификатор доступа - закрытый</w:t>
      </w:r>
    </w:p>
    <w:p w:rsidR="00AC2E08" w:rsidRDefault="00AC2E08" w:rsidP="00B454BE">
      <w:pPr>
        <w:numPr>
          <w:ilvl w:val="0"/>
          <w:numId w:val="31"/>
        </w:numPr>
      </w:pPr>
      <w:r>
        <w:t xml:space="preserve">Методы: </w:t>
      </w:r>
    </w:p>
    <w:p w:rsidR="00AC2E08" w:rsidRDefault="00AC2E08" w:rsidP="00B454BE">
      <w:pPr>
        <w:numPr>
          <w:ilvl w:val="2"/>
          <w:numId w:val="31"/>
        </w:numPr>
      </w:pPr>
      <w:r>
        <w:t xml:space="preserve">findLabyrinthTact </w:t>
      </w:r>
      <w:r w:rsidRPr="00B454BE">
        <w:br/>
      </w:r>
      <w:r>
        <w:t>функционал: один такт работы программы по поиску лабиринта.</w:t>
      </w:r>
    </w:p>
    <w:p w:rsidR="00AC2E08" w:rsidRPr="00A83C26" w:rsidRDefault="00AC2E08" w:rsidP="00B454BE">
      <w:pPr>
        <w:ind w:firstLine="0"/>
      </w:pPr>
    </w:p>
    <w:p w:rsidR="00AC2E08" w:rsidRDefault="00AC2E08" w:rsidP="00B454BE">
      <w:pPr>
        <w:ind w:firstLine="0"/>
      </w:pPr>
      <w:r>
        <w:t xml:space="preserve">Field: </w:t>
      </w:r>
    </w:p>
    <w:p w:rsidR="00AC2E08" w:rsidRDefault="00AC2E08" w:rsidP="00B454BE">
      <w:pPr>
        <w:numPr>
          <w:ilvl w:val="0"/>
          <w:numId w:val="31"/>
        </w:numPr>
      </w:pPr>
      <w:r>
        <w:t xml:space="preserve">Поля: </w:t>
      </w:r>
    </w:p>
    <w:p w:rsidR="00AC2E08" w:rsidRDefault="00AC2E08" w:rsidP="00B454BE">
      <w:pPr>
        <w:numPr>
          <w:ilvl w:val="2"/>
          <w:numId w:val="31"/>
        </w:numPr>
      </w:pPr>
      <w:r>
        <w:t xml:space="preserve">поле хранения поля: </w:t>
      </w:r>
    </w:p>
    <w:p w:rsidR="00AC2E08" w:rsidRDefault="00AC2E08" w:rsidP="00B454BE">
      <w:pPr>
        <w:numPr>
          <w:ilvl w:val="3"/>
          <w:numId w:val="31"/>
        </w:numPr>
      </w:pPr>
      <w:r>
        <w:t>Наименование - field</w:t>
      </w:r>
    </w:p>
    <w:p w:rsidR="00AC2E08" w:rsidRDefault="00AC2E08" w:rsidP="00B454BE">
      <w:pPr>
        <w:numPr>
          <w:ilvl w:val="3"/>
          <w:numId w:val="31"/>
        </w:numPr>
      </w:pPr>
      <w:r>
        <w:t>Тип - двумерный целочисленный массив</w:t>
      </w:r>
    </w:p>
    <w:p w:rsidR="00AC2E08" w:rsidRDefault="00AC2E08" w:rsidP="00B454BE">
      <w:pPr>
        <w:numPr>
          <w:ilvl w:val="3"/>
          <w:numId w:val="31"/>
        </w:numPr>
      </w:pPr>
      <w:r>
        <w:t>Модификатор доступа - закрытый</w:t>
      </w:r>
    </w:p>
    <w:p w:rsidR="00AC2E08" w:rsidRDefault="00AC2E08" w:rsidP="00B454BE">
      <w:pPr>
        <w:numPr>
          <w:ilvl w:val="0"/>
          <w:numId w:val="31"/>
        </w:numPr>
      </w:pPr>
      <w:r>
        <w:t xml:space="preserve">Методы: </w:t>
      </w:r>
    </w:p>
    <w:p w:rsidR="00AC2E08" w:rsidRDefault="00AC2E08" w:rsidP="00B454BE">
      <w:pPr>
        <w:numPr>
          <w:ilvl w:val="2"/>
          <w:numId w:val="31"/>
        </w:numPr>
      </w:pPr>
      <w:r>
        <w:t xml:space="preserve">insertHandler </w:t>
      </w:r>
      <w:r w:rsidRPr="00B454BE">
        <w:br/>
      </w:r>
      <w:r>
        <w:t>функционал: обработчик сигнала ввода данных</w:t>
      </w:r>
    </w:p>
    <w:p w:rsidR="00AC2E08" w:rsidRDefault="00AC2E08" w:rsidP="00B454BE">
      <w:pPr>
        <w:numPr>
          <w:ilvl w:val="2"/>
          <w:numId w:val="31"/>
        </w:numPr>
      </w:pPr>
      <w:r>
        <w:t xml:space="preserve">getFieldStateHandler </w:t>
      </w:r>
      <w:r w:rsidRPr="00B454BE">
        <w:br/>
      </w:r>
      <w:r>
        <w:t>функционал: обработчик сигнала запроса получения данных о поле</w:t>
      </w:r>
    </w:p>
    <w:p w:rsidR="00AC2E08" w:rsidRDefault="00AC2E08" w:rsidP="00B454BE">
      <w:pPr>
        <w:ind w:firstLine="0"/>
      </w:pPr>
      <w:r>
        <w:t xml:space="preserve">Bot </w:t>
      </w:r>
    </w:p>
    <w:p w:rsidR="00AC2E08" w:rsidRDefault="00AC2E08" w:rsidP="00B454BE">
      <w:pPr>
        <w:numPr>
          <w:ilvl w:val="0"/>
          <w:numId w:val="31"/>
        </w:numPr>
      </w:pPr>
      <w:r>
        <w:t xml:space="preserve">Поля: </w:t>
      </w:r>
    </w:p>
    <w:p w:rsidR="00AC2E08" w:rsidRDefault="00AC2E08" w:rsidP="00B454BE">
      <w:pPr>
        <w:numPr>
          <w:ilvl w:val="2"/>
          <w:numId w:val="31"/>
        </w:numPr>
      </w:pPr>
      <w:r>
        <w:t>поле позиции в лабиринте по высоте:</w:t>
      </w:r>
    </w:p>
    <w:p w:rsidR="00AC2E08" w:rsidRDefault="00AC2E08" w:rsidP="00B454BE">
      <w:pPr>
        <w:numPr>
          <w:ilvl w:val="3"/>
          <w:numId w:val="31"/>
        </w:numPr>
      </w:pPr>
      <w:r>
        <w:t>Наименование - posi</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позиции в лабиринте по ширине:</w:t>
      </w:r>
    </w:p>
    <w:p w:rsidR="00AC2E08" w:rsidRDefault="00AC2E08" w:rsidP="00B454BE">
      <w:pPr>
        <w:numPr>
          <w:ilvl w:val="3"/>
          <w:numId w:val="31"/>
        </w:numPr>
      </w:pPr>
      <w:r>
        <w:t>Наименование - posj</w:t>
      </w:r>
    </w:p>
    <w:p w:rsidR="00AC2E08" w:rsidRDefault="00AC2E08" w:rsidP="00B454BE">
      <w:pPr>
        <w:numPr>
          <w:ilvl w:val="3"/>
          <w:numId w:val="31"/>
        </w:numPr>
      </w:pPr>
      <w:r>
        <w:t>Тип - целочисленный</w:t>
      </w:r>
    </w:p>
    <w:p w:rsidR="00AC2E08" w:rsidRDefault="00AC2E08" w:rsidP="00B454BE">
      <w:pPr>
        <w:numPr>
          <w:ilvl w:val="3"/>
          <w:numId w:val="31"/>
        </w:numPr>
      </w:pPr>
      <w:r>
        <w:t>Модификатор доступа - закрытый</w:t>
      </w:r>
    </w:p>
    <w:p w:rsidR="00AC2E08" w:rsidRDefault="00AC2E08" w:rsidP="00B454BE">
      <w:pPr>
        <w:numPr>
          <w:ilvl w:val="2"/>
          <w:numId w:val="31"/>
        </w:numPr>
      </w:pPr>
      <w:r>
        <w:t>поле направления взгляда робота:</w:t>
      </w:r>
    </w:p>
    <w:p w:rsidR="00AC2E08" w:rsidRDefault="00AC2E08" w:rsidP="00B454BE">
      <w:pPr>
        <w:numPr>
          <w:ilvl w:val="3"/>
          <w:numId w:val="31"/>
        </w:numPr>
      </w:pPr>
      <w:r>
        <w:t>Наименование - facing</w:t>
      </w:r>
    </w:p>
    <w:p w:rsidR="00AC2E08" w:rsidRDefault="00AC2E08" w:rsidP="00B454BE">
      <w:pPr>
        <w:numPr>
          <w:ilvl w:val="3"/>
          <w:numId w:val="31"/>
        </w:numPr>
      </w:pPr>
      <w:r>
        <w:t>Тип - символьный</w:t>
      </w:r>
    </w:p>
    <w:p w:rsidR="00AC2E08" w:rsidRDefault="00AC2E08" w:rsidP="00B454BE">
      <w:pPr>
        <w:numPr>
          <w:ilvl w:val="3"/>
          <w:numId w:val="31"/>
        </w:numPr>
      </w:pPr>
      <w:r>
        <w:t>Модификатор доступа - закрытый</w:t>
      </w:r>
    </w:p>
    <w:p w:rsidR="00AC2E08" w:rsidRDefault="00AC2E08" w:rsidP="00B454BE">
      <w:pPr>
        <w:numPr>
          <w:ilvl w:val="0"/>
          <w:numId w:val="31"/>
        </w:numPr>
      </w:pPr>
      <w:r>
        <w:t xml:space="preserve">Методы: </w:t>
      </w:r>
    </w:p>
    <w:p w:rsidR="00AC2E08" w:rsidRDefault="00AC2E08" w:rsidP="00B454BE">
      <w:pPr>
        <w:numPr>
          <w:ilvl w:val="2"/>
          <w:numId w:val="31"/>
        </w:numPr>
      </w:pPr>
      <w:r>
        <w:t>getFrontStateSignal</w:t>
      </w:r>
      <w:r w:rsidRPr="00B454BE">
        <w:br/>
      </w:r>
      <w:r>
        <w:t>функционал: сигнал для получения поля перед роботом</w:t>
      </w:r>
    </w:p>
    <w:p w:rsidR="00AC2E08" w:rsidRDefault="00AC2E08" w:rsidP="00B454BE">
      <w:pPr>
        <w:numPr>
          <w:ilvl w:val="2"/>
          <w:numId w:val="31"/>
        </w:numPr>
      </w:pPr>
      <w:r>
        <w:t xml:space="preserve">checkForwardHandler </w:t>
      </w:r>
      <w:r w:rsidRPr="00B454BE">
        <w:br/>
      </w:r>
      <w:r>
        <w:t>функционал: обработчик сигнала запроса от пульта на получение данных о поле перед роботом</w:t>
      </w:r>
    </w:p>
    <w:p w:rsidR="00AC2E08" w:rsidRDefault="00AC2E08" w:rsidP="00B454BE">
      <w:pPr>
        <w:numPr>
          <w:ilvl w:val="2"/>
          <w:numId w:val="31"/>
        </w:numPr>
      </w:pPr>
      <w:r>
        <w:t xml:space="preserve">moveForwardHandler </w:t>
      </w:r>
      <w:r w:rsidRPr="00B454BE">
        <w:br/>
      </w:r>
      <w:r>
        <w:t>функционал: обработчик команды движения вперед</w:t>
      </w:r>
    </w:p>
    <w:p w:rsidR="00AC2E08" w:rsidRDefault="00AC2E08" w:rsidP="00B454BE">
      <w:pPr>
        <w:numPr>
          <w:ilvl w:val="2"/>
          <w:numId w:val="31"/>
        </w:numPr>
      </w:pPr>
      <w:r>
        <w:t xml:space="preserve">turnHandler </w:t>
      </w:r>
      <w:r w:rsidRPr="00B454BE">
        <w:br/>
      </w:r>
      <w:r>
        <w:t>функционал: обработчик команды поворота</w:t>
      </w:r>
    </w:p>
    <w:p w:rsidR="00AC2E08" w:rsidRDefault="00AC2E08" w:rsidP="00B454BE">
      <w:pPr>
        <w:numPr>
          <w:ilvl w:val="2"/>
          <w:numId w:val="31"/>
        </w:numPr>
      </w:pPr>
      <w:r>
        <w:t xml:space="preserve">getCoordsHandler </w:t>
      </w:r>
      <w:r w:rsidRPr="00B454BE">
        <w:br/>
      </w:r>
      <w:r>
        <w:t>функционал: обработчик запроса от управления на получение положения</w:t>
      </w:r>
    </w:p>
    <w:p w:rsidR="00AC2E08" w:rsidRDefault="00AC2E08" w:rsidP="00B454BE">
      <w:pPr>
        <w:numPr>
          <w:ilvl w:val="2"/>
          <w:numId w:val="31"/>
        </w:numPr>
      </w:pPr>
      <w:r>
        <w:t xml:space="preserve">absoluteMove </w:t>
      </w:r>
      <w:r w:rsidRPr="00B454BE">
        <w:br/>
      </w:r>
      <w:r>
        <w:t>функционал: движение на одну клетку в выбранном направлении</w:t>
      </w:r>
    </w:p>
    <w:p w:rsidR="00AC2E08" w:rsidRDefault="00AC2E08" w:rsidP="00B454BE">
      <w:pPr>
        <w:ind w:firstLine="0"/>
      </w:pPr>
      <w:r>
        <w:t xml:space="preserve">Printer </w:t>
      </w:r>
    </w:p>
    <w:p w:rsidR="00AC2E08" w:rsidRDefault="00AC2E08" w:rsidP="00B454BE">
      <w:pPr>
        <w:numPr>
          <w:ilvl w:val="0"/>
          <w:numId w:val="31"/>
        </w:numPr>
      </w:pPr>
      <w:r>
        <w:t xml:space="preserve">printHandler </w:t>
      </w:r>
      <w:r w:rsidRPr="00B454BE">
        <w:br/>
      </w:r>
      <w:r>
        <w:t>функционал: вывод сообщения на печать</w:t>
      </w:r>
    </w:p>
    <w:p w:rsidR="00AC2E08" w:rsidRDefault="00AC2E08" w:rsidP="00B454BE">
      <w:pPr>
        <w:ind w:firstLine="0"/>
      </w:pPr>
      <w:r>
        <w:t xml:space="preserve">Base: </w:t>
      </w:r>
    </w:p>
    <w:p w:rsidR="00AC2E08" w:rsidRDefault="00AC2E08" w:rsidP="00B454BE">
      <w:pPr>
        <w:numPr>
          <w:ilvl w:val="0"/>
          <w:numId w:val="31"/>
        </w:numPr>
      </w:pPr>
      <w:r>
        <w:t xml:space="preserve">emit_FSSignal </w:t>
      </w:r>
      <w:r w:rsidRPr="00B454BE">
        <w:br/>
      </w:r>
      <w:r>
        <w:t>функционал: испускание сигнала с возвратом данных</w:t>
      </w:r>
    </w:p>
    <w:p w:rsidR="00AC2E08" w:rsidRDefault="00AC2E08">
      <w:pPr>
        <w:pStyle w:val="Heading1"/>
      </w:pPr>
      <w:bookmarkStart w:id="9" w:name="Описание_алгоритма"/>
      <w:bookmarkStart w:id="10" w:name="_Toc104332874"/>
      <w:bookmarkStart w:id="11" w:name="_Toc105509715"/>
      <w:bookmarkEnd w:id="9"/>
      <w:r>
        <w:t>3 </w:t>
      </w:r>
      <w:bookmarkEnd w:id="10"/>
      <w:r>
        <w:rPr>
          <w:spacing w:val="-2"/>
        </w:rPr>
        <w:t>ОПИСАНИЕ АЛГОРИТМОВ</w:t>
      </w:r>
      <w:bookmarkEnd w:id="11"/>
    </w:p>
    <w:p w:rsidR="00AC2E08" w:rsidRDefault="00AC2E08">
      <w:pPr>
        <w:pStyle w:val="BodyText"/>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AC2E08" w:rsidRDefault="00AC2E08">
      <w:pPr>
        <w:pStyle w:val="Heading2"/>
        <w:numPr>
          <w:ilvl w:val="1"/>
          <w:numId w:val="5"/>
        </w:numPr>
      </w:pPr>
      <w:bookmarkStart w:id="12" w:name="_Toc105509716"/>
      <w:r>
        <w:t>Алгоритм функции main</w:t>
      </w:r>
      <w:bookmarkEnd w:id="12"/>
    </w:p>
    <w:p w:rsidR="00AC2E08" w:rsidRDefault="00AC2E08">
      <w:pPr>
        <w:pStyle w:val="BodyText"/>
      </w:pPr>
      <w:r>
        <w:t>Функционал: представлена здесь лишь чтобы аврора создала обязательные блоки в блок-схеме.</w:t>
      </w:r>
    </w:p>
    <w:p w:rsidR="00AC2E08" w:rsidRDefault="00AC2E08">
      <w:pPr>
        <w:pStyle w:val="BodyText"/>
      </w:pPr>
      <w:r>
        <w:t>Параметры: .</w:t>
      </w:r>
    </w:p>
    <w:p w:rsidR="00AC2E08" w:rsidRDefault="00AC2E08">
      <w:pPr>
        <w:pStyle w:val="BodyText"/>
      </w:pPr>
      <w:r>
        <w:t>Возвращаемое значение: int.</w:t>
      </w:r>
    </w:p>
    <w:p w:rsidR="00AC2E08" w:rsidRDefault="00AC2E08">
      <w:pPr>
        <w:pStyle w:val="BodyText"/>
      </w:pPr>
      <w:r>
        <w:t>Алгоритм функции представлен в таблице 2.</w:t>
      </w:r>
    </w:p>
    <w:p w:rsidR="00AC2E08" w:rsidRDefault="00AC2E08">
      <w:pPr>
        <w:pStyle w:val="ac"/>
        <w:keepNext/>
        <w:ind w:left="57"/>
      </w:pPr>
      <w:r>
        <w:t xml:space="preserve">Таблица </w:t>
      </w:r>
      <w:r>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3" w:name="_Toc105509717"/>
      <w:r>
        <w:t>Алгоритм метода buildtree класса Application</w:t>
      </w:r>
      <w:bookmarkEnd w:id="13"/>
    </w:p>
    <w:p w:rsidR="00AC2E08" w:rsidRDefault="00AC2E08">
      <w:pPr>
        <w:pStyle w:val="BodyText"/>
      </w:pPr>
      <w:r>
        <w:t>Функционал: метод построения дерева.</w:t>
      </w:r>
    </w:p>
    <w:p w:rsidR="00AC2E08" w:rsidRDefault="00AC2E08">
      <w:pPr>
        <w:pStyle w:val="BodyText"/>
      </w:pPr>
      <w:r>
        <w:t>Параметры: .</w:t>
      </w:r>
    </w:p>
    <w:p w:rsidR="00AC2E08" w:rsidRDefault="00AC2E08">
      <w:pPr>
        <w:pStyle w:val="BodyText"/>
      </w:pPr>
      <w:r>
        <w:t>Возвращаемое значение: bool.</w:t>
      </w:r>
    </w:p>
    <w:p w:rsidR="00AC2E08" w:rsidRDefault="00AC2E08">
      <w:pPr>
        <w:pStyle w:val="BodyText"/>
      </w:pPr>
      <w:r>
        <w:t>Алгоритм метода представлен в таблице 3.</w:t>
      </w:r>
    </w:p>
    <w:p w:rsidR="00AC2E08" w:rsidRDefault="00AC2E08">
      <w:pPr>
        <w:pStyle w:val="ac"/>
        <w:keepNext/>
        <w:ind w:left="57"/>
      </w:pPr>
      <w:r>
        <w:t xml:space="preserve">Таблица </w:t>
      </w:r>
      <w:r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4" w:name="_Toc105509718"/>
      <w:r>
        <w:t>Алгоритм метода startApp класса Application</w:t>
      </w:r>
      <w:bookmarkEnd w:id="14"/>
    </w:p>
    <w:p w:rsidR="00AC2E08" w:rsidRDefault="00AC2E08">
      <w:pPr>
        <w:pStyle w:val="BodyText"/>
      </w:pPr>
      <w:r>
        <w:t>Функционал: метод работы системы.</w:t>
      </w:r>
    </w:p>
    <w:p w:rsidR="00AC2E08" w:rsidRDefault="00AC2E08">
      <w:pPr>
        <w:pStyle w:val="BodyText"/>
      </w:pPr>
      <w:r>
        <w:t>Параметры: .</w:t>
      </w:r>
    </w:p>
    <w:p w:rsidR="00AC2E08" w:rsidRDefault="00AC2E08">
      <w:pPr>
        <w:pStyle w:val="BodyText"/>
      </w:pPr>
      <w:r>
        <w:t>Возвращаемое значение: void.</w:t>
      </w:r>
    </w:p>
    <w:p w:rsidR="00AC2E08" w:rsidRDefault="00AC2E08">
      <w:pPr>
        <w:pStyle w:val="BodyText"/>
      </w:pPr>
      <w:r>
        <w:t>Алгоритм метода представлен в таблице 4.</w:t>
      </w:r>
    </w:p>
    <w:p w:rsidR="00AC2E08" w:rsidRDefault="00AC2E08">
      <w:pPr>
        <w:pStyle w:val="ac"/>
        <w:keepNext/>
        <w:ind w:left="57"/>
      </w:pPr>
      <w:r>
        <w:t xml:space="preserve">Таблица </w:t>
      </w:r>
      <w:r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5</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bl>
    <w:p w:rsidR="00AC2E08" w:rsidRDefault="00AC2E08">
      <w:pPr>
        <w:pStyle w:val="Heading2"/>
        <w:numPr>
          <w:ilvl w:val="1"/>
          <w:numId w:val="5"/>
        </w:numPr>
      </w:pPr>
      <w:bookmarkStart w:id="15" w:name="_Toc105509719"/>
      <w:r>
        <w:t>Алгоритм метода insert класса Reader</w:t>
      </w:r>
      <w:bookmarkEnd w:id="15"/>
    </w:p>
    <w:p w:rsidR="00AC2E08" w:rsidRDefault="00AC2E08">
      <w:pPr>
        <w:pStyle w:val="BodyText"/>
      </w:pPr>
      <w:r>
        <w:t>Функционал: сигнал ввода данных (ввод данных).</w:t>
      </w:r>
    </w:p>
    <w:p w:rsidR="00AC2E08" w:rsidRDefault="00AC2E08">
      <w:pPr>
        <w:pStyle w:val="BodyText"/>
      </w:pPr>
      <w:r>
        <w:t>Параметры: string&amp; field.</w:t>
      </w:r>
    </w:p>
    <w:p w:rsidR="00AC2E08" w:rsidRDefault="00AC2E08">
      <w:pPr>
        <w:pStyle w:val="BodyText"/>
      </w:pPr>
      <w:r>
        <w:t>Возвращаемое значение: void.</w:t>
      </w:r>
    </w:p>
    <w:p w:rsidR="00AC2E08" w:rsidRDefault="00AC2E08">
      <w:pPr>
        <w:pStyle w:val="BodyText"/>
      </w:pPr>
      <w:r>
        <w:t>Алгоритм метода представлен в таблице 5.</w:t>
      </w:r>
    </w:p>
    <w:p w:rsidR="00AC2E08" w:rsidRDefault="00AC2E08">
      <w:pPr>
        <w:pStyle w:val="ac"/>
        <w:keepNext/>
        <w:ind w:left="57"/>
      </w:pPr>
      <w:r>
        <w:t xml:space="preserve">Таблица </w:t>
      </w:r>
      <w:r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6" w:name="_Toc105509720"/>
      <w:r>
        <w:t>Алгоритм метода insertHandler класса Field</w:t>
      </w:r>
      <w:bookmarkEnd w:id="16"/>
    </w:p>
    <w:p w:rsidR="00AC2E08" w:rsidRDefault="00AC2E08">
      <w:pPr>
        <w:pStyle w:val="BodyText"/>
      </w:pPr>
      <w:r>
        <w:t>Функционал: обработка ввода.</w:t>
      </w:r>
    </w:p>
    <w:p w:rsidR="00AC2E08" w:rsidRDefault="00AC2E08">
      <w:pPr>
        <w:pStyle w:val="BodyText"/>
      </w:pPr>
      <w:r>
        <w:t>Параметры: string fieldStr.</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6.</w:t>
      </w:r>
    </w:p>
    <w:p w:rsidR="00AC2E08" w:rsidRDefault="00AC2E08">
      <w:pPr>
        <w:pStyle w:val="ac"/>
        <w:keepNext/>
        <w:ind w:left="57"/>
      </w:pPr>
      <w:r>
        <w:t xml:space="preserve">Таблица </w:t>
      </w:r>
      <w:r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7" w:name="_Toc105509721"/>
      <w:r>
        <w:t>Алгоритм метода getFieldStateHandler класса Field</w:t>
      </w:r>
      <w:bookmarkEnd w:id="17"/>
    </w:p>
    <w:p w:rsidR="00AC2E08" w:rsidRDefault="00AC2E08">
      <w:pPr>
        <w:pStyle w:val="BodyText"/>
      </w:pPr>
      <w:r>
        <w:t>Функционал: выдача информации о поле по переданным координатам.</w:t>
      </w:r>
    </w:p>
    <w:p w:rsidR="00AC2E08" w:rsidRDefault="00AC2E08">
      <w:pPr>
        <w:pStyle w:val="BodyText"/>
      </w:pPr>
      <w:r>
        <w:t>Параметры: string posI100J.</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7.</w:t>
      </w:r>
    </w:p>
    <w:p w:rsidR="00AC2E08" w:rsidRDefault="00AC2E08">
      <w:pPr>
        <w:pStyle w:val="ac"/>
        <w:keepNext/>
        <w:ind w:left="57"/>
      </w:pPr>
      <w:r>
        <w:t xml:space="preserve">Таблица </w:t>
      </w:r>
      <w:r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8" w:name="_Toc105509722"/>
      <w:r>
        <w:t>Алгоритм метода printHandler класса Printer</w:t>
      </w:r>
      <w:bookmarkEnd w:id="18"/>
    </w:p>
    <w:p w:rsidR="00AC2E08" w:rsidRDefault="00AC2E08">
      <w:pPr>
        <w:pStyle w:val="BodyText"/>
      </w:pPr>
      <w:r>
        <w:t>Функционал: вывод на экран.</w:t>
      </w:r>
    </w:p>
    <w:p w:rsidR="00AC2E08" w:rsidRDefault="00AC2E08">
      <w:pPr>
        <w:pStyle w:val="BodyText"/>
      </w:pPr>
      <w:r>
        <w:t>Параметры: string mes.</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8.</w:t>
      </w:r>
    </w:p>
    <w:p w:rsidR="00AC2E08" w:rsidRDefault="00AC2E08">
      <w:pPr>
        <w:pStyle w:val="ac"/>
        <w:keepNext/>
        <w:ind w:left="57"/>
      </w:pPr>
      <w:r>
        <w:t xml:space="preserve">Таблица </w:t>
      </w:r>
      <w:r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19" w:name="_Toc105509723"/>
      <w:r>
        <w:t>Алгоритм метода emit_FSSignal класса Base</w:t>
      </w:r>
      <w:bookmarkEnd w:id="19"/>
    </w:p>
    <w:p w:rsidR="00AC2E08" w:rsidRDefault="00AC2E08">
      <w:pPr>
        <w:pStyle w:val="BodyText"/>
      </w:pPr>
      <w:r>
        <w:t>Функционал: испускание сигнала.</w:t>
      </w:r>
    </w:p>
    <w:p w:rsidR="00AC2E08" w:rsidRDefault="00AC2E08">
      <w:pPr>
        <w:pStyle w:val="BodyText"/>
      </w:pPr>
      <w:r>
        <w:t>Параметры: TYPE_SIGNAL signal, string posI100J.</w:t>
      </w:r>
    </w:p>
    <w:p w:rsidR="00AC2E08" w:rsidRDefault="00AC2E08">
      <w:pPr>
        <w:pStyle w:val="BodyText"/>
      </w:pPr>
      <w:r>
        <w:t>Возвращаемое значение: int.</w:t>
      </w:r>
    </w:p>
    <w:p w:rsidR="00AC2E08" w:rsidRDefault="00AC2E08">
      <w:pPr>
        <w:pStyle w:val="BodyText"/>
      </w:pPr>
      <w:r>
        <w:t>Алгоритм метода представлен в таблице 9.</w:t>
      </w:r>
    </w:p>
    <w:p w:rsidR="00AC2E08" w:rsidRDefault="00AC2E08">
      <w:pPr>
        <w:pStyle w:val="ac"/>
        <w:keepNext/>
        <w:ind w:left="57"/>
      </w:pPr>
      <w:r>
        <w:t xml:space="preserve">Таблица </w:t>
      </w:r>
      <w:r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0" w:name="_Toc105509724"/>
      <w:r>
        <w:t>Алгоритм метода absolutemove класса Bot</w:t>
      </w:r>
      <w:bookmarkEnd w:id="20"/>
    </w:p>
    <w:p w:rsidR="00AC2E08" w:rsidRDefault="00AC2E08">
      <w:pPr>
        <w:pStyle w:val="BodyText"/>
      </w:pPr>
      <w:r>
        <w:t>Функционал: движение в выбранном направлении.</w:t>
      </w:r>
    </w:p>
    <w:p w:rsidR="00AC2E08" w:rsidRDefault="00AC2E08">
      <w:pPr>
        <w:pStyle w:val="BodyText"/>
      </w:pPr>
      <w:r>
        <w:t>Параметры: char direction.</w:t>
      </w:r>
    </w:p>
    <w:p w:rsidR="00AC2E08" w:rsidRDefault="00AC2E08">
      <w:pPr>
        <w:pStyle w:val="BodyText"/>
      </w:pPr>
      <w:r>
        <w:t>Возвращаемое значение: void.</w:t>
      </w:r>
    </w:p>
    <w:p w:rsidR="00AC2E08" w:rsidRDefault="00AC2E08">
      <w:pPr>
        <w:pStyle w:val="BodyText"/>
      </w:pPr>
      <w:r>
        <w:t>Алгоритм метода представлен в таблице 10.</w:t>
      </w:r>
    </w:p>
    <w:p w:rsidR="00AC2E08" w:rsidRDefault="00AC2E08">
      <w:pPr>
        <w:pStyle w:val="ac"/>
        <w:keepNext/>
        <w:ind w:left="57"/>
      </w:pPr>
      <w:r>
        <w:t xml:space="preserve">Таблица </w:t>
      </w:r>
      <w:fldSimple w:instr="SEQ Таблица \* ARABIC">
        <w:r>
          <w:t>1</w:t>
        </w:r>
      </w:fldSimple>
      <w:r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1" w:name="_Toc105509725"/>
      <w:r>
        <w:t>Алгоритм метода getFrontStateSignal класса Bot</w:t>
      </w:r>
      <w:bookmarkEnd w:id="21"/>
    </w:p>
    <w:p w:rsidR="00AC2E08" w:rsidRDefault="00AC2E08">
      <w:pPr>
        <w:pStyle w:val="BodyText"/>
      </w:pPr>
      <w:r>
        <w:t>Функционал: подготовка позиции для сигнала получения значения поля по координатам перед роботом.</w:t>
      </w:r>
    </w:p>
    <w:p w:rsidR="00AC2E08" w:rsidRDefault="00AC2E08">
      <w:pPr>
        <w:pStyle w:val="BodyText"/>
      </w:pPr>
      <w:r>
        <w:t>Параметры: string&amp; posI100J.</w:t>
      </w:r>
    </w:p>
    <w:p w:rsidR="00AC2E08" w:rsidRDefault="00AC2E08">
      <w:pPr>
        <w:pStyle w:val="BodyText"/>
      </w:pPr>
      <w:r>
        <w:t>Возвращаемое значение: void.</w:t>
      </w:r>
    </w:p>
    <w:p w:rsidR="00AC2E08" w:rsidRDefault="00AC2E08">
      <w:pPr>
        <w:pStyle w:val="BodyText"/>
      </w:pPr>
      <w:r>
        <w:t>Алгоритм метода представлен в таблице 11.</w:t>
      </w:r>
    </w:p>
    <w:p w:rsidR="00AC2E08" w:rsidRDefault="00AC2E08">
      <w:pPr>
        <w:pStyle w:val="ac"/>
        <w:keepNext/>
        <w:ind w:left="57"/>
      </w:pPr>
      <w:r>
        <w:t xml:space="preserve">Таблица </w:t>
      </w:r>
      <w:fldSimple w:instr="SEQ Таблица \* ARABIC">
        <w:r>
          <w:t>1</w:t>
        </w:r>
      </w:fldSimple>
      <w:r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2" w:name="_Toc105509726"/>
      <w:r>
        <w:t>Алгоритм метода moveForwardHandler класса Bot</w:t>
      </w:r>
      <w:bookmarkEnd w:id="22"/>
    </w:p>
    <w:p w:rsidR="00AC2E08" w:rsidRDefault="00AC2E08">
      <w:pPr>
        <w:pStyle w:val="BodyText"/>
      </w:pPr>
      <w:r>
        <w:t>Функционал: обработка сигнала перемещения вперед.</w:t>
      </w:r>
    </w:p>
    <w:p w:rsidR="00AC2E08" w:rsidRDefault="00AC2E08">
      <w:pPr>
        <w:pStyle w:val="BodyText"/>
      </w:pPr>
      <w:r>
        <w:t>Параметры: string placeholder.</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12.</w:t>
      </w:r>
    </w:p>
    <w:p w:rsidR="00AC2E08" w:rsidRDefault="00AC2E08">
      <w:pPr>
        <w:pStyle w:val="ac"/>
        <w:keepNext/>
        <w:ind w:left="57"/>
      </w:pPr>
      <w:r>
        <w:t xml:space="preserve">Таблица </w:t>
      </w:r>
      <w:fldSimple w:instr="SEQ Таблица \* ARABIC">
        <w:r>
          <w:t>1</w:t>
        </w:r>
      </w:fldSimple>
      <w:r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присвоить полям координат объекта новые 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3" w:name="_Toc105509727"/>
      <w:r>
        <w:t>Алгоритм метода checkForwardHandler класса Bot</w:t>
      </w:r>
      <w:bookmarkEnd w:id="23"/>
    </w:p>
    <w:p w:rsidR="00AC2E08" w:rsidRDefault="00AC2E08">
      <w:pPr>
        <w:pStyle w:val="BodyText"/>
      </w:pPr>
      <w:r>
        <w:t>Функционал: обработка запроса от управления на получение данных о поле перед роботом.</w:t>
      </w:r>
    </w:p>
    <w:p w:rsidR="00AC2E08" w:rsidRDefault="00AC2E08">
      <w:pPr>
        <w:pStyle w:val="BodyText"/>
      </w:pPr>
      <w:r>
        <w:t>Параметры: string placeholder.</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13.</w:t>
      </w:r>
    </w:p>
    <w:p w:rsidR="00AC2E08" w:rsidRDefault="00AC2E08">
      <w:pPr>
        <w:pStyle w:val="ac"/>
        <w:keepNext/>
        <w:ind w:left="57"/>
      </w:pPr>
      <w:r>
        <w:t xml:space="preserve">Таблица </w:t>
      </w:r>
      <w:fldSimple w:instr="SEQ Таблица \* ARABIC">
        <w:r>
          <w:t>1</w:t>
        </w:r>
      </w:fldSimple>
      <w:r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Pr="00974436" w:rsidRDefault="00AC2E08">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4" w:name="_Toc105509728"/>
      <w:r>
        <w:t>Алгоритм метода turnHandler класса Bot</w:t>
      </w:r>
      <w:bookmarkEnd w:id="24"/>
    </w:p>
    <w:p w:rsidR="00AC2E08" w:rsidRDefault="00AC2E08">
      <w:pPr>
        <w:pStyle w:val="BodyText"/>
      </w:pPr>
      <w:r>
        <w:t>Функционал: обработчик команды поворота.</w:t>
      </w:r>
    </w:p>
    <w:p w:rsidR="00AC2E08" w:rsidRDefault="00AC2E08">
      <w:pPr>
        <w:pStyle w:val="BodyText"/>
      </w:pPr>
      <w:r>
        <w:t>Параметры: string direction.</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14.</w:t>
      </w:r>
    </w:p>
    <w:p w:rsidR="00AC2E08" w:rsidRDefault="00AC2E08">
      <w:pPr>
        <w:pStyle w:val="ac"/>
        <w:keepNext/>
        <w:ind w:left="57"/>
      </w:pPr>
      <w:r>
        <w:t xml:space="preserve">Таблица </w:t>
      </w:r>
      <w:fldSimple w:instr="SEQ Таблица \* ARABIC">
        <w:r>
          <w:t>1</w:t>
        </w:r>
      </w:fldSimple>
      <w:r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5" w:name="_Toc105509729"/>
      <w:r>
        <w:t>Алгоритм метода getCoordsHandler класса Bot</w:t>
      </w:r>
      <w:bookmarkEnd w:id="25"/>
    </w:p>
    <w:p w:rsidR="00AC2E08" w:rsidRDefault="00AC2E08">
      <w:pPr>
        <w:pStyle w:val="BodyText"/>
      </w:pPr>
      <w:r>
        <w:t>Функционал: обработчик запроса на получение координат робота.</w:t>
      </w:r>
    </w:p>
    <w:p w:rsidR="00AC2E08" w:rsidRDefault="00AC2E08">
      <w:pPr>
        <w:pStyle w:val="BodyText"/>
      </w:pPr>
      <w:r>
        <w:t>Параметры: string placeholder.</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15.</w:t>
      </w:r>
    </w:p>
    <w:p w:rsidR="00AC2E08" w:rsidRDefault="00AC2E08">
      <w:pPr>
        <w:pStyle w:val="ac"/>
        <w:keepNext/>
        <w:ind w:left="57"/>
      </w:pPr>
      <w:r>
        <w:t xml:space="preserve">Таблица </w:t>
      </w:r>
      <w:fldSimple w:instr="SEQ Таблица \* ARABIC">
        <w:r>
          <w:t>1</w:t>
        </w:r>
      </w:fldSimple>
      <w:r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2"/>
        <w:numPr>
          <w:ilvl w:val="1"/>
          <w:numId w:val="5"/>
        </w:numPr>
      </w:pPr>
      <w:bookmarkStart w:id="26" w:name="_Toc105509730"/>
      <w:r>
        <w:t>Алгоритм метода findLabyrinthTact класса Brain</w:t>
      </w:r>
      <w:bookmarkEnd w:id="26"/>
    </w:p>
    <w:p w:rsidR="00AC2E08" w:rsidRDefault="00AC2E08">
      <w:pPr>
        <w:pStyle w:val="BodyText"/>
      </w:pPr>
      <w:r>
        <w:t>Функционал: выполнение одного такта поиска лабиринта.</w:t>
      </w:r>
    </w:p>
    <w:p w:rsidR="00AC2E08" w:rsidRDefault="00AC2E08">
      <w:pPr>
        <w:pStyle w:val="BodyText"/>
      </w:pPr>
      <w:r>
        <w:t>Параметры: string placeholder.</w:t>
      </w:r>
    </w:p>
    <w:p w:rsidR="00AC2E08" w:rsidRDefault="00AC2E08">
      <w:pPr>
        <w:pStyle w:val="BodyText"/>
      </w:pPr>
      <w:r>
        <w:t>Возвращаемое значение: string.</w:t>
      </w:r>
    </w:p>
    <w:p w:rsidR="00AC2E08" w:rsidRDefault="00AC2E08">
      <w:pPr>
        <w:pStyle w:val="BodyText"/>
      </w:pPr>
      <w:r>
        <w:t>Алгоритм метода представлен в таблице 16.</w:t>
      </w:r>
    </w:p>
    <w:p w:rsidR="00AC2E08" w:rsidRDefault="00AC2E08">
      <w:pPr>
        <w:pStyle w:val="ac"/>
        <w:keepNext/>
        <w:ind w:left="57"/>
      </w:pPr>
      <w:r>
        <w:t xml:space="preserve">Таблица </w:t>
      </w:r>
      <w:fldSimple w:instr="SEQ Таблица \* ARABIC">
        <w:r>
          <w:t>1</w:t>
        </w:r>
      </w:fldSimple>
      <w:r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AC2E08">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 перехода</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12</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3</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6</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5</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6</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7</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12</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8</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9</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10</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11</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13</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14</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15</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16</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16</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17</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18</w:t>
            </w:r>
          </w:p>
        </w:tc>
      </w:tr>
      <w:tr w:rsidR="00AC2E08">
        <w:trPr>
          <w:jc w:val="center"/>
        </w:trPr>
        <w:tc>
          <w:tcPr>
            <w:tcW w:w="274"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r>
      <w:tr w:rsidR="00AC2E08">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r w:rsidR="00AC2E08">
        <w:trPr>
          <w:jc w:val="center"/>
        </w:trPr>
        <w:tc>
          <w:tcPr>
            <w:tcW w:w="274" w:type="dxa"/>
            <w:vMerge/>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AC2E08" w:rsidRDefault="00AC2E08">
            <w:pPr>
              <w:pStyle w:val="TableParagraph"/>
            </w:pPr>
            <w:r>
              <w:rPr>
                <w:rFonts w:ascii="MS Gothic" w:eastAsia="MS Gothic" w:hAnsi="MS Gothic" w:cs="MS Gothic" w:hint="eastAsia"/>
              </w:rPr>
              <w:t>∅</w:t>
            </w:r>
          </w:p>
        </w:tc>
      </w:tr>
    </w:tbl>
    <w:p w:rsidR="00AC2E08" w:rsidRDefault="00AC2E08">
      <w:pPr>
        <w:pStyle w:val="Heading1"/>
      </w:pPr>
      <w:bookmarkStart w:id="27" w:name="_Toc104332875"/>
      <w:bookmarkStart w:id="28" w:name="_Toc105509731"/>
      <w:r>
        <w:t>4 </w:t>
      </w:r>
      <w:bookmarkEnd w:id="27"/>
      <w:r>
        <w:rPr>
          <w:spacing w:val="-2"/>
        </w:rPr>
        <w:t>БЛОК-СХЕМЫ АЛГОРИТМОВ</w:t>
      </w:r>
      <w:bookmarkEnd w:id="28"/>
    </w:p>
    <w:p w:rsidR="00AC2E08" w:rsidRDefault="00AC2E08">
      <w:pPr>
        <w:pStyle w:val="BodyText"/>
      </w:pPr>
      <w:r>
        <w:t>Представим описание алгоритмов в графическом виде на рисунках 1-14.</w:t>
      </w:r>
    </w:p>
    <w:p w:rsidR="00AC2E08" w:rsidRDefault="00AC2E08">
      <w:pPr>
        <w:pStyle w:val="1"/>
      </w:pPr>
      <w:r w:rsidRPr="00CC5381">
        <w:rPr>
          <w:b w:val="0"/>
          <w:noProof/>
          <w:color w:val="00000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 style="width:480pt;height:562.5pt;visibility:visible">
            <v:imagedata r:id="rId9" o:title=""/>
          </v:shape>
        </w:pict>
      </w:r>
    </w:p>
    <w:p w:rsidR="00AC2E08" w:rsidRDefault="00AC2E08">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2" o:spid="_x0000_i1026" type="#_x0000_t75" alt="desc" style="width:479.25pt;height:562.5pt;visibility:visible">
            <v:imagedata r:id="rId10" o:title=""/>
          </v:shape>
        </w:pict>
      </w:r>
    </w:p>
    <w:p w:rsidR="00AC2E08" w:rsidRDefault="00AC2E08">
      <w:pPr>
        <w:pStyle w:val="1"/>
      </w:pPr>
      <w:r>
        <w:rPr>
          <w:bCs/>
          <w:color w:val="000000"/>
        </w:rPr>
        <w:t xml:space="preserve">Рисунок </w:t>
      </w:r>
      <w:r>
        <w:rPr>
          <w:bCs/>
          <w:color w:val="000000"/>
          <w:lang w:val="en-US"/>
        </w:rPr>
        <w:t>2</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3" o:spid="_x0000_i1027" type="#_x0000_t75" alt="desc" style="width:479.25pt;height:562.5pt;visibility:visible">
            <v:imagedata r:id="rId11" o:title=""/>
          </v:shape>
        </w:pict>
      </w:r>
    </w:p>
    <w:p w:rsidR="00AC2E08" w:rsidRDefault="00AC2E08">
      <w:pPr>
        <w:pStyle w:val="1"/>
      </w:pPr>
      <w:r>
        <w:rPr>
          <w:bCs/>
          <w:color w:val="000000"/>
        </w:rPr>
        <w:t xml:space="preserve">Рисунок </w:t>
      </w:r>
      <w:r>
        <w:rPr>
          <w:bCs/>
          <w:color w:val="000000"/>
          <w:lang w:val="en-US"/>
        </w:rPr>
        <w:t>3</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4" o:spid="_x0000_i1028" type="#_x0000_t75" alt="desc" style="width:479.25pt;height:562.5pt;visibility:visible">
            <v:imagedata r:id="rId12" o:title=""/>
          </v:shape>
        </w:pict>
      </w:r>
    </w:p>
    <w:p w:rsidR="00AC2E08" w:rsidRDefault="00AC2E08">
      <w:pPr>
        <w:pStyle w:val="1"/>
      </w:pPr>
      <w:r>
        <w:rPr>
          <w:bCs/>
          <w:color w:val="000000"/>
        </w:rPr>
        <w:t xml:space="preserve">Рисунок </w:t>
      </w:r>
      <w:r>
        <w:rPr>
          <w:bCs/>
          <w:color w:val="000000"/>
          <w:lang w:val="en-US"/>
        </w:rPr>
        <w:t>4</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5" o:spid="_x0000_i1029" type="#_x0000_t75" alt="desc" style="width:479.25pt;height:562.5pt;visibility:visible">
            <v:imagedata r:id="rId13" o:title=""/>
          </v:shape>
        </w:pict>
      </w:r>
    </w:p>
    <w:p w:rsidR="00AC2E08" w:rsidRDefault="00AC2E08">
      <w:pPr>
        <w:pStyle w:val="1"/>
      </w:pPr>
      <w:r>
        <w:rPr>
          <w:bCs/>
          <w:color w:val="000000"/>
        </w:rPr>
        <w:t xml:space="preserve">Рисунок </w:t>
      </w:r>
      <w:r>
        <w:rPr>
          <w:bCs/>
          <w:color w:val="000000"/>
          <w:lang w:val="en-US"/>
        </w:rPr>
        <w:t>5</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6" o:spid="_x0000_i1030" type="#_x0000_t75" alt="desc" style="width:479.25pt;height:562.5pt;visibility:visible">
            <v:imagedata r:id="rId14" o:title=""/>
          </v:shape>
        </w:pict>
      </w:r>
    </w:p>
    <w:p w:rsidR="00AC2E08" w:rsidRDefault="00AC2E08">
      <w:pPr>
        <w:pStyle w:val="1"/>
      </w:pPr>
      <w:r>
        <w:rPr>
          <w:bCs/>
          <w:color w:val="000000"/>
        </w:rPr>
        <w:t xml:space="preserve">Рисунок </w:t>
      </w:r>
      <w:r>
        <w:rPr>
          <w:bCs/>
          <w:color w:val="000000"/>
          <w:lang w:val="en-US"/>
        </w:rPr>
        <w:t>6</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7" o:spid="_x0000_i1031" type="#_x0000_t75" alt="desc" style="width:479.25pt;height:562.5pt;visibility:visible">
            <v:imagedata r:id="rId15" o:title=""/>
          </v:shape>
        </w:pict>
      </w:r>
    </w:p>
    <w:p w:rsidR="00AC2E08" w:rsidRDefault="00AC2E08">
      <w:pPr>
        <w:pStyle w:val="1"/>
      </w:pPr>
      <w:r>
        <w:rPr>
          <w:bCs/>
          <w:color w:val="000000"/>
        </w:rPr>
        <w:t xml:space="preserve">Рисунок </w:t>
      </w:r>
      <w:r>
        <w:rPr>
          <w:bCs/>
          <w:color w:val="000000"/>
          <w:lang w:val="en-US"/>
        </w:rPr>
        <w:t>7</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8" o:spid="_x0000_i1032" type="#_x0000_t75" alt="desc" style="width:479.25pt;height:562.5pt;visibility:visible">
            <v:imagedata r:id="rId16" o:title=""/>
          </v:shape>
        </w:pict>
      </w:r>
    </w:p>
    <w:p w:rsidR="00AC2E08" w:rsidRDefault="00AC2E08">
      <w:pPr>
        <w:pStyle w:val="1"/>
      </w:pPr>
      <w:r>
        <w:rPr>
          <w:bCs/>
          <w:color w:val="000000"/>
        </w:rPr>
        <w:t xml:space="preserve">Рисунок </w:t>
      </w:r>
      <w:r>
        <w:rPr>
          <w:bCs/>
          <w:color w:val="000000"/>
          <w:lang w:val="en-US"/>
        </w:rPr>
        <w:t>8</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9" o:spid="_x0000_i1033" type="#_x0000_t75" alt="desc" style="width:479.25pt;height:562.5pt;visibility:visible">
            <v:imagedata r:id="rId17" o:title=""/>
          </v:shape>
        </w:pict>
      </w:r>
    </w:p>
    <w:p w:rsidR="00AC2E08" w:rsidRDefault="00AC2E08">
      <w:pPr>
        <w:pStyle w:val="1"/>
      </w:pPr>
      <w:r>
        <w:rPr>
          <w:bCs/>
          <w:color w:val="000000"/>
        </w:rPr>
        <w:t xml:space="preserve">Рисунок </w:t>
      </w:r>
      <w:r>
        <w:rPr>
          <w:bCs/>
          <w:color w:val="000000"/>
          <w:lang w:val="en-US"/>
        </w:rPr>
        <w:t>9</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10" o:spid="_x0000_i1034" type="#_x0000_t75" alt="desc" style="width:479.25pt;height:562.5pt;visibility:visible">
            <v:imagedata r:id="rId18" o:title=""/>
          </v:shape>
        </w:pict>
      </w:r>
    </w:p>
    <w:p w:rsidR="00AC2E08" w:rsidRDefault="00AC2E08">
      <w:pPr>
        <w:pStyle w:val="1"/>
      </w:pPr>
      <w:r>
        <w:rPr>
          <w:bCs/>
          <w:color w:val="000000"/>
        </w:rPr>
        <w:t xml:space="preserve">Рисунок </w:t>
      </w:r>
      <w:r>
        <w:rPr>
          <w:bCs/>
          <w:color w:val="000000"/>
          <w:lang w:val="en-US"/>
        </w:rPr>
        <w:t>10</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11" o:spid="_x0000_i1035" type="#_x0000_t75" alt="desc" style="width:479.25pt;height:562.5pt;visibility:visible">
            <v:imagedata r:id="rId19" o:title=""/>
          </v:shape>
        </w:pict>
      </w:r>
    </w:p>
    <w:p w:rsidR="00AC2E08" w:rsidRDefault="00AC2E08">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1</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12" o:spid="_x0000_i1036" type="#_x0000_t75" alt="desc" style="width:479.25pt;height:562.5pt;visibility:visible">
            <v:imagedata r:id="rId20" o:title=""/>
          </v:shape>
        </w:pict>
      </w:r>
    </w:p>
    <w:p w:rsidR="00AC2E08" w:rsidRDefault="00AC2E08">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2</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13" o:spid="_x0000_i1037" type="#_x0000_t75" alt="desc" style="width:479.25pt;height:561.75pt;visibility:visible">
            <v:imagedata r:id="rId21" o:title=""/>
          </v:shape>
        </w:pict>
      </w:r>
    </w:p>
    <w:p w:rsidR="00AC2E08" w:rsidRDefault="00AC2E08">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3</w:t>
      </w:r>
      <w:r>
        <w:rPr>
          <w:bCs/>
          <w:color w:val="000000"/>
        </w:rPr>
        <w:t xml:space="preserve"> – Блок-схема алгоритма</w:t>
      </w:r>
    </w:p>
    <w:p w:rsidR="00AC2E08" w:rsidRDefault="00AC2E08">
      <w:pPr>
        <w:pStyle w:val="1"/>
      </w:pPr>
      <w:r w:rsidRPr="00CC5381">
        <w:rPr>
          <w:b w:val="0"/>
          <w:noProof/>
          <w:color w:val="000000"/>
          <w:lang w:eastAsia="ru-RU"/>
        </w:rPr>
        <w:pict>
          <v:shape id="Picture 14" o:spid="_x0000_i1038" type="#_x0000_t75" alt="desc" style="width:479.25pt;height:561.75pt;visibility:visible">
            <v:imagedata r:id="rId22" o:title=""/>
          </v:shape>
        </w:pict>
      </w:r>
    </w:p>
    <w:p w:rsidR="00AC2E08" w:rsidRDefault="00AC2E08">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Pr="00765936">
        <w:rPr>
          <w:bCs/>
          <w:color w:val="000000"/>
        </w:rPr>
        <w:t>4</w:t>
      </w:r>
      <w:r>
        <w:rPr>
          <w:bCs/>
          <w:color w:val="000000"/>
        </w:rPr>
        <w:t xml:space="preserve"> – Блок-схема алгоритма</w:t>
      </w:r>
    </w:p>
    <w:p w:rsidR="00AC2E08" w:rsidRDefault="00AC2E08">
      <w:pPr>
        <w:pStyle w:val="Heading1"/>
      </w:pPr>
      <w:bookmarkStart w:id="29" w:name="Код_программы"/>
      <w:bookmarkStart w:id="30" w:name="_Toc104332876"/>
      <w:bookmarkStart w:id="31" w:name="_Toc105509732"/>
      <w:bookmarkEnd w:id="29"/>
      <w:r>
        <w:t>5 </w:t>
      </w:r>
      <w:bookmarkEnd w:id="30"/>
      <w:r>
        <w:t>КОД ПРОГРАММЫ</w:t>
      </w:r>
      <w:bookmarkEnd w:id="31"/>
    </w:p>
    <w:p w:rsidR="00AC2E08" w:rsidRDefault="00AC2E08">
      <w:pPr>
        <w:pStyle w:val="BodyText"/>
      </w:pPr>
      <w:r>
        <w:t>Программная реализация алгоритмов для решения задачи представлена ниже.</w:t>
      </w:r>
      <w:r>
        <w:rPr>
          <w:spacing w:val="-2"/>
        </w:rPr>
        <w:t xml:space="preserve"> </w:t>
      </w:r>
    </w:p>
    <w:p w:rsidR="00AC2E08" w:rsidRDefault="00AC2E08">
      <w:pPr>
        <w:pStyle w:val="Heading2"/>
        <w:numPr>
          <w:ilvl w:val="1"/>
          <w:numId w:val="4"/>
        </w:numPr>
      </w:pPr>
      <w:bookmarkStart w:id="32" w:name="_Toc105509733"/>
      <w:r>
        <w:t>Файл</w:t>
      </w:r>
      <w:r>
        <w:rPr>
          <w:spacing w:val="-1"/>
        </w:rPr>
        <w:t xml:space="preserve"> Application.cpp</w:t>
      </w:r>
      <w:bookmarkEnd w:id="32"/>
    </w:p>
    <w:p w:rsidR="00AC2E08" w:rsidRDefault="00AC2E08">
      <w:pPr>
        <w:pStyle w:val="af3"/>
        <w:keepNext/>
        <w:ind w:firstLine="0"/>
      </w:pPr>
      <w:r>
        <w:t xml:space="preserve">Листинг </w:t>
      </w:r>
      <w:fldSimple w:instr="SEQ Листинг \* ARABIC">
        <w:r>
          <w:t>1</w:t>
        </w:r>
      </w:fldSimple>
      <w:r>
        <w:t xml:space="preserve"> – Application.cpp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"Application.h"</w:t>
            </w:r>
          </w:p>
          <w:p w:rsidR="00AC2E08" w:rsidRDefault="00AC2E08">
            <w:pPr>
              <w:pStyle w:val="Code"/>
            </w:pPr>
            <w:r w:rsidRPr="007255FB">
              <w:rPr>
                <w:rFonts w:ascii="Courier" w:hAnsi="Courier"/>
              </w:rPr>
              <w:t>#include "Reader.h"</w:t>
            </w:r>
          </w:p>
          <w:p w:rsidR="00AC2E08" w:rsidRDefault="00AC2E08">
            <w:pPr>
              <w:pStyle w:val="Code"/>
            </w:pPr>
            <w:r w:rsidRPr="007255FB">
              <w:rPr>
                <w:rFonts w:ascii="Courier" w:hAnsi="Courier"/>
              </w:rPr>
              <w:t>#include "Brain.h"</w:t>
            </w:r>
          </w:p>
          <w:p w:rsidR="00AC2E08" w:rsidRDefault="00AC2E08">
            <w:pPr>
              <w:pStyle w:val="Code"/>
            </w:pPr>
            <w:r w:rsidRPr="007255FB">
              <w:rPr>
                <w:rFonts w:ascii="Courier" w:hAnsi="Courier"/>
              </w:rPr>
              <w:t>#include "Field.h"</w:t>
            </w:r>
          </w:p>
          <w:p w:rsidR="00AC2E08" w:rsidRDefault="00AC2E08">
            <w:pPr>
              <w:pStyle w:val="Code"/>
            </w:pPr>
            <w:r w:rsidRPr="007255FB">
              <w:rPr>
                <w:rFonts w:ascii="Courier" w:hAnsi="Courier"/>
              </w:rPr>
              <w:t>#include "Bot.h"</w:t>
            </w:r>
          </w:p>
          <w:p w:rsidR="00AC2E08" w:rsidRDefault="00AC2E08">
            <w:pPr>
              <w:pStyle w:val="Code"/>
            </w:pPr>
            <w:r w:rsidRPr="007255FB">
              <w:rPr>
                <w:rFonts w:ascii="Courier" w:hAnsi="Courier"/>
              </w:rPr>
              <w:t>#include "Printer.h"</w:t>
            </w:r>
          </w:p>
          <w:p w:rsidR="00AC2E08" w:rsidRDefault="00AC2E08">
            <w:pPr>
              <w:pStyle w:val="Code"/>
            </w:pPr>
          </w:p>
          <w:p w:rsidR="00AC2E08" w:rsidRPr="007255FB" w:rsidRDefault="00AC2E08">
            <w:pPr>
              <w:pStyle w:val="Code"/>
              <w:rPr>
                <w:lang w:val="en-US"/>
              </w:rPr>
            </w:pPr>
            <w:r w:rsidRPr="007255FB">
              <w:rPr>
                <w:rFonts w:ascii="Courier" w:hAnsi="Courier"/>
                <w:lang w:val="en-US"/>
              </w:rPr>
              <w:t>void Application::errorOut(string headPath)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showTree();</w:t>
            </w:r>
          </w:p>
          <w:p w:rsidR="00AC2E08" w:rsidRPr="007255FB" w:rsidRDefault="00AC2E08">
            <w:pPr>
              <w:pStyle w:val="Code"/>
              <w:rPr>
                <w:lang w:val="en-US"/>
              </w:rPr>
            </w:pPr>
            <w:r w:rsidRPr="007255FB">
              <w:rPr>
                <w:rFonts w:ascii="Courier" w:hAnsi="Courier"/>
                <w:lang w:val="en-US"/>
              </w:rPr>
              <w:tab/>
              <w:t>cout &lt;&lt; endl &lt;&lt; "The head object " &lt;&lt; headPath &lt;&lt; " is not found";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bool Application::buildTree()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this-&gt;setState(1);</w:t>
            </w:r>
          </w:p>
          <w:p w:rsidR="00AC2E08" w:rsidRPr="007255FB" w:rsidRDefault="00AC2E08">
            <w:pPr>
              <w:pStyle w:val="Code"/>
              <w:rPr>
                <w:lang w:val="en-US"/>
              </w:rPr>
            </w:pPr>
            <w:r w:rsidRPr="007255FB">
              <w:rPr>
                <w:rFonts w:ascii="Courier" w:hAnsi="Courier"/>
                <w:lang w:val="en-US"/>
              </w:rPr>
              <w:tab/>
              <w:t>Reader* reader = new Reader(this, "reader");</w:t>
            </w:r>
          </w:p>
          <w:p w:rsidR="00AC2E08" w:rsidRPr="007255FB" w:rsidRDefault="00AC2E08">
            <w:pPr>
              <w:pStyle w:val="Code"/>
              <w:rPr>
                <w:lang w:val="en-US"/>
              </w:rPr>
            </w:pPr>
            <w:r w:rsidRPr="007255FB">
              <w:rPr>
                <w:rFonts w:ascii="Courier" w:hAnsi="Courier"/>
                <w:lang w:val="en-US"/>
              </w:rPr>
              <w:tab/>
              <w:t>reader-&gt;setState(1);</w:t>
            </w:r>
          </w:p>
          <w:p w:rsidR="00AC2E08" w:rsidRPr="007255FB" w:rsidRDefault="00AC2E08">
            <w:pPr>
              <w:pStyle w:val="Code"/>
              <w:rPr>
                <w:lang w:val="en-US"/>
              </w:rPr>
            </w:pPr>
            <w:r w:rsidRPr="007255FB">
              <w:rPr>
                <w:rFonts w:ascii="Courier" w:hAnsi="Courier"/>
                <w:lang w:val="en-US"/>
              </w:rPr>
              <w:tab/>
              <w:t>Brain* brain = new Brain(this, "brain");</w:t>
            </w:r>
          </w:p>
          <w:p w:rsidR="00AC2E08" w:rsidRPr="007255FB" w:rsidRDefault="00AC2E08">
            <w:pPr>
              <w:pStyle w:val="Code"/>
              <w:rPr>
                <w:lang w:val="en-US"/>
              </w:rPr>
            </w:pPr>
            <w:r w:rsidRPr="007255FB">
              <w:rPr>
                <w:rFonts w:ascii="Courier" w:hAnsi="Courier"/>
                <w:lang w:val="en-US"/>
              </w:rPr>
              <w:tab/>
              <w:t>brain-&gt;setState(1);</w:t>
            </w:r>
          </w:p>
          <w:p w:rsidR="00AC2E08" w:rsidRPr="007255FB" w:rsidRDefault="00AC2E08">
            <w:pPr>
              <w:pStyle w:val="Code"/>
              <w:rPr>
                <w:lang w:val="en-US"/>
              </w:rPr>
            </w:pPr>
            <w:r w:rsidRPr="007255FB">
              <w:rPr>
                <w:rFonts w:ascii="Courier" w:hAnsi="Courier"/>
                <w:lang w:val="en-US"/>
              </w:rPr>
              <w:tab/>
              <w:t>Field* field = new Field(this, "field");</w:t>
            </w:r>
          </w:p>
          <w:p w:rsidR="00AC2E08" w:rsidRPr="007255FB" w:rsidRDefault="00AC2E08">
            <w:pPr>
              <w:pStyle w:val="Code"/>
              <w:rPr>
                <w:lang w:val="en-US"/>
              </w:rPr>
            </w:pPr>
            <w:r w:rsidRPr="007255FB">
              <w:rPr>
                <w:rFonts w:ascii="Courier" w:hAnsi="Courier"/>
                <w:lang w:val="en-US"/>
              </w:rPr>
              <w:tab/>
              <w:t>field-&gt;setState(1);</w:t>
            </w:r>
          </w:p>
          <w:p w:rsidR="00AC2E08" w:rsidRPr="007255FB" w:rsidRDefault="00AC2E08">
            <w:pPr>
              <w:pStyle w:val="Code"/>
              <w:rPr>
                <w:lang w:val="en-US"/>
              </w:rPr>
            </w:pPr>
            <w:r w:rsidRPr="007255FB">
              <w:rPr>
                <w:rFonts w:ascii="Courier" w:hAnsi="Courier"/>
                <w:lang w:val="en-US"/>
              </w:rPr>
              <w:tab/>
              <w:t>Bot* bot = new Bot(this, "bot");</w:t>
            </w:r>
          </w:p>
          <w:p w:rsidR="00AC2E08" w:rsidRPr="007255FB" w:rsidRDefault="00AC2E08">
            <w:pPr>
              <w:pStyle w:val="Code"/>
              <w:rPr>
                <w:lang w:val="en-US"/>
              </w:rPr>
            </w:pPr>
            <w:r w:rsidRPr="007255FB">
              <w:rPr>
                <w:rFonts w:ascii="Courier" w:hAnsi="Courier"/>
                <w:lang w:val="en-US"/>
              </w:rPr>
              <w:tab/>
              <w:t>bot-&gt;setState(1);</w:t>
            </w:r>
          </w:p>
          <w:p w:rsidR="00AC2E08" w:rsidRPr="007255FB" w:rsidRDefault="00AC2E08">
            <w:pPr>
              <w:pStyle w:val="Code"/>
              <w:rPr>
                <w:lang w:val="en-US"/>
              </w:rPr>
            </w:pPr>
            <w:r w:rsidRPr="007255FB">
              <w:rPr>
                <w:rFonts w:ascii="Courier" w:hAnsi="Courier"/>
                <w:lang w:val="en-US"/>
              </w:rPr>
              <w:tab/>
              <w:t>Printer* printer = new Printer(this, "printer");</w:t>
            </w:r>
          </w:p>
          <w:p w:rsidR="00AC2E08" w:rsidRPr="007255FB" w:rsidRDefault="00AC2E08">
            <w:pPr>
              <w:pStyle w:val="Code"/>
              <w:rPr>
                <w:lang w:val="en-US"/>
              </w:rPr>
            </w:pPr>
            <w:r w:rsidRPr="007255FB">
              <w:rPr>
                <w:rFonts w:ascii="Courier" w:hAnsi="Courier"/>
                <w:lang w:val="en-US"/>
              </w:rPr>
              <w:tab/>
              <w:t>printer-&gt;setState(1);</w:t>
            </w:r>
          </w:p>
          <w:p w:rsidR="00AC2E08" w:rsidRPr="007255FB" w:rsidRDefault="00AC2E08">
            <w:pPr>
              <w:pStyle w:val="Code"/>
              <w:rPr>
                <w:lang w:val="en-US"/>
              </w:rPr>
            </w:pPr>
            <w:r w:rsidRPr="007255FB">
              <w:rPr>
                <w:rFonts w:ascii="Courier" w:hAnsi="Courier"/>
                <w:lang w:val="en-US"/>
              </w:rPr>
              <w:tab/>
              <w:t>//setStaet just in case, since we don't have actual user in our programm, we control everything</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reader-&gt;set_connection(SIGNAL_D(Reader::insert), (Base*)field, HANDLER_D(Field::insertHandler)); //the insertion signal</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bot-&gt;set_connection(SIGNAL_D(Bot::getFieldStateSignal), (Base*)field, HANDLER_D(Field::getFieldStateHandler)); //bot getting state of specific field //use emit_FSSignal</w:t>
            </w:r>
          </w:p>
          <w:p w:rsidR="00AC2E08" w:rsidRPr="007255FB" w:rsidRDefault="00AC2E08">
            <w:pPr>
              <w:pStyle w:val="Code"/>
              <w:rPr>
                <w:lang w:val="en-US"/>
              </w:rPr>
            </w:pPr>
            <w:r w:rsidRPr="007255FB">
              <w:rPr>
                <w:rFonts w:ascii="Courier" w:hAnsi="Courier"/>
                <w:lang w:val="en-US"/>
              </w:rPr>
              <w:tab/>
              <w:t>bot-&gt;set_connection(SIGNAL_D(Bot::getFrontStateSignal), (Base*)field, HANDLER_D(Field::getFieldStateHandler)); //bot getting state of the field in front of it //use emit_FSSignal</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brain-&gt;set_connection(SIGNAL_D(Brain::checkForwardSignal), (Base*)bot, HANDLER_D(Bot::checkForwardHandler)); //command from brain to return what's infront</w:t>
            </w:r>
          </w:p>
          <w:p w:rsidR="00AC2E08" w:rsidRPr="007255FB" w:rsidRDefault="00AC2E08">
            <w:pPr>
              <w:pStyle w:val="Code"/>
              <w:rPr>
                <w:lang w:val="en-US"/>
              </w:rPr>
            </w:pPr>
            <w:r w:rsidRPr="007255FB">
              <w:rPr>
                <w:rFonts w:ascii="Courier" w:hAnsi="Courier"/>
                <w:lang w:val="en-US"/>
              </w:rPr>
              <w:tab/>
              <w:t>brain-&gt;set_connection(SIGNAL_D(Brain::moveForwardSignal), (Base*)bot, HANDLER_D(Bot::moveForwardHandler)); //command from brain to move forward</w:t>
            </w:r>
          </w:p>
          <w:p w:rsidR="00AC2E08" w:rsidRPr="007255FB" w:rsidRDefault="00AC2E08">
            <w:pPr>
              <w:pStyle w:val="Code"/>
              <w:rPr>
                <w:lang w:val="en-US"/>
              </w:rPr>
            </w:pPr>
            <w:r w:rsidRPr="007255FB">
              <w:rPr>
                <w:rFonts w:ascii="Courier" w:hAnsi="Courier"/>
                <w:lang w:val="en-US"/>
              </w:rPr>
              <w:tab/>
              <w:t>brain-&gt;set_connection(SIGNAL_D(Brain::turnSignal), (Base*)bot, HANDLER_D(Bot::turnHandler)); //command from brain to turn, the turn direction should be selected via parameter</w:t>
            </w:r>
          </w:p>
          <w:p w:rsidR="00AC2E08" w:rsidRPr="007255FB" w:rsidRDefault="00AC2E08">
            <w:pPr>
              <w:pStyle w:val="Code"/>
              <w:rPr>
                <w:lang w:val="en-US"/>
              </w:rPr>
            </w:pPr>
            <w:r w:rsidRPr="007255FB">
              <w:rPr>
                <w:rFonts w:ascii="Courier" w:hAnsi="Courier"/>
                <w:lang w:val="en-US"/>
              </w:rPr>
              <w:tab/>
              <w:t>brain-&gt;set_connection(SIGNAL_D(Brain::getCoordsSignal), (Base*)bot, HANDLER_D(Bot::getCoordsHandler)); //command to get current bot coordinates</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brain-&gt;set_connection(SIGNAL_D(Brain::printSignal), (Base*)printer, HANDLER_D(Printer::printHandler)); // command from brain to print something</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this-&gt;set_connection(SIGNAL_D(Application::tactSignal), (Base*)brain, HANDLER_D(Brain::findLabyrinthTact));//tact signals from application</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return true;</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/*//4-th task</w:t>
            </w:r>
          </w:p>
          <w:p w:rsidR="00AC2E08" w:rsidRPr="007255FB" w:rsidRDefault="00AC2E08">
            <w:pPr>
              <w:pStyle w:val="Code"/>
              <w:rPr>
                <w:lang w:val="en-US"/>
              </w:rPr>
            </w:pPr>
            <w:r w:rsidRPr="007255FB">
              <w:rPr>
                <w:rFonts w:ascii="Courier" w:hAnsi="Courier"/>
                <w:lang w:val="en-US"/>
              </w:rPr>
              <w:tab/>
              <w:t>string headName;</w:t>
            </w:r>
          </w:p>
          <w:p w:rsidR="00AC2E08" w:rsidRPr="007255FB" w:rsidRDefault="00AC2E08">
            <w:pPr>
              <w:pStyle w:val="Code"/>
              <w:rPr>
                <w:lang w:val="en-US"/>
              </w:rPr>
            </w:pPr>
            <w:r w:rsidRPr="007255FB">
              <w:rPr>
                <w:rFonts w:ascii="Courier" w:hAnsi="Courier"/>
                <w:lang w:val="en-US"/>
              </w:rPr>
              <w:tab/>
              <w:t>cin &gt;&gt; headName;</w:t>
            </w:r>
          </w:p>
          <w:p w:rsidR="00AC2E08" w:rsidRPr="007255FB" w:rsidRDefault="00AC2E08">
            <w:pPr>
              <w:pStyle w:val="Code"/>
              <w:rPr>
                <w:lang w:val="en-US"/>
              </w:rPr>
            </w:pPr>
            <w:r w:rsidRPr="007255FB">
              <w:rPr>
                <w:rFonts w:ascii="Courier" w:hAnsi="Courier"/>
                <w:lang w:val="en-US"/>
              </w:rPr>
              <w:tab/>
              <w:t>this-&gt;setName(headName);</w:t>
            </w:r>
          </w:p>
          <w:p w:rsidR="00AC2E08" w:rsidRPr="007255FB" w:rsidRDefault="00AC2E08">
            <w:pPr>
              <w:pStyle w:val="Code"/>
              <w:rPr>
                <w:lang w:val="en-US"/>
              </w:rPr>
            </w:pPr>
            <w:r w:rsidRPr="007255FB">
              <w:rPr>
                <w:rFonts w:ascii="Courier" w:hAnsi="Courier"/>
                <w:lang w:val="en-US"/>
              </w:rPr>
              <w:tab/>
              <w:t>cin &gt;&gt; headName;</w:t>
            </w:r>
          </w:p>
          <w:p w:rsidR="00AC2E08" w:rsidRPr="007255FB" w:rsidRDefault="00AC2E08">
            <w:pPr>
              <w:pStyle w:val="Code"/>
              <w:rPr>
                <w:lang w:val="en-US"/>
              </w:rPr>
            </w:pPr>
            <w:r w:rsidRPr="007255FB">
              <w:rPr>
                <w:rFonts w:ascii="Courier" w:hAnsi="Courier"/>
                <w:lang w:val="en-US"/>
              </w:rPr>
              <w:tab/>
              <w:t>while(headName != "endtree")</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string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int classNum;</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classNum;</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//need to remove check for unique as names are no longer unique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tmpHead = this-&gt;findByPath(headName); //tmpHead nullptr when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if(tmpHead)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switch(classNum) //choosing class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Reader(tmpHead,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3:</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Brain(tmpHead,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4:</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Field(tmpHead,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5:</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Bot(tmpHead,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6:</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Printer(tmpHead,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errorOut(headName);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headName;</w:t>
            </w:r>
          </w:p>
          <w:p w:rsidR="00AC2E08" w:rsidRPr="007255FB" w:rsidRDefault="00AC2E08">
            <w:pPr>
              <w:pStyle w:val="Code"/>
              <w:rPr>
                <w:lang w:val="en-US"/>
              </w:rPr>
            </w:pPr>
            <w:r w:rsidRPr="007255FB">
              <w:rPr>
                <w:rFonts w:ascii="Courier" w:hAnsi="Courier"/>
                <w:lang w:val="en-US"/>
              </w:rPr>
              <w:tab/>
              <w:t>}</w:t>
            </w:r>
            <w:r w:rsidRPr="007255FB">
              <w:rPr>
                <w:rFonts w:ascii="Courier" w:hAnsi="Courier"/>
                <w:lang w:val="en-US"/>
              </w:rPr>
              <w:tab/>
              <w:t>//now connections (headName -&gt; sender; subName -&gt; receiver)</w:t>
            </w:r>
          </w:p>
          <w:p w:rsidR="00AC2E08" w:rsidRPr="007255FB" w:rsidRDefault="00AC2E08">
            <w:pPr>
              <w:pStyle w:val="Code"/>
              <w:rPr>
                <w:lang w:val="en-US"/>
              </w:rPr>
            </w:pPr>
            <w:r w:rsidRPr="007255FB">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AC2E08" w:rsidRPr="007255FB" w:rsidRDefault="00AC2E08">
            <w:pPr>
              <w:pStyle w:val="Code"/>
              <w:rPr>
                <w:lang w:val="en-US"/>
              </w:rPr>
            </w:pPr>
            <w:r w:rsidRPr="007255FB">
              <w:rPr>
                <w:rFonts w:ascii="Courier" w:hAnsi="Courier"/>
                <w:lang w:val="en-US"/>
              </w:rPr>
              <w:tab/>
              <w:t>cin &gt;&gt; headName;</w:t>
            </w:r>
          </w:p>
          <w:p w:rsidR="00AC2E08" w:rsidRPr="007255FB" w:rsidRDefault="00AC2E08">
            <w:pPr>
              <w:pStyle w:val="Code"/>
              <w:rPr>
                <w:lang w:val="en-US"/>
              </w:rPr>
            </w:pPr>
            <w:r w:rsidRPr="007255FB">
              <w:rPr>
                <w:rFonts w:ascii="Courier" w:hAnsi="Courier"/>
                <w:lang w:val="en-US"/>
              </w:rPr>
              <w:tab/>
              <w:t>while(headName != "end_of_connections"){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string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tmpHead = this-&gt;findByPath(headName);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tmpSub = this-&gt;findByPath(subName);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if(!tmpHead) cout &lt;&lt; "Object " &lt;&lt; headName &lt;&lt; " not found" &lt;&lt; endl;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if(!tmpSub) cout &lt;&lt; "Handler object " &lt;&lt; subName &lt;&lt; " not found" &lt;&lt; endl;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tmpHead-&gt;set_connection(tmpHead-&gt;getSignal(), tmpSub, tmpSub-&gt;getHandler());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headName;</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true;*/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Application::startApp()</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Base* reader = this-&gt;findByPath("/reader");</w:t>
            </w:r>
          </w:p>
          <w:p w:rsidR="00AC2E08" w:rsidRPr="007255FB" w:rsidRDefault="00AC2E08">
            <w:pPr>
              <w:pStyle w:val="Code"/>
              <w:rPr>
                <w:lang w:val="en-US"/>
              </w:rPr>
            </w:pPr>
            <w:r w:rsidRPr="007255FB">
              <w:rPr>
                <w:rFonts w:ascii="Courier" w:hAnsi="Courier"/>
                <w:lang w:val="en-US"/>
              </w:rPr>
              <w:tab/>
              <w:t>Base* field = this-&gt;findByPath("/field");</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int insertStatus = reader-&gt;emit_FSSignal(SIGNAL_D(Reader::insert));</w:t>
            </w:r>
          </w:p>
          <w:p w:rsidR="00AC2E08" w:rsidRPr="007255FB" w:rsidRDefault="00AC2E08">
            <w:pPr>
              <w:pStyle w:val="Code"/>
              <w:rPr>
                <w:lang w:val="en-US"/>
              </w:rPr>
            </w:pPr>
            <w:r w:rsidRPr="007255FB">
              <w:rPr>
                <w:rFonts w:ascii="Courier" w:hAnsi="Courier"/>
                <w:lang w:val="en-US"/>
              </w:rPr>
              <w:tab/>
              <w:t>if(!insertStatus) return; // we stop programm if insertStatus is 0 meaning that reader got SHOWTREE</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Base* brain = this-&gt;findByPath("/brain");</w:t>
            </w:r>
          </w:p>
          <w:p w:rsidR="00AC2E08" w:rsidRPr="007255FB" w:rsidRDefault="00AC2E08">
            <w:pPr>
              <w:pStyle w:val="Code"/>
              <w:rPr>
                <w:lang w:val="en-US"/>
              </w:rPr>
            </w:pPr>
            <w:r w:rsidRPr="007255FB">
              <w:rPr>
                <w:rFonts w:ascii="Courier" w:hAnsi="Courier"/>
                <w:lang w:val="en-US"/>
              </w:rPr>
              <w:tab/>
              <w:t>int INeedMoreTime = this-&gt;emit_FSSignal(SIGNAL_D(Application::tactSignal));</w:t>
            </w:r>
          </w:p>
          <w:p w:rsidR="00AC2E08" w:rsidRPr="007255FB" w:rsidRDefault="00AC2E08">
            <w:pPr>
              <w:pStyle w:val="Code"/>
              <w:rPr>
                <w:lang w:val="en-US"/>
              </w:rPr>
            </w:pPr>
            <w:r w:rsidRPr="007255FB">
              <w:rPr>
                <w:rFonts w:ascii="Courier" w:hAnsi="Courier"/>
                <w:lang w:val="en-US"/>
              </w:rPr>
              <w:tab/>
              <w:t>while(INeedMoreTime) INeedMoreTime = this-&gt;emit_FSSignal(SIGNAL_D(Application::tactSignal));</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/*showTree();</w:t>
            </w:r>
          </w:p>
          <w:p w:rsidR="00AC2E08" w:rsidRPr="007255FB" w:rsidRDefault="00AC2E08">
            <w:pPr>
              <w:pStyle w:val="Code"/>
              <w:rPr>
                <w:lang w:val="en-US"/>
              </w:rPr>
            </w:pPr>
            <w:r w:rsidRPr="007255FB">
              <w:rPr>
                <w:rFonts w:ascii="Courier" w:hAnsi="Courier"/>
                <w:lang w:val="en-US"/>
              </w:rPr>
              <w:tab/>
              <w:t>this-&gt;setStateForAll(1); //turning all objects on</w:t>
            </w:r>
          </w:p>
          <w:p w:rsidR="00AC2E08" w:rsidRPr="007255FB" w:rsidRDefault="00AC2E08">
            <w:pPr>
              <w:pStyle w:val="Code"/>
              <w:rPr>
                <w:lang w:val="en-US"/>
              </w:rPr>
            </w:pPr>
            <w:r w:rsidRPr="007255FB">
              <w:rPr>
                <w:rFonts w:ascii="Courier" w:hAnsi="Courier"/>
                <w:lang w:val="en-US"/>
              </w:rPr>
              <w:tab/>
              <w:t>string command;</w:t>
            </w:r>
          </w:p>
          <w:p w:rsidR="00AC2E08" w:rsidRPr="007255FB" w:rsidRDefault="00AC2E08">
            <w:pPr>
              <w:pStyle w:val="Code"/>
              <w:rPr>
                <w:lang w:val="en-US"/>
              </w:rPr>
            </w:pPr>
            <w:r w:rsidRPr="007255FB">
              <w:rPr>
                <w:rFonts w:ascii="Courier" w:hAnsi="Courier"/>
                <w:lang w:val="en-US"/>
              </w:rPr>
              <w:tab/>
              <w:t>cin &gt;&gt; command;</w:t>
            </w:r>
          </w:p>
          <w:p w:rsidR="00AC2E08" w:rsidRPr="00765936" w:rsidRDefault="00AC2E08">
            <w:pPr>
              <w:pStyle w:val="Code"/>
              <w:rPr>
                <w:lang w:val="en-US"/>
              </w:rPr>
            </w:pPr>
            <w:r w:rsidRPr="007255FB">
              <w:rPr>
                <w:rFonts w:ascii="Courier" w:hAnsi="Courier"/>
                <w:lang w:val="en-US"/>
              </w:rPr>
              <w:tab/>
              <w:t xml:space="preserve">while(command != </w:t>
            </w:r>
            <w:r w:rsidRPr="00765936">
              <w:rPr>
                <w:rFonts w:ascii="Courier" w:hAnsi="Courier"/>
                <w:lang w:val="en-US"/>
              </w:rPr>
              <w:t>"END"){</w:t>
            </w:r>
          </w:p>
          <w:p w:rsidR="00AC2E08" w:rsidRPr="007255FB" w:rsidRDefault="00AC2E08">
            <w:pPr>
              <w:pStyle w:val="Code"/>
              <w:rPr>
                <w:lang w:val="en-US"/>
              </w:rPr>
            </w:pPr>
            <w:r w:rsidRPr="00765936">
              <w:rPr>
                <w:rFonts w:ascii="Courier" w:hAnsi="Courier"/>
                <w:lang w:val="en-US"/>
              </w:rPr>
              <w:tab/>
            </w:r>
            <w:r w:rsidRPr="00765936">
              <w:rPr>
                <w:rFonts w:ascii="Courier" w:hAnsi="Courier"/>
                <w:lang w:val="en-US"/>
              </w:rPr>
              <w:tab/>
            </w:r>
            <w:r w:rsidRPr="007255FB">
              <w:rPr>
                <w:rFonts w:ascii="Courier" w:hAnsi="Courier"/>
                <w:lang w:val="en-US"/>
              </w:rPr>
              <w:t>if(command == "EMIT"){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 text;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getline(cin, text);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//text = text.substr(1); //getting rid of the first space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tmpHead-&gt;emit_signal(tmpHead-&gt;getSignal(), text);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if(command == "SET_CONNECT"){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tmpHead-&gt;set_connection(tmpHead-&gt;getSignal(), tmpSub, tmpSub-&gt;getHandler());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if(command == "DELETE_CONNECT"){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tmpHead-&gt;delete_connection(tmpHead-&gt;getSignal(), tmpSub, tmpSub-&gt;getHandler());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if(command == "SET_CONDITION"){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 &gt;&gt; 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tmpHead-&gt;setState(state);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cout &lt;&lt; "Unknown command: " &lt;&lt; command &lt;&lt; endl;</w:t>
            </w:r>
          </w:p>
          <w:p w:rsidR="00AC2E08" w:rsidRPr="007255FB" w:rsidRDefault="00AC2E08">
            <w:pPr>
              <w:pStyle w:val="Code"/>
              <w:rPr>
                <w:lang w:val="en-US"/>
              </w:rPr>
            </w:pPr>
          </w:p>
          <w:p w:rsidR="00AC2E08" w:rsidRDefault="00AC2E08">
            <w:pPr>
              <w:pStyle w:val="Code"/>
            </w:pPr>
            <w:r w:rsidRPr="007255FB">
              <w:rPr>
                <w:rFonts w:ascii="Courier" w:hAnsi="Courier"/>
                <w:lang w:val="en-US"/>
              </w:rPr>
              <w:tab/>
            </w:r>
            <w:r w:rsidRPr="007255FB">
              <w:rPr>
                <w:rFonts w:ascii="Courier" w:hAnsi="Courier"/>
                <w:lang w:val="en-US"/>
              </w:rPr>
              <w:tab/>
            </w:r>
            <w:r w:rsidRPr="007255FB">
              <w:rPr>
                <w:rFonts w:ascii="Courier" w:hAnsi="Courier"/>
              </w:rPr>
              <w:t>cin &gt;&gt; command;</w:t>
            </w:r>
          </w:p>
          <w:p w:rsidR="00AC2E08" w:rsidRDefault="00AC2E08">
            <w:pPr>
              <w:pStyle w:val="Code"/>
            </w:pPr>
            <w:r w:rsidRPr="007255FB">
              <w:rPr>
                <w:rFonts w:ascii="Courier" w:hAnsi="Courier"/>
              </w:rPr>
              <w:tab/>
              <w:t>}*/</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33" w:name="_Toc105509734"/>
      <w:r>
        <w:t>Файл</w:t>
      </w:r>
      <w:r>
        <w:rPr>
          <w:spacing w:val="-1"/>
        </w:rPr>
        <w:t xml:space="preserve"> Application.h</w:t>
      </w:r>
      <w:bookmarkEnd w:id="33"/>
    </w:p>
    <w:p w:rsidR="00AC2E08" w:rsidRDefault="00AC2E08">
      <w:pPr>
        <w:pStyle w:val="af3"/>
        <w:keepNext/>
        <w:ind w:firstLine="0"/>
      </w:pPr>
      <w:r>
        <w:t xml:space="preserve">Листинг </w:t>
      </w:r>
      <w:r>
        <w:rPr>
          <w:lang w:val="en-US"/>
        </w:rPr>
        <w:t>2</w:t>
      </w:r>
      <w:r>
        <w:t xml:space="preserve"> – Application.h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RPr="00765936" w:rsidTr="007255FB">
        <w:tc>
          <w:tcPr>
            <w:tcW w:w="10116" w:type="dxa"/>
          </w:tcPr>
          <w:p w:rsidR="00AC2E08" w:rsidRDefault="00AC2E08">
            <w:pPr>
              <w:pStyle w:val="Code"/>
            </w:pPr>
            <w:r w:rsidRPr="007255FB">
              <w:rPr>
                <w:rFonts w:ascii="Courier" w:hAnsi="Courier"/>
              </w:rPr>
              <w:t>#ifndef __APPLICATION_H__</w:t>
            </w:r>
          </w:p>
          <w:p w:rsidR="00AC2E08" w:rsidRDefault="00AC2E08">
            <w:pPr>
              <w:pStyle w:val="Code"/>
            </w:pPr>
            <w:r w:rsidRPr="007255FB">
              <w:rPr>
                <w:rFonts w:ascii="Courier" w:hAnsi="Courier"/>
              </w:rPr>
              <w:t>#define __APPLICATION_H__</w:t>
            </w:r>
          </w:p>
          <w:p w:rsidR="00AC2E08" w:rsidRDefault="00AC2E08">
            <w:pPr>
              <w:pStyle w:val="Code"/>
            </w:pPr>
            <w:r w:rsidRPr="007255FB">
              <w:rPr>
                <w:rFonts w:ascii="Courier" w:hAnsi="Courier"/>
              </w:rPr>
              <w:t>#include "Base.h"</w:t>
            </w:r>
          </w:p>
          <w:p w:rsidR="00AC2E08" w:rsidRDefault="00AC2E08">
            <w:pPr>
              <w:pStyle w:val="Code"/>
            </w:pPr>
            <w:r w:rsidRPr="007255FB">
              <w:rPr>
                <w:rFonts w:ascii="Courier" w:hAnsi="Courier"/>
              </w:rPr>
              <w:t>#include "Reader.h"</w:t>
            </w:r>
          </w:p>
          <w:p w:rsidR="00AC2E08" w:rsidRDefault="00AC2E08">
            <w:pPr>
              <w:pStyle w:val="Code"/>
            </w:pPr>
            <w:r w:rsidRPr="007255FB">
              <w:rPr>
                <w:rFonts w:ascii="Courier" w:hAnsi="Courier"/>
              </w:rPr>
              <w:t>#include "Brain.h"</w:t>
            </w:r>
          </w:p>
          <w:p w:rsidR="00AC2E08" w:rsidRDefault="00AC2E08">
            <w:pPr>
              <w:pStyle w:val="Code"/>
            </w:pPr>
            <w:r w:rsidRPr="007255FB">
              <w:rPr>
                <w:rFonts w:ascii="Courier" w:hAnsi="Courier"/>
              </w:rPr>
              <w:t>#include "Field.h"</w:t>
            </w:r>
          </w:p>
          <w:p w:rsidR="00AC2E08" w:rsidRDefault="00AC2E08">
            <w:pPr>
              <w:pStyle w:val="Code"/>
            </w:pPr>
            <w:r w:rsidRPr="007255FB">
              <w:rPr>
                <w:rFonts w:ascii="Courier" w:hAnsi="Courier"/>
              </w:rPr>
              <w:t>#include "Bot.h"</w:t>
            </w:r>
          </w:p>
          <w:p w:rsidR="00AC2E08" w:rsidRDefault="00AC2E08">
            <w:pPr>
              <w:pStyle w:val="Code"/>
            </w:pPr>
            <w:r w:rsidRPr="007255FB">
              <w:rPr>
                <w:rFonts w:ascii="Courier" w:hAnsi="Courier"/>
              </w:rPr>
              <w:t>#include "Printer.h"</w:t>
            </w:r>
          </w:p>
          <w:p w:rsidR="00AC2E08" w:rsidRDefault="00AC2E08">
            <w:pPr>
              <w:pStyle w:val="Code"/>
            </w:pPr>
          </w:p>
          <w:p w:rsidR="00AC2E08" w:rsidRDefault="00AC2E08">
            <w:pPr>
              <w:pStyle w:val="Code"/>
            </w:pPr>
            <w:r w:rsidRPr="007255FB">
              <w:rPr>
                <w:rFonts w:ascii="Courier" w:hAnsi="Courier"/>
              </w:rPr>
              <w:t>class Application : public Base</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private:</w:t>
            </w:r>
          </w:p>
          <w:p w:rsidR="00AC2E08" w:rsidRPr="007255FB" w:rsidRDefault="00AC2E08">
            <w:pPr>
              <w:pStyle w:val="Code"/>
              <w:rPr>
                <w:lang w:val="en-US"/>
              </w:rPr>
            </w:pPr>
            <w:r w:rsidRPr="007255FB">
              <w:rPr>
                <w:rFonts w:ascii="Courier" w:hAnsi="Courier"/>
                <w:lang w:val="en-US"/>
              </w:rPr>
              <w:tab/>
              <w:t>//vector&lt;shared_ptr&lt;Base&gt;&gt; allSubObj;</w:t>
            </w:r>
          </w:p>
          <w:p w:rsidR="00AC2E08" w:rsidRPr="007255FB" w:rsidRDefault="00AC2E08">
            <w:pPr>
              <w:pStyle w:val="Code"/>
              <w:rPr>
                <w:lang w:val="en-US"/>
              </w:rPr>
            </w:pPr>
            <w:r w:rsidRPr="007255FB">
              <w:rPr>
                <w:rFonts w:ascii="Courier" w:hAnsi="Courier"/>
                <w:lang w:val="en-US"/>
              </w:rPr>
              <w:t>public:</w:t>
            </w:r>
          </w:p>
          <w:p w:rsidR="00AC2E08" w:rsidRPr="007255FB" w:rsidRDefault="00AC2E08">
            <w:pPr>
              <w:pStyle w:val="Code"/>
              <w:rPr>
                <w:lang w:val="en-US"/>
              </w:rPr>
            </w:pPr>
            <w:r w:rsidRPr="007255FB">
              <w:rPr>
                <w:rFonts w:ascii="Courier" w:hAnsi="Courier"/>
                <w:lang w:val="en-US"/>
              </w:rPr>
              <w:tab/>
              <w:t>Application(Base* head, string name = "Base_object") : Base(head, name) {childType = 1;}</w:t>
            </w:r>
          </w:p>
          <w:p w:rsidR="00AC2E08" w:rsidRPr="007255FB" w:rsidRDefault="00AC2E08">
            <w:pPr>
              <w:pStyle w:val="Code"/>
              <w:rPr>
                <w:lang w:val="en-US"/>
              </w:rPr>
            </w:pPr>
            <w:r w:rsidRPr="007255FB">
              <w:rPr>
                <w:rFonts w:ascii="Courier" w:hAnsi="Courier"/>
                <w:lang w:val="en-US"/>
              </w:rPr>
              <w:tab/>
              <w:t>bool buildTree();</w:t>
            </w:r>
          </w:p>
          <w:p w:rsidR="00AC2E08" w:rsidRPr="007255FB" w:rsidRDefault="00AC2E08">
            <w:pPr>
              <w:pStyle w:val="Code"/>
              <w:rPr>
                <w:lang w:val="en-US"/>
              </w:rPr>
            </w:pPr>
            <w:r w:rsidRPr="007255FB">
              <w:rPr>
                <w:rFonts w:ascii="Courier" w:hAnsi="Courier"/>
                <w:lang w:val="en-US"/>
              </w:rPr>
              <w:tab/>
              <w:t>void startApp();</w:t>
            </w:r>
          </w:p>
          <w:p w:rsidR="00AC2E08" w:rsidRPr="007255FB" w:rsidRDefault="00AC2E08">
            <w:pPr>
              <w:pStyle w:val="Code"/>
              <w:rPr>
                <w:lang w:val="en-US"/>
              </w:rPr>
            </w:pPr>
            <w:r w:rsidRPr="007255FB">
              <w:rPr>
                <w:rFonts w:ascii="Courier" w:hAnsi="Courier"/>
                <w:lang w:val="en-US"/>
              </w:rPr>
              <w:tab/>
              <w:t>void errorOut(string headPath);</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void tactSignal(string&amp; placeholder){}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#endif</w:t>
            </w:r>
          </w:p>
        </w:tc>
      </w:tr>
    </w:tbl>
    <w:p w:rsidR="00AC2E08" w:rsidRPr="00974436" w:rsidRDefault="00AC2E08">
      <w:pPr>
        <w:rPr>
          <w:rFonts w:ascii="Courier New" w:hAnsi="Courier New"/>
          <w:sz w:val="12"/>
          <w:szCs w:val="12"/>
          <w:lang w:val="en-US"/>
        </w:rPr>
      </w:pPr>
    </w:p>
    <w:p w:rsidR="00AC2E08" w:rsidRDefault="00AC2E08">
      <w:pPr>
        <w:pStyle w:val="Heading2"/>
        <w:numPr>
          <w:ilvl w:val="1"/>
          <w:numId w:val="4"/>
        </w:numPr>
      </w:pPr>
      <w:bookmarkStart w:id="34" w:name="_Toc105509735"/>
      <w:r>
        <w:t>Файл</w:t>
      </w:r>
      <w:r>
        <w:rPr>
          <w:spacing w:val="-1"/>
        </w:rPr>
        <w:t xml:space="preserve"> Base.cpp</w:t>
      </w:r>
      <w:bookmarkEnd w:id="34"/>
    </w:p>
    <w:p w:rsidR="00AC2E08" w:rsidRDefault="00AC2E08">
      <w:pPr>
        <w:pStyle w:val="af3"/>
        <w:keepNext/>
        <w:ind w:firstLine="0"/>
      </w:pPr>
      <w:r>
        <w:t xml:space="preserve">Листинг </w:t>
      </w:r>
      <w:r>
        <w:rPr>
          <w:lang w:val="en-US"/>
        </w:rPr>
        <w:t>3</w:t>
      </w:r>
      <w:r>
        <w:t xml:space="preserve"> – Base.cpp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"Base.h"</w:t>
            </w:r>
          </w:p>
          <w:p w:rsidR="00AC2E08" w:rsidRDefault="00AC2E08">
            <w:pPr>
              <w:pStyle w:val="Code"/>
            </w:pPr>
          </w:p>
          <w:p w:rsidR="00AC2E08" w:rsidRPr="007255FB" w:rsidRDefault="00AC2E08">
            <w:pPr>
              <w:pStyle w:val="Code"/>
              <w:rPr>
                <w:lang w:val="en-US"/>
              </w:rPr>
            </w:pPr>
            <w:r w:rsidRPr="007255FB">
              <w:rPr>
                <w:rFonts w:ascii="Courier" w:hAnsi="Courier"/>
                <w:lang w:val="en-US"/>
              </w:rPr>
              <w:t>Base::Base(Base* head, string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Base* tmp = head;</w:t>
            </w:r>
          </w:p>
          <w:p w:rsidR="00AC2E08" w:rsidRPr="007255FB" w:rsidRDefault="00AC2E08">
            <w:pPr>
              <w:pStyle w:val="Code"/>
              <w:rPr>
                <w:lang w:val="en-US"/>
              </w:rPr>
            </w:pPr>
            <w:r w:rsidRPr="007255FB">
              <w:rPr>
                <w:rFonts w:ascii="Courier" w:hAnsi="Courier"/>
                <w:lang w:val="en-US"/>
              </w:rPr>
              <w:tab/>
              <w:t>if(head) while(tmp-&gt;head) tmp = tmp-&gt;head; // finding root</w:t>
            </w:r>
          </w:p>
          <w:p w:rsidR="00AC2E08" w:rsidRPr="007255FB" w:rsidRDefault="00AC2E08">
            <w:pPr>
              <w:pStyle w:val="Code"/>
              <w:rPr>
                <w:lang w:val="en-US"/>
              </w:rPr>
            </w:pPr>
            <w:r w:rsidRPr="007255FB">
              <w:rPr>
                <w:rFonts w:ascii="Courier" w:hAnsi="Courier"/>
                <w:lang w:val="en-US"/>
              </w:rPr>
              <w:tab/>
              <w:t>//if(head &amp;&amp; tmp-&gt;findInSubTree(name)) delete(this); //not creating object if name is occupied</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this-&gt;name = name;</w:t>
            </w:r>
          </w:p>
          <w:p w:rsidR="00AC2E08" w:rsidRPr="007255FB" w:rsidRDefault="00AC2E08">
            <w:pPr>
              <w:pStyle w:val="Code"/>
              <w:rPr>
                <w:lang w:val="en-US"/>
              </w:rPr>
            </w:pPr>
            <w:r w:rsidRPr="007255FB">
              <w:rPr>
                <w:rFonts w:ascii="Courier" w:hAnsi="Courier"/>
                <w:lang w:val="en-US"/>
              </w:rPr>
              <w:tab/>
              <w:t>state = 0;</w:t>
            </w:r>
          </w:p>
          <w:p w:rsidR="00AC2E08" w:rsidRPr="007255FB" w:rsidRDefault="00AC2E08">
            <w:pPr>
              <w:pStyle w:val="Code"/>
              <w:rPr>
                <w:lang w:val="en-US"/>
              </w:rPr>
            </w:pPr>
            <w:r w:rsidRPr="007255FB">
              <w:rPr>
                <w:rFonts w:ascii="Courier" w:hAnsi="Courier"/>
                <w:lang w:val="en-US"/>
              </w:rPr>
              <w:tab/>
              <w:t>this-&gt;head = head;</w:t>
            </w:r>
          </w:p>
          <w:p w:rsidR="00AC2E08" w:rsidRPr="007255FB" w:rsidRDefault="00AC2E08">
            <w:pPr>
              <w:pStyle w:val="Code"/>
              <w:rPr>
                <w:lang w:val="en-US"/>
              </w:rPr>
            </w:pPr>
            <w:r w:rsidRPr="007255FB">
              <w:rPr>
                <w:rFonts w:ascii="Courier" w:hAnsi="Courier"/>
                <w:lang w:val="en-US"/>
              </w:rPr>
              <w:tab/>
              <w:t>if(head != nullptr)</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head-&gt;subordinates.push_back(this);</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Base::~Base() //if commented then we're using shared ptr and this will be done automaticly</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//cout &lt;&lt; name &lt;&lt; " " &lt;&lt; subordinates.size() &lt;&lt; endl;</w:t>
            </w:r>
          </w:p>
          <w:p w:rsidR="00AC2E08" w:rsidRPr="007255FB" w:rsidRDefault="00AC2E08">
            <w:pPr>
              <w:pStyle w:val="Code"/>
              <w:rPr>
                <w:lang w:val="en-US"/>
              </w:rPr>
            </w:pPr>
            <w:r w:rsidRPr="007255FB">
              <w:rPr>
                <w:rFonts w:ascii="Courier" w:hAnsi="Courier"/>
                <w:lang w:val="en-US"/>
              </w:rPr>
              <w:tab/>
              <w:t>//if(0 &lt; subordinates.size()) cout &lt;&lt; "a" &lt;&lt; endl;</w:t>
            </w:r>
          </w:p>
          <w:p w:rsidR="00AC2E08" w:rsidRPr="007255FB" w:rsidRDefault="00AC2E08">
            <w:pPr>
              <w:pStyle w:val="Code"/>
              <w:rPr>
                <w:lang w:val="en-US"/>
              </w:rPr>
            </w:pPr>
            <w:r w:rsidRPr="007255FB">
              <w:rPr>
                <w:rFonts w:ascii="Courier" w:hAnsi="Courier"/>
                <w:lang w:val="en-US"/>
              </w:rPr>
              <w:tab/>
              <w:t>//if(0 &lt; subordinates.size()) delete subordinates[0];</w:t>
            </w:r>
          </w:p>
          <w:p w:rsidR="00AC2E08" w:rsidRPr="007255FB" w:rsidRDefault="00AC2E08">
            <w:pPr>
              <w:pStyle w:val="Code"/>
              <w:rPr>
                <w:lang w:val="en-US"/>
              </w:rPr>
            </w:pPr>
            <w:r w:rsidRPr="007255FB">
              <w:rPr>
                <w:rFonts w:ascii="Courier" w:hAnsi="Courier"/>
                <w:lang w:val="en-US"/>
              </w:rPr>
              <w:tab/>
              <w:t>for(int i = 0; i &lt; outcomes.size(); 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delete(outcomes[i]);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for(int i = 0; i &lt; subordinates.size(); 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delete(subordinates[i]);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bool Base::setName(string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Base* tmp = this;</w:t>
            </w:r>
          </w:p>
          <w:p w:rsidR="00AC2E08" w:rsidRPr="007255FB" w:rsidRDefault="00AC2E08">
            <w:pPr>
              <w:pStyle w:val="Code"/>
              <w:rPr>
                <w:lang w:val="en-US"/>
              </w:rPr>
            </w:pPr>
            <w:r w:rsidRPr="007255FB">
              <w:rPr>
                <w:rFonts w:ascii="Courier" w:hAnsi="Courier"/>
                <w:lang w:val="en-US"/>
              </w:rPr>
              <w:tab/>
              <w:t>while(tmp-&gt;head) tmp = tmp-&gt;head; // finding root</w:t>
            </w:r>
          </w:p>
          <w:p w:rsidR="00AC2E08" w:rsidRPr="007255FB" w:rsidRDefault="00AC2E08">
            <w:pPr>
              <w:pStyle w:val="Code"/>
              <w:rPr>
                <w:lang w:val="en-US"/>
              </w:rPr>
            </w:pPr>
            <w:r w:rsidRPr="007255FB">
              <w:rPr>
                <w:rFonts w:ascii="Courier" w:hAnsi="Courier"/>
                <w:lang w:val="en-US"/>
              </w:rPr>
              <w:tab/>
              <w:t>if(!(tmp-&gt;findInSubTree(name))) //no object with such name found (we can use it)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this-&gt;name = 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 true;</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false;</w:t>
            </w:r>
          </w:p>
          <w:p w:rsidR="00AC2E08" w:rsidRPr="007255FB" w:rsidRDefault="00AC2E08">
            <w:pPr>
              <w:pStyle w:val="Code"/>
              <w:rPr>
                <w:lang w:val="en-US"/>
              </w:rPr>
            </w:pPr>
            <w:r w:rsidRPr="007255FB">
              <w:rPr>
                <w:rFonts w:ascii="Courier" w:hAnsi="Courier"/>
                <w:lang w:val="en-US"/>
              </w:rPr>
              <w:tab/>
              <w:t>//this-&gt;name =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Base::getName()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return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Base::setState(int state)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if(this-&gt;head)</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if(this-&gt;head-&gt;state)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if(state == 0) for(int i = 0; i &lt; subordinates.size(); i++) subordinates[i]-&gt;setState(0);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else{//head-&gt;state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for(int i = 0; i &lt; subordinates.size(); i++) subordinates[i]-&gt;setState(0);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this-&gt;state = 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if(state == 0) for(int i = 0; i &lt; subordinates.size(); i++) subordinates[i]-&gt;setState(0);</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Base::setStateForAll(int state){ //setting starts from this, so if this-&gt;head has state 0, then nothing will happen</w:t>
            </w:r>
          </w:p>
          <w:p w:rsidR="00AC2E08" w:rsidRPr="007255FB" w:rsidRDefault="00AC2E08">
            <w:pPr>
              <w:pStyle w:val="Code"/>
              <w:rPr>
                <w:lang w:val="en-US"/>
              </w:rPr>
            </w:pPr>
            <w:r w:rsidRPr="007255FB">
              <w:rPr>
                <w:rFonts w:ascii="Courier" w:hAnsi="Courier"/>
                <w:lang w:val="en-US"/>
              </w:rPr>
              <w:tab/>
              <w:t>//if(this-&gt;head &amp;&amp; this-&gt;head-&gt;state == 0) return;</w:t>
            </w:r>
          </w:p>
          <w:p w:rsidR="00AC2E08" w:rsidRPr="007255FB" w:rsidRDefault="00AC2E08">
            <w:pPr>
              <w:pStyle w:val="Code"/>
              <w:rPr>
                <w:lang w:val="en-US"/>
              </w:rPr>
            </w:pPr>
            <w:r w:rsidRPr="007255FB">
              <w:rPr>
                <w:rFonts w:ascii="Courier" w:hAnsi="Courier"/>
                <w:lang w:val="en-US"/>
              </w:rPr>
              <w:tab/>
              <w:t>this-&gt;setState(state);</w:t>
            </w:r>
          </w:p>
          <w:p w:rsidR="00AC2E08" w:rsidRPr="007255FB" w:rsidRDefault="00AC2E08">
            <w:pPr>
              <w:pStyle w:val="Code"/>
              <w:rPr>
                <w:lang w:val="en-US"/>
              </w:rPr>
            </w:pPr>
            <w:r w:rsidRPr="007255FB">
              <w:rPr>
                <w:rFonts w:ascii="Courier" w:hAnsi="Courier"/>
                <w:lang w:val="en-US"/>
              </w:rPr>
              <w:tab/>
              <w:t>for(int i = 0; i &lt; subordinates.size();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subordinates[i]-&gt;setStateForAll(state);</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int Base::getState()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return state;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Base::setHead(Base* head)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this-&gt;head-&gt;subordinates.erase(find(subordinates.begin(), subordinates.end(), this)); //deleting "this" from previous head</w:t>
            </w:r>
          </w:p>
          <w:p w:rsidR="00AC2E08" w:rsidRPr="007255FB" w:rsidRDefault="00AC2E08">
            <w:pPr>
              <w:pStyle w:val="Code"/>
              <w:rPr>
                <w:lang w:val="en-US"/>
              </w:rPr>
            </w:pPr>
            <w:r w:rsidRPr="007255FB">
              <w:rPr>
                <w:rFonts w:ascii="Courier" w:hAnsi="Courier"/>
                <w:lang w:val="en-US"/>
              </w:rPr>
              <w:tab/>
              <w:t>this-&gt;head = head;</w:t>
            </w:r>
          </w:p>
          <w:p w:rsidR="00AC2E08" w:rsidRPr="007255FB" w:rsidRDefault="00AC2E08">
            <w:pPr>
              <w:pStyle w:val="Code"/>
              <w:rPr>
                <w:lang w:val="en-US"/>
              </w:rPr>
            </w:pPr>
            <w:r w:rsidRPr="007255FB">
              <w:rPr>
                <w:rFonts w:ascii="Courier" w:hAnsi="Courier"/>
                <w:lang w:val="en-US"/>
              </w:rPr>
              <w:tab/>
              <w:t>head-&gt;subordinates.push_back(this);</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 Base::getHead()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return this-&gt;head;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 Base::getSubordinateByName(string subName)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for(int i = 0; i &lt; this-&gt;subordinates.size(); 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if(subordinates[i]-&gt;name == subName) return subordinates[i];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nullptr;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Base::showTree(int depth)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if(this-&gt;head) cout &lt;&lt; endl;</w:t>
            </w:r>
          </w:p>
          <w:p w:rsidR="00AC2E08" w:rsidRPr="007255FB" w:rsidRDefault="00AC2E08">
            <w:pPr>
              <w:pStyle w:val="Code"/>
              <w:rPr>
                <w:lang w:val="en-US"/>
              </w:rPr>
            </w:pPr>
            <w:r w:rsidRPr="007255FB">
              <w:rPr>
                <w:rFonts w:ascii="Courier" w:hAnsi="Courier"/>
                <w:lang w:val="en-US"/>
              </w:rPr>
              <w:tab/>
              <w:t>else cout &lt;&lt; "Object tree" &lt;&lt; endl;</w:t>
            </w:r>
          </w:p>
          <w:p w:rsidR="00AC2E08" w:rsidRPr="007255FB" w:rsidRDefault="00AC2E08">
            <w:pPr>
              <w:pStyle w:val="Code"/>
              <w:rPr>
                <w:lang w:val="en-US"/>
              </w:rPr>
            </w:pPr>
            <w:r w:rsidRPr="007255FB">
              <w:rPr>
                <w:rFonts w:ascii="Courier" w:hAnsi="Courier"/>
                <w:lang w:val="en-US"/>
              </w:rPr>
              <w:tab/>
              <w:t>for(int i = 0; i &lt; depth; i++) cout &lt;&lt; "    ";</w:t>
            </w:r>
          </w:p>
          <w:p w:rsidR="00AC2E08" w:rsidRPr="007255FB" w:rsidRDefault="00AC2E08">
            <w:pPr>
              <w:pStyle w:val="Code"/>
              <w:rPr>
                <w:lang w:val="en-US"/>
              </w:rPr>
            </w:pPr>
            <w:r w:rsidRPr="007255FB">
              <w:rPr>
                <w:rFonts w:ascii="Courier" w:hAnsi="Courier"/>
                <w:lang w:val="en-US"/>
              </w:rPr>
              <w:tab/>
              <w:t>cout &lt;&lt; name;</w:t>
            </w:r>
          </w:p>
          <w:p w:rsidR="00AC2E08" w:rsidRPr="007255FB" w:rsidRDefault="00AC2E08">
            <w:pPr>
              <w:pStyle w:val="Code"/>
              <w:rPr>
                <w:lang w:val="en-US"/>
              </w:rPr>
            </w:pPr>
            <w:r w:rsidRPr="007255FB">
              <w:rPr>
                <w:rFonts w:ascii="Courier" w:hAnsi="Courier"/>
                <w:lang w:val="en-US"/>
              </w:rPr>
              <w:tab/>
              <w:t>for(int i = 0; i &lt; subordinates.size(); i++) subordinates[i]-&gt;showTree(depth + 1);</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Base::showTreeState(int depth)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if(this-&gt;head) cout &lt;&lt; endl;</w:t>
            </w:r>
          </w:p>
          <w:p w:rsidR="00AC2E08" w:rsidRPr="007255FB" w:rsidRDefault="00AC2E08">
            <w:pPr>
              <w:pStyle w:val="Code"/>
              <w:rPr>
                <w:lang w:val="en-US"/>
              </w:rPr>
            </w:pPr>
            <w:r w:rsidRPr="007255FB">
              <w:rPr>
                <w:rFonts w:ascii="Courier" w:hAnsi="Courier"/>
                <w:lang w:val="en-US"/>
              </w:rPr>
              <w:tab/>
              <w:t>for(int i = 0; i &lt; depth; i++) cout &lt;&lt; "    ";</w:t>
            </w:r>
          </w:p>
          <w:p w:rsidR="00AC2E08" w:rsidRPr="007255FB" w:rsidRDefault="00AC2E08">
            <w:pPr>
              <w:pStyle w:val="Code"/>
              <w:rPr>
                <w:lang w:val="en-US"/>
              </w:rPr>
            </w:pPr>
            <w:r w:rsidRPr="007255FB">
              <w:rPr>
                <w:rFonts w:ascii="Courier" w:hAnsi="Courier"/>
                <w:lang w:val="en-US"/>
              </w:rPr>
              <w:tab/>
              <w:t>if(state) cout &lt;&lt; name &lt;&lt; " is ready";</w:t>
            </w:r>
          </w:p>
          <w:p w:rsidR="00AC2E08" w:rsidRPr="007255FB" w:rsidRDefault="00AC2E08">
            <w:pPr>
              <w:pStyle w:val="Code"/>
              <w:rPr>
                <w:lang w:val="en-US"/>
              </w:rPr>
            </w:pPr>
            <w:r w:rsidRPr="007255FB">
              <w:rPr>
                <w:rFonts w:ascii="Courier" w:hAnsi="Courier"/>
                <w:lang w:val="en-US"/>
              </w:rPr>
              <w:tab/>
              <w:t>else cout &lt;&lt; name &lt;&lt; " is not ready";</w:t>
            </w:r>
          </w:p>
          <w:p w:rsidR="00AC2E08" w:rsidRPr="007255FB" w:rsidRDefault="00AC2E08">
            <w:pPr>
              <w:pStyle w:val="Code"/>
              <w:rPr>
                <w:lang w:val="en-US"/>
              </w:rPr>
            </w:pPr>
            <w:r w:rsidRPr="007255FB">
              <w:rPr>
                <w:rFonts w:ascii="Courier" w:hAnsi="Courier"/>
                <w:lang w:val="en-US"/>
              </w:rPr>
              <w:tab/>
              <w:t>for(int i = 0; i &lt; subordinates.size(); i++) subordinates[i]-&gt;showTreeState(depth + 1);</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 Base::findInSubTree(string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if(this-&gt;name == name) return(this);</w:t>
            </w:r>
          </w:p>
          <w:p w:rsidR="00AC2E08" w:rsidRPr="007255FB" w:rsidRDefault="00AC2E08">
            <w:pPr>
              <w:pStyle w:val="Code"/>
              <w:rPr>
                <w:lang w:val="en-US"/>
              </w:rPr>
            </w:pPr>
            <w:r w:rsidRPr="007255FB">
              <w:rPr>
                <w:rFonts w:ascii="Courier" w:hAnsi="Courier"/>
                <w:lang w:val="en-US"/>
              </w:rPr>
              <w:tab/>
              <w:t>Base* searched;</w:t>
            </w:r>
          </w:p>
          <w:p w:rsidR="00AC2E08" w:rsidRPr="007255FB" w:rsidRDefault="00AC2E08">
            <w:pPr>
              <w:pStyle w:val="Code"/>
              <w:rPr>
                <w:lang w:val="en-US"/>
              </w:rPr>
            </w:pPr>
            <w:r w:rsidRPr="007255FB">
              <w:rPr>
                <w:rFonts w:ascii="Courier" w:hAnsi="Courier"/>
                <w:lang w:val="en-US"/>
              </w:rPr>
              <w:tab/>
              <w:t>for(int i = 0; i &lt; this-&gt;subordinates.size(); i++)</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searched = subordinates[i]-&gt;findInSubTree(name);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if(searched) return(searched);</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return(nullptr);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 Base::findByName(string 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Base* tmp = this;</w:t>
            </w:r>
          </w:p>
          <w:p w:rsidR="00AC2E08" w:rsidRPr="007255FB" w:rsidRDefault="00AC2E08">
            <w:pPr>
              <w:pStyle w:val="Code"/>
              <w:rPr>
                <w:lang w:val="en-US"/>
              </w:rPr>
            </w:pPr>
            <w:r w:rsidRPr="007255FB">
              <w:rPr>
                <w:rFonts w:ascii="Courier" w:hAnsi="Courier"/>
                <w:lang w:val="en-US"/>
              </w:rPr>
              <w:tab/>
              <w:t>while(tmp-&gt;head) tmp = tmp-&gt;head; // finding root</w:t>
            </w:r>
          </w:p>
          <w:p w:rsidR="00AC2E08" w:rsidRPr="007255FB" w:rsidRDefault="00AC2E08">
            <w:pPr>
              <w:pStyle w:val="Code"/>
              <w:rPr>
                <w:lang w:val="en-US"/>
              </w:rPr>
            </w:pPr>
            <w:r w:rsidRPr="007255FB">
              <w:rPr>
                <w:rFonts w:ascii="Courier" w:hAnsi="Courier"/>
                <w:lang w:val="en-US"/>
              </w:rPr>
              <w:tab/>
              <w:t>return(tmp-&gt;findInSubTree(name));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Base* Base::findByPath(string path)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 || path.empty()) return(nullptr);</w:t>
            </w:r>
          </w:p>
          <w:p w:rsidR="00AC2E08" w:rsidRPr="007255FB" w:rsidRDefault="00AC2E08">
            <w:pPr>
              <w:pStyle w:val="Code"/>
              <w:rPr>
                <w:lang w:val="en-US"/>
              </w:rPr>
            </w:pPr>
            <w:r w:rsidRPr="007255FB">
              <w:rPr>
                <w:rFonts w:ascii="Courier" w:hAnsi="Courier"/>
                <w:lang w:val="en-US"/>
              </w:rPr>
              <w:tab/>
              <w:t>if(path.substr(0, 2) ==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 findByName(path.substr(2));</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if(path.substr(0, 1) == "/"){ // / or /sth or /sth/sth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path &lt;&lt; endl;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 xml:space="preserve">int nextSlash = path.find("/", 1);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tmpRoot = this;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while(tmpRoot-&gt;head) tmpRoot = tmpRoot-&gt;head; // finding root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nextSlash &lt;&lt; endl;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if(nextSlash == -1 &amp;&amp; path.size() == 1) return tmpRoot; //root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if(nextSlash == -1) return(tmpRoot-&gt;getSubordinateByName(path.substr(1))); // one after root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 = tmpRoot-&gt;getSubordinateByName(path.substr(1, nextSlash - 1)); //more than one after root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return(tmp-&gt;findByPath(path.substr(nextSlash + 1))); //if tmp = nullptr then findByPath returns nullptr</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else if(path.substr(0, 1) ==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if(path.size() == 1) return(this); // just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return(this-&gt;findByPath(path.substr(2))); // ./sth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path &lt;&lt; endl;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 xml:space="preserve">int nextSlash = path.find("/");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if(nextSlash == -1) return(this-&gt;getSubordinateByName(path)); // one after our element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tmp = this-&gt;getSubordinateByName(path.substr(0, nextSlash)); //more than one after our element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return(tmp-&gt;findByPath(path.substr(nextSlash + 1)));</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Base::getPath()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string path = "";</w:t>
            </w:r>
          </w:p>
          <w:p w:rsidR="00AC2E08" w:rsidRPr="007255FB" w:rsidRDefault="00AC2E08">
            <w:pPr>
              <w:pStyle w:val="Code"/>
              <w:rPr>
                <w:lang w:val="en-US"/>
              </w:rPr>
            </w:pPr>
            <w:r w:rsidRPr="007255FB">
              <w:rPr>
                <w:rFonts w:ascii="Courier" w:hAnsi="Courier"/>
                <w:lang w:val="en-US"/>
              </w:rPr>
              <w:tab/>
              <w:t>Base* tmp = this;</w:t>
            </w:r>
          </w:p>
          <w:p w:rsidR="00AC2E08" w:rsidRPr="007255FB" w:rsidRDefault="00AC2E08">
            <w:pPr>
              <w:pStyle w:val="Code"/>
              <w:rPr>
                <w:lang w:val="en-US"/>
              </w:rPr>
            </w:pPr>
            <w:r w:rsidRPr="007255FB">
              <w:rPr>
                <w:rFonts w:ascii="Courier" w:hAnsi="Courier"/>
                <w:lang w:val="en-US"/>
              </w:rPr>
              <w:tab/>
              <w:t>if(!tmp-&gt;head) return "/";</w:t>
            </w:r>
          </w:p>
          <w:p w:rsidR="00AC2E08" w:rsidRPr="007255FB" w:rsidRDefault="00AC2E08">
            <w:pPr>
              <w:pStyle w:val="Code"/>
              <w:rPr>
                <w:lang w:val="en-US"/>
              </w:rPr>
            </w:pPr>
            <w:r w:rsidRPr="007255FB">
              <w:rPr>
                <w:rFonts w:ascii="Courier" w:hAnsi="Courier"/>
                <w:lang w:val="en-US"/>
              </w:rPr>
              <w:tab/>
              <w:t>while(tmp-&gt;head){ // there is a head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path = "/" + tmp-&gt;getName() + path;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tmp = tmp-&gt;head;</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path;</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Base::set_connection(TYPE_SIGNAL signal, Base* destination, TYPE_HANDLER handler)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 || !destination) return;</w:t>
            </w:r>
          </w:p>
          <w:p w:rsidR="00AC2E08" w:rsidRPr="007255FB" w:rsidRDefault="00AC2E08">
            <w:pPr>
              <w:pStyle w:val="Code"/>
              <w:rPr>
                <w:lang w:val="en-US"/>
              </w:rPr>
            </w:pPr>
            <w:r w:rsidRPr="007255FB">
              <w:rPr>
                <w:rFonts w:ascii="Courier" w:hAnsi="Courier"/>
                <w:lang w:val="en-US"/>
              </w:rPr>
              <w:tab/>
              <w:t>outcome* out = new outcome(destination, signal, handler);</w:t>
            </w:r>
          </w:p>
          <w:p w:rsidR="00AC2E08" w:rsidRPr="007255FB" w:rsidRDefault="00AC2E08">
            <w:pPr>
              <w:pStyle w:val="Code"/>
              <w:rPr>
                <w:lang w:val="en-US"/>
              </w:rPr>
            </w:pPr>
            <w:r w:rsidRPr="007255FB">
              <w:rPr>
                <w:rFonts w:ascii="Courier" w:hAnsi="Courier"/>
                <w:lang w:val="en-US"/>
              </w:rPr>
              <w:tab/>
              <w:t>//income* in = new income(this, handler);</w:t>
            </w:r>
          </w:p>
          <w:p w:rsidR="00AC2E08" w:rsidRPr="007255FB" w:rsidRDefault="00AC2E08">
            <w:pPr>
              <w:pStyle w:val="Code"/>
              <w:rPr>
                <w:lang w:val="en-US"/>
              </w:rPr>
            </w:pPr>
            <w:r w:rsidRPr="007255FB">
              <w:rPr>
                <w:rFonts w:ascii="Courier" w:hAnsi="Courier"/>
                <w:lang w:val="en-US"/>
              </w:rPr>
              <w:tab/>
              <w:t>for(int i = 0; i &lt; outcomes.size();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if(*(outcomes[i]) == *out){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"test_equal"; //this works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 //we don't push back here, so we need to destroy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in;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//no equal connections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this-&gt;outcomes.push_back(out); //new outcome and income will bedestroyed by class destructor</w:t>
            </w:r>
          </w:p>
          <w:p w:rsidR="00AC2E08" w:rsidRPr="007255FB" w:rsidRDefault="00AC2E08">
            <w:pPr>
              <w:pStyle w:val="Code"/>
              <w:rPr>
                <w:lang w:val="en-US"/>
              </w:rPr>
            </w:pPr>
            <w:r w:rsidRPr="007255FB">
              <w:rPr>
                <w:rFonts w:ascii="Courier" w:hAnsi="Courier"/>
                <w:lang w:val="en-US"/>
              </w:rPr>
              <w:tab/>
              <w:t>//this-&gt;incomes.push_back(in);</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Base::delete_connection(TYPE_SIGNAL signal, Base* destination, TYPE_HANDLER handler)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//cout &lt;&lt; "delete";</w:t>
            </w:r>
          </w:p>
          <w:p w:rsidR="00AC2E08" w:rsidRPr="007255FB" w:rsidRDefault="00AC2E08">
            <w:pPr>
              <w:pStyle w:val="Code"/>
              <w:rPr>
                <w:lang w:val="en-US"/>
              </w:rPr>
            </w:pPr>
            <w:r w:rsidRPr="007255FB">
              <w:rPr>
                <w:rFonts w:ascii="Courier" w:hAnsi="Courier"/>
                <w:lang w:val="en-US"/>
              </w:rPr>
              <w:tab/>
              <w:t>if(!this || !destination) return;</w:t>
            </w:r>
          </w:p>
          <w:p w:rsidR="00AC2E08" w:rsidRPr="007255FB" w:rsidRDefault="00AC2E08">
            <w:pPr>
              <w:pStyle w:val="Code"/>
              <w:rPr>
                <w:lang w:val="en-US"/>
              </w:rPr>
            </w:pPr>
            <w:r w:rsidRPr="007255FB">
              <w:rPr>
                <w:rFonts w:ascii="Courier" w:hAnsi="Courier"/>
                <w:lang w:val="en-US"/>
              </w:rPr>
              <w:tab/>
              <w:t>outcome* out = new outcome(destination, signal, handler);</w:t>
            </w:r>
          </w:p>
          <w:p w:rsidR="00AC2E08" w:rsidRPr="007255FB" w:rsidRDefault="00AC2E08">
            <w:pPr>
              <w:pStyle w:val="Code"/>
              <w:rPr>
                <w:lang w:val="en-US"/>
              </w:rPr>
            </w:pPr>
            <w:r w:rsidRPr="007255FB">
              <w:rPr>
                <w:rFonts w:ascii="Courier" w:hAnsi="Courier"/>
                <w:lang w:val="en-US"/>
              </w:rPr>
              <w:tab/>
              <w:t>//income* in = new income(this, handler);</w:t>
            </w:r>
          </w:p>
          <w:p w:rsidR="00AC2E08" w:rsidRPr="007255FB" w:rsidRDefault="00AC2E08">
            <w:pPr>
              <w:pStyle w:val="Code"/>
              <w:rPr>
                <w:lang w:val="en-US"/>
              </w:rPr>
            </w:pPr>
            <w:r w:rsidRPr="007255FB">
              <w:rPr>
                <w:rFonts w:ascii="Courier" w:hAnsi="Courier"/>
                <w:lang w:val="en-US"/>
              </w:rPr>
              <w:tab/>
              <w:t>{//blocked them to deal with error of "it" not changing type properly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int ind = -1;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for(int i = 0; i &lt; outcomes.size();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if(*(outcomes[i]) == *out) ind =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//auto it = find(outcomes.begin(), outcomes.end(), out); //does not work, dunno why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if(ind != -1){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outcomes[ind]; //don't know wheter only one or both delete and erase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this-&gt;outcomes.erase(outcomes.begin() + ind); //potential memory leak if left alone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"test_delete_out";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//check whether the overloaded operator == is working</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//delete out;</w:t>
            </w:r>
          </w:p>
          <w:p w:rsidR="00AC2E08" w:rsidRPr="007255FB" w:rsidRDefault="00AC2E08">
            <w:pPr>
              <w:pStyle w:val="Code"/>
              <w:rPr>
                <w:lang w:val="en-US"/>
              </w:rPr>
            </w:pPr>
            <w:r w:rsidRPr="007255FB">
              <w:rPr>
                <w:rFonts w:ascii="Courier" w:hAnsi="Courier"/>
                <w:lang w:val="en-US"/>
              </w:rPr>
              <w:tab/>
              <w:t>//delete in;</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Base::emit_signal(TYPE_SIGNAL signal, string mes)</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if(!this || state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"not emitting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 //if this is nullptr or obj is not active we do nothing</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(this-&gt;*signal)(mes);</w:t>
            </w:r>
          </w:p>
          <w:p w:rsidR="00AC2E08" w:rsidRPr="007255FB" w:rsidRDefault="00AC2E08">
            <w:pPr>
              <w:pStyle w:val="Code"/>
              <w:rPr>
                <w:lang w:val="en-US"/>
              </w:rPr>
            </w:pPr>
            <w:r w:rsidRPr="007255FB">
              <w:rPr>
                <w:rFonts w:ascii="Courier" w:hAnsi="Courier"/>
                <w:lang w:val="en-US"/>
              </w:rPr>
              <w:tab/>
              <w:t>for(int i = 0; i &lt; outcomes.size();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if(outcomes[i]-&gt;signal == 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AC2E08" w:rsidRPr="00765936"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AC2E08" w:rsidRPr="007255FB" w:rsidRDefault="00AC2E08">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(destination-&gt;*(outcomes[i]-&gt;handler))(mes);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int Base::emit_FSSignal(TYPE_SIGNAL signal, string posI100J) //default coordinates will be erased by front signal, otherwise default is (0,0)</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//-2 means something is turned off or there is no such connection</w:t>
            </w:r>
          </w:p>
          <w:p w:rsidR="00AC2E08" w:rsidRPr="007255FB" w:rsidRDefault="00AC2E08">
            <w:pPr>
              <w:pStyle w:val="Code"/>
              <w:rPr>
                <w:lang w:val="en-US"/>
              </w:rPr>
            </w:pPr>
            <w:r w:rsidRPr="007255FB">
              <w:rPr>
                <w:rFonts w:ascii="Courier" w:hAnsi="Courier"/>
                <w:lang w:val="en-US"/>
              </w:rPr>
              <w:tab/>
              <w:t>if(!this || state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return -2;</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(this-&gt;*signal)(posI100J); //if it's a placeholder signal then nothing happens, otherwise we can decide the coordinate in signal method</w:t>
            </w:r>
          </w:p>
          <w:p w:rsidR="00AC2E08" w:rsidRPr="007255FB" w:rsidRDefault="00AC2E08">
            <w:pPr>
              <w:pStyle w:val="Code"/>
              <w:rPr>
                <w:lang w:val="en-US"/>
              </w:rPr>
            </w:pPr>
            <w:r w:rsidRPr="007255FB">
              <w:rPr>
                <w:rFonts w:ascii="Courier" w:hAnsi="Courier"/>
                <w:lang w:val="en-US"/>
              </w:rPr>
              <w:tab/>
              <w:t>for(int i = 0; i &lt; outcomes.size();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if(outcomes[i]-&gt;signal == 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AC2E08" w:rsidRPr="00765936"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AC2E08" w:rsidRPr="007255FB" w:rsidRDefault="00AC2E08">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return stoi((destination-&gt;*(outcomes[i]-&gt;handler))(posI100J));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-2;</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/*TYPE_SIGNAL Base::getSignal(){</w:t>
            </w:r>
          </w:p>
          <w:p w:rsidR="00AC2E08" w:rsidRPr="007255FB" w:rsidRDefault="00AC2E08">
            <w:pPr>
              <w:pStyle w:val="Code"/>
              <w:rPr>
                <w:lang w:val="en-US"/>
              </w:rPr>
            </w:pPr>
            <w:r w:rsidRPr="007255FB">
              <w:rPr>
                <w:rFonts w:ascii="Courier" w:hAnsi="Courier"/>
                <w:lang w:val="en-US"/>
              </w:rPr>
              <w:tab/>
              <w:t>switch(this-&gt;getChildType()){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1: return SIGNAL_D(Application::signal); //we return =&gt; we don't need a 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2: return SIGNAL_D(Reader::signal);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3: return SIGNAL_D(Brain::signal);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4: return SIGNAL_D(Field::signal);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5: return SIGNAL_D(Bot::signal);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6: return SIGNAL_D(Printer::signal);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default: return nullptr;</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TYPE_HANDLER Base::getHandler(){</w:t>
            </w:r>
          </w:p>
          <w:p w:rsidR="00AC2E08" w:rsidRPr="007255FB" w:rsidRDefault="00AC2E08">
            <w:pPr>
              <w:pStyle w:val="Code"/>
              <w:rPr>
                <w:lang w:val="en-US"/>
              </w:rPr>
            </w:pPr>
            <w:r w:rsidRPr="007255FB">
              <w:rPr>
                <w:rFonts w:ascii="Courier" w:hAnsi="Courier"/>
                <w:lang w:val="en-US"/>
              </w:rPr>
              <w:tab/>
              <w:t>switch(this-&gt;getChildType()){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1: return HANDLER_D(Application::handler);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2: return HANDLER_D(Reader::handler);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3: return HANDLER_D(Brain::handler);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4: return HANDLER_D(Field::handler);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5: return HANDLER_D(Bot::handler);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6: return HANDLER_D(Printer::handler);</w:t>
            </w:r>
          </w:p>
          <w:p w:rsidR="00AC2E08" w:rsidRDefault="00AC2E08">
            <w:pPr>
              <w:pStyle w:val="Code"/>
            </w:pPr>
            <w:r w:rsidRPr="007255FB">
              <w:rPr>
                <w:rFonts w:ascii="Courier" w:hAnsi="Courier"/>
                <w:lang w:val="en-US"/>
              </w:rPr>
              <w:tab/>
            </w:r>
            <w:r w:rsidRPr="007255FB">
              <w:rPr>
                <w:rFonts w:ascii="Courier" w:hAnsi="Courier"/>
                <w:lang w:val="en-US"/>
              </w:rPr>
              <w:tab/>
            </w:r>
            <w:r w:rsidRPr="007255FB">
              <w:rPr>
                <w:rFonts w:ascii="Courier" w:hAnsi="Courier"/>
              </w:rPr>
              <w:t>default: return nullptr;</w:t>
            </w:r>
          </w:p>
          <w:p w:rsidR="00AC2E08" w:rsidRDefault="00AC2E08">
            <w:pPr>
              <w:pStyle w:val="Code"/>
            </w:pPr>
            <w:r w:rsidRPr="007255FB">
              <w:rPr>
                <w:rFonts w:ascii="Courier" w:hAnsi="Courier"/>
              </w:rPr>
              <w:tab/>
              <w:t>}</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35" w:name="_Toc105509736"/>
      <w:r>
        <w:t>Файл</w:t>
      </w:r>
      <w:r>
        <w:rPr>
          <w:spacing w:val="-1"/>
        </w:rPr>
        <w:t xml:space="preserve"> Base.h</w:t>
      </w:r>
      <w:bookmarkEnd w:id="35"/>
    </w:p>
    <w:p w:rsidR="00AC2E08" w:rsidRDefault="00AC2E08">
      <w:pPr>
        <w:pStyle w:val="af3"/>
        <w:keepNext/>
        <w:ind w:firstLine="0"/>
      </w:pPr>
      <w:r>
        <w:t xml:space="preserve">Листинг </w:t>
      </w:r>
      <w:r>
        <w:rPr>
          <w:lang w:val="en-US"/>
        </w:rPr>
        <w:t>4</w:t>
      </w:r>
      <w:r>
        <w:t xml:space="preserve"> – Base.h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#ifndef __BASE_H__</w:t>
            </w:r>
          </w:p>
          <w:p w:rsidR="00AC2E08" w:rsidRDefault="00AC2E08">
            <w:pPr>
              <w:pStyle w:val="Code"/>
            </w:pPr>
            <w:r w:rsidRPr="007255FB">
              <w:rPr>
                <w:rFonts w:ascii="Courier" w:hAnsi="Courier"/>
              </w:rPr>
              <w:t>#define __BASE_H__</w:t>
            </w:r>
          </w:p>
          <w:p w:rsidR="00AC2E08" w:rsidRDefault="00AC2E08">
            <w:pPr>
              <w:pStyle w:val="Code"/>
            </w:pPr>
          </w:p>
          <w:p w:rsidR="00AC2E08" w:rsidRDefault="00AC2E08">
            <w:pPr>
              <w:pStyle w:val="Code"/>
            </w:pPr>
            <w:r w:rsidRPr="007255FB">
              <w:rPr>
                <w:rFonts w:ascii="Courier" w:hAnsi="Courier"/>
              </w:rPr>
              <w:t>#include &lt;iostream&gt;</w:t>
            </w:r>
          </w:p>
          <w:p w:rsidR="00AC2E08" w:rsidRDefault="00AC2E08">
            <w:pPr>
              <w:pStyle w:val="Code"/>
            </w:pPr>
            <w:r w:rsidRPr="007255FB">
              <w:rPr>
                <w:rFonts w:ascii="Courier" w:hAnsi="Courier"/>
              </w:rPr>
              <w:t>#include &lt;vector&gt;</w:t>
            </w:r>
          </w:p>
          <w:p w:rsidR="00AC2E08" w:rsidRDefault="00AC2E08">
            <w:pPr>
              <w:pStyle w:val="Code"/>
            </w:pPr>
            <w:r w:rsidRPr="007255FB">
              <w:rPr>
                <w:rFonts w:ascii="Courier" w:hAnsi="Courier"/>
              </w:rPr>
              <w:t>#include &lt;algorithm&gt;</w:t>
            </w:r>
          </w:p>
          <w:p w:rsidR="00AC2E08" w:rsidRDefault="00AC2E08">
            <w:pPr>
              <w:pStyle w:val="Code"/>
            </w:pPr>
            <w:r w:rsidRPr="007255FB">
              <w:rPr>
                <w:rFonts w:ascii="Courier" w:hAnsi="Courier"/>
              </w:rPr>
              <w:t>#include &lt;string&gt;</w:t>
            </w:r>
          </w:p>
          <w:p w:rsidR="00AC2E08" w:rsidRDefault="00AC2E08">
            <w:pPr>
              <w:pStyle w:val="Code"/>
            </w:pPr>
            <w:r w:rsidRPr="007255FB">
              <w:rPr>
                <w:rFonts w:ascii="Courier" w:hAnsi="Courier"/>
              </w:rPr>
              <w:t>#include &lt;memory&gt;</w:t>
            </w:r>
          </w:p>
          <w:p w:rsidR="00AC2E08" w:rsidRDefault="00AC2E08">
            <w:pPr>
              <w:pStyle w:val="Code"/>
            </w:pPr>
            <w:r w:rsidRPr="007255FB">
              <w:rPr>
                <w:rFonts w:ascii="Courier" w:hAnsi="Courier"/>
              </w:rPr>
              <w:t>#include &lt;typeinfo&gt;</w:t>
            </w:r>
          </w:p>
          <w:p w:rsidR="00AC2E08" w:rsidRDefault="00AC2E08">
            <w:pPr>
              <w:pStyle w:val="Code"/>
            </w:pPr>
            <w:r w:rsidRPr="007255FB">
              <w:rPr>
                <w:rFonts w:ascii="Courier" w:hAnsi="Courier"/>
              </w:rPr>
              <w:t>#include &lt;type_traits&gt;</w:t>
            </w:r>
          </w:p>
          <w:p w:rsidR="00AC2E08" w:rsidRDefault="00AC2E08">
            <w:pPr>
              <w:pStyle w:val="Code"/>
            </w:pPr>
          </w:p>
          <w:p w:rsidR="00AC2E08" w:rsidRDefault="00AC2E08">
            <w:pPr>
              <w:pStyle w:val="Code"/>
            </w:pPr>
            <w:r w:rsidRPr="007255FB">
              <w:rPr>
                <w:rFonts w:ascii="Courier" w:hAnsi="Courier"/>
              </w:rPr>
              <w:t>using namespace std;</w:t>
            </w:r>
          </w:p>
          <w:p w:rsidR="00AC2E08" w:rsidRDefault="00AC2E08">
            <w:pPr>
              <w:pStyle w:val="Code"/>
            </w:pPr>
          </w:p>
          <w:p w:rsidR="00AC2E08" w:rsidRDefault="00AC2E08">
            <w:pPr>
              <w:pStyle w:val="Code"/>
            </w:pPr>
            <w:r w:rsidRPr="007255FB">
              <w:rPr>
                <w:rFonts w:ascii="Courier" w:hAnsi="Courier"/>
              </w:rPr>
              <w:t>class Base;</w:t>
            </w:r>
          </w:p>
          <w:p w:rsidR="00AC2E08" w:rsidRDefault="00AC2E08">
            <w:pPr>
              <w:pStyle w:val="Code"/>
            </w:pPr>
          </w:p>
          <w:p w:rsidR="00AC2E08" w:rsidRPr="007255FB" w:rsidRDefault="00AC2E08">
            <w:pPr>
              <w:pStyle w:val="Code"/>
              <w:rPr>
                <w:lang w:val="en-US"/>
              </w:rPr>
            </w:pPr>
            <w:r w:rsidRPr="007255FB">
              <w:rPr>
                <w:rFonts w:ascii="Courier" w:hAnsi="Courier"/>
                <w:lang w:val="en-US"/>
              </w:rPr>
              <w:t>typedef void(Base::*TYPE_SIGNAL)(string&amp;);</w:t>
            </w:r>
          </w:p>
          <w:p w:rsidR="00AC2E08" w:rsidRPr="007255FB" w:rsidRDefault="00AC2E08">
            <w:pPr>
              <w:pStyle w:val="Code"/>
              <w:rPr>
                <w:lang w:val="en-US"/>
              </w:rPr>
            </w:pPr>
            <w:r w:rsidRPr="007255FB">
              <w:rPr>
                <w:rFonts w:ascii="Courier" w:hAnsi="Courier"/>
                <w:lang w:val="en-US"/>
              </w:rPr>
              <w:t>typedef string(Base::*TYPE_HANDLER)(string);</w:t>
            </w:r>
          </w:p>
          <w:p w:rsidR="00AC2E08" w:rsidRPr="007255FB" w:rsidRDefault="00AC2E08">
            <w:pPr>
              <w:pStyle w:val="Code"/>
              <w:rPr>
                <w:lang w:val="en-US"/>
              </w:rPr>
            </w:pPr>
            <w:r w:rsidRPr="007255FB">
              <w:rPr>
                <w:rFonts w:ascii="Courier" w:hAnsi="Courier"/>
                <w:lang w:val="en-US"/>
              </w:rPr>
              <w:t>#define SIGNAL_D(signal_f)(TYPE_SIGNAL)(&amp;signal_f)</w:t>
            </w:r>
          </w:p>
          <w:p w:rsidR="00AC2E08" w:rsidRPr="007255FB" w:rsidRDefault="00AC2E08">
            <w:pPr>
              <w:pStyle w:val="Code"/>
              <w:rPr>
                <w:lang w:val="en-US"/>
              </w:rPr>
            </w:pPr>
            <w:r w:rsidRPr="007255FB">
              <w:rPr>
                <w:rFonts w:ascii="Courier" w:hAnsi="Courier"/>
                <w:lang w:val="en-US"/>
              </w:rPr>
              <w:t>#define HANDLER_D(handler_f)(TYPE_HANDLER)(&amp;handler_f)</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class Base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private:</w:t>
            </w:r>
          </w:p>
          <w:p w:rsidR="00AC2E08" w:rsidRPr="007255FB" w:rsidRDefault="00AC2E08">
            <w:pPr>
              <w:pStyle w:val="Code"/>
              <w:rPr>
                <w:lang w:val="en-US"/>
              </w:rPr>
            </w:pPr>
            <w:r w:rsidRPr="007255FB">
              <w:rPr>
                <w:rFonts w:ascii="Courier" w:hAnsi="Courier"/>
                <w:lang w:val="en-US"/>
              </w:rPr>
              <w:tab/>
              <w:t>string name;</w:t>
            </w:r>
          </w:p>
          <w:p w:rsidR="00AC2E08" w:rsidRPr="007255FB" w:rsidRDefault="00AC2E08">
            <w:pPr>
              <w:pStyle w:val="Code"/>
              <w:rPr>
                <w:lang w:val="en-US"/>
              </w:rPr>
            </w:pPr>
            <w:r w:rsidRPr="007255FB">
              <w:rPr>
                <w:rFonts w:ascii="Courier" w:hAnsi="Courier"/>
                <w:lang w:val="en-US"/>
              </w:rPr>
              <w:tab/>
              <w:t>Base* head;</w:t>
            </w:r>
          </w:p>
          <w:p w:rsidR="00AC2E08" w:rsidRPr="007255FB" w:rsidRDefault="00AC2E08">
            <w:pPr>
              <w:pStyle w:val="Code"/>
              <w:rPr>
                <w:lang w:val="en-US"/>
              </w:rPr>
            </w:pPr>
            <w:r w:rsidRPr="007255FB">
              <w:rPr>
                <w:rFonts w:ascii="Courier" w:hAnsi="Courier"/>
                <w:lang w:val="en-US"/>
              </w:rPr>
              <w:tab/>
              <w:t>int state;</w:t>
            </w:r>
          </w:p>
          <w:p w:rsidR="00AC2E08" w:rsidRPr="007255FB" w:rsidRDefault="00AC2E08">
            <w:pPr>
              <w:pStyle w:val="Code"/>
              <w:rPr>
                <w:lang w:val="en-US"/>
              </w:rPr>
            </w:pPr>
            <w:r w:rsidRPr="007255FB">
              <w:rPr>
                <w:rFonts w:ascii="Courier" w:hAnsi="Courier"/>
                <w:lang w:val="en-US"/>
              </w:rPr>
              <w:tab/>
              <w:t>vector &lt;Base*&gt; subordinates;</w:t>
            </w:r>
          </w:p>
          <w:p w:rsidR="00AC2E08" w:rsidRPr="007255FB" w:rsidRDefault="00AC2E08">
            <w:pPr>
              <w:pStyle w:val="Code"/>
              <w:rPr>
                <w:lang w:val="en-US"/>
              </w:rPr>
            </w:pP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struct outcome{ //what goes from this object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receiver;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TYPE_SIGNAL 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TYPE_HANDLER 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outcome(Base* receiver, TYPE_SIGNAL signal, TYPE_HANDLER handler):receiver(receiver), signal(signal), handler(handler){};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 xml:space="preserve">bool operator==(const outcome&amp; other) const{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return(receiver==other.receiver &amp;&amp; signal==other.signal &amp;&amp; handler==other.handler);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/*struct income{ //what comes to this object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Base* sender;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TYPE_HANDLER 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income(Base* sender, TYPE_HANDLER handler):sender(sender), handler(handler){};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bool operator==(const income&amp; other) const{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return(sender==other.sender &amp;&amp; handler==other.handler);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vector&lt;outcome*&gt; outcomes;</w:t>
            </w:r>
          </w:p>
          <w:p w:rsidR="00AC2E08" w:rsidRPr="007255FB" w:rsidRDefault="00AC2E08">
            <w:pPr>
              <w:pStyle w:val="Code"/>
              <w:rPr>
                <w:lang w:val="en-US"/>
              </w:rPr>
            </w:pPr>
            <w:r w:rsidRPr="007255FB">
              <w:rPr>
                <w:rFonts w:ascii="Courier" w:hAnsi="Courier"/>
                <w:lang w:val="en-US"/>
              </w:rPr>
              <w:tab/>
              <w:t>//vector&lt;income*&gt; incomes;</w:t>
            </w:r>
          </w:p>
          <w:p w:rsidR="00AC2E08" w:rsidRPr="007255FB" w:rsidRDefault="00AC2E08">
            <w:pPr>
              <w:pStyle w:val="Code"/>
              <w:rPr>
                <w:lang w:val="en-US"/>
              </w:rPr>
            </w:pPr>
            <w:r w:rsidRPr="007255FB">
              <w:rPr>
                <w:rFonts w:ascii="Courier" w:hAnsi="Courier"/>
                <w:lang w:val="en-US"/>
              </w:rPr>
              <w:t>protected:</w:t>
            </w:r>
          </w:p>
          <w:p w:rsidR="00AC2E08" w:rsidRPr="007255FB" w:rsidRDefault="00AC2E08">
            <w:pPr>
              <w:pStyle w:val="Code"/>
              <w:rPr>
                <w:lang w:val="en-US"/>
              </w:rPr>
            </w:pPr>
            <w:r w:rsidRPr="007255FB">
              <w:rPr>
                <w:rFonts w:ascii="Courier" w:hAnsi="Courier"/>
                <w:lang w:val="en-US"/>
              </w:rPr>
              <w:tab/>
              <w:t>int childType;</w:t>
            </w:r>
          </w:p>
          <w:p w:rsidR="00AC2E08" w:rsidRPr="007255FB" w:rsidRDefault="00AC2E08">
            <w:pPr>
              <w:pStyle w:val="Code"/>
              <w:rPr>
                <w:lang w:val="en-US"/>
              </w:rPr>
            </w:pPr>
            <w:r w:rsidRPr="007255FB">
              <w:rPr>
                <w:rFonts w:ascii="Courier" w:hAnsi="Courier"/>
                <w:lang w:val="en-US"/>
              </w:rPr>
              <w:t>public:</w:t>
            </w:r>
          </w:p>
          <w:p w:rsidR="00AC2E08" w:rsidRPr="007255FB" w:rsidRDefault="00AC2E08">
            <w:pPr>
              <w:pStyle w:val="Code"/>
              <w:rPr>
                <w:lang w:val="en-US"/>
              </w:rPr>
            </w:pPr>
            <w:r w:rsidRPr="007255FB">
              <w:rPr>
                <w:rFonts w:ascii="Courier" w:hAnsi="Courier"/>
                <w:lang w:val="en-US"/>
              </w:rPr>
              <w:tab/>
              <w:t>Base(Base* head, string name = "Base_object");</w:t>
            </w:r>
          </w:p>
          <w:p w:rsidR="00AC2E08" w:rsidRPr="007255FB" w:rsidRDefault="00AC2E08">
            <w:pPr>
              <w:pStyle w:val="Code"/>
              <w:rPr>
                <w:lang w:val="en-US"/>
              </w:rPr>
            </w:pPr>
            <w:r w:rsidRPr="007255FB">
              <w:rPr>
                <w:rFonts w:ascii="Courier" w:hAnsi="Courier"/>
                <w:lang w:val="en-US"/>
              </w:rPr>
              <w:tab/>
              <w:t>~Base();</w:t>
            </w:r>
          </w:p>
          <w:p w:rsidR="00AC2E08" w:rsidRPr="007255FB" w:rsidRDefault="00AC2E08">
            <w:pPr>
              <w:pStyle w:val="Code"/>
              <w:rPr>
                <w:lang w:val="en-US"/>
              </w:rPr>
            </w:pPr>
            <w:r w:rsidRPr="007255FB">
              <w:rPr>
                <w:rFonts w:ascii="Courier" w:hAnsi="Courier"/>
                <w:lang w:val="en-US"/>
              </w:rPr>
              <w:tab/>
              <w:t>bool setName(string name);</w:t>
            </w:r>
          </w:p>
          <w:p w:rsidR="00AC2E08" w:rsidRPr="007255FB" w:rsidRDefault="00AC2E08">
            <w:pPr>
              <w:pStyle w:val="Code"/>
              <w:rPr>
                <w:lang w:val="en-US"/>
              </w:rPr>
            </w:pPr>
            <w:r w:rsidRPr="007255FB">
              <w:rPr>
                <w:rFonts w:ascii="Courier" w:hAnsi="Courier"/>
                <w:lang w:val="en-US"/>
              </w:rPr>
              <w:tab/>
              <w:t>string getName();</w:t>
            </w:r>
          </w:p>
          <w:p w:rsidR="00AC2E08" w:rsidRPr="007255FB" w:rsidRDefault="00AC2E08">
            <w:pPr>
              <w:pStyle w:val="Code"/>
              <w:rPr>
                <w:lang w:val="en-US"/>
              </w:rPr>
            </w:pPr>
            <w:r w:rsidRPr="007255FB">
              <w:rPr>
                <w:rFonts w:ascii="Courier" w:hAnsi="Courier"/>
                <w:lang w:val="en-US"/>
              </w:rPr>
              <w:tab/>
              <w:t>void setState(int state);</w:t>
            </w:r>
          </w:p>
          <w:p w:rsidR="00AC2E08" w:rsidRPr="007255FB" w:rsidRDefault="00AC2E08">
            <w:pPr>
              <w:pStyle w:val="Code"/>
              <w:rPr>
                <w:lang w:val="en-US"/>
              </w:rPr>
            </w:pPr>
            <w:r w:rsidRPr="007255FB">
              <w:rPr>
                <w:rFonts w:ascii="Courier" w:hAnsi="Courier"/>
                <w:lang w:val="en-US"/>
              </w:rPr>
              <w:tab/>
              <w:t>void setStateForAll(int state);</w:t>
            </w:r>
          </w:p>
          <w:p w:rsidR="00AC2E08" w:rsidRPr="007255FB" w:rsidRDefault="00AC2E08">
            <w:pPr>
              <w:pStyle w:val="Code"/>
              <w:rPr>
                <w:lang w:val="en-US"/>
              </w:rPr>
            </w:pPr>
            <w:r w:rsidRPr="007255FB">
              <w:rPr>
                <w:rFonts w:ascii="Courier" w:hAnsi="Courier"/>
                <w:lang w:val="en-US"/>
              </w:rPr>
              <w:tab/>
              <w:t>int getState();</w:t>
            </w:r>
          </w:p>
          <w:p w:rsidR="00AC2E08" w:rsidRPr="007255FB" w:rsidRDefault="00AC2E08">
            <w:pPr>
              <w:pStyle w:val="Code"/>
              <w:rPr>
                <w:lang w:val="en-US"/>
              </w:rPr>
            </w:pPr>
            <w:r w:rsidRPr="007255FB">
              <w:rPr>
                <w:rFonts w:ascii="Courier" w:hAnsi="Courier"/>
                <w:lang w:val="en-US"/>
              </w:rPr>
              <w:tab/>
              <w:t>void setHead(Base* head);</w:t>
            </w:r>
          </w:p>
          <w:p w:rsidR="00AC2E08" w:rsidRPr="007255FB" w:rsidRDefault="00AC2E08">
            <w:pPr>
              <w:pStyle w:val="Code"/>
              <w:rPr>
                <w:lang w:val="en-US"/>
              </w:rPr>
            </w:pPr>
            <w:r w:rsidRPr="007255FB">
              <w:rPr>
                <w:rFonts w:ascii="Courier" w:hAnsi="Courier"/>
                <w:lang w:val="en-US"/>
              </w:rPr>
              <w:tab/>
              <w:t>int getChildType(){return childType;}</w:t>
            </w:r>
          </w:p>
          <w:p w:rsidR="00AC2E08" w:rsidRPr="007255FB" w:rsidRDefault="00AC2E08">
            <w:pPr>
              <w:pStyle w:val="Code"/>
              <w:rPr>
                <w:lang w:val="en-US"/>
              </w:rPr>
            </w:pPr>
            <w:r w:rsidRPr="007255FB">
              <w:rPr>
                <w:rFonts w:ascii="Courier" w:hAnsi="Courier"/>
                <w:lang w:val="en-US"/>
              </w:rPr>
              <w:tab/>
              <w:t>Base* getHead();</w:t>
            </w:r>
          </w:p>
          <w:p w:rsidR="00AC2E08" w:rsidRPr="007255FB" w:rsidRDefault="00AC2E08">
            <w:pPr>
              <w:pStyle w:val="Code"/>
              <w:rPr>
                <w:lang w:val="en-US"/>
              </w:rPr>
            </w:pPr>
            <w:r w:rsidRPr="007255FB">
              <w:rPr>
                <w:rFonts w:ascii="Courier" w:hAnsi="Courier"/>
                <w:lang w:val="en-US"/>
              </w:rPr>
              <w:tab/>
              <w:t>Base* getSubordinateByName(string subName);</w:t>
            </w:r>
          </w:p>
          <w:p w:rsidR="00AC2E08" w:rsidRPr="007255FB" w:rsidRDefault="00AC2E08">
            <w:pPr>
              <w:pStyle w:val="Code"/>
              <w:rPr>
                <w:lang w:val="en-US"/>
              </w:rPr>
            </w:pPr>
            <w:r w:rsidRPr="007255FB">
              <w:rPr>
                <w:rFonts w:ascii="Courier" w:hAnsi="Courier"/>
                <w:lang w:val="en-US"/>
              </w:rPr>
              <w:tab/>
              <w:t>Base* findInSubTree(string name);</w:t>
            </w:r>
          </w:p>
          <w:p w:rsidR="00AC2E08" w:rsidRPr="007255FB" w:rsidRDefault="00AC2E08">
            <w:pPr>
              <w:pStyle w:val="Code"/>
              <w:rPr>
                <w:lang w:val="en-US"/>
              </w:rPr>
            </w:pPr>
            <w:r w:rsidRPr="007255FB">
              <w:rPr>
                <w:rFonts w:ascii="Courier" w:hAnsi="Courier"/>
                <w:lang w:val="en-US"/>
              </w:rPr>
              <w:tab/>
              <w:t>Base* findByName(string name);</w:t>
            </w:r>
          </w:p>
          <w:p w:rsidR="00AC2E08" w:rsidRPr="007255FB" w:rsidRDefault="00AC2E08">
            <w:pPr>
              <w:pStyle w:val="Code"/>
              <w:rPr>
                <w:lang w:val="en-US"/>
              </w:rPr>
            </w:pPr>
            <w:r w:rsidRPr="007255FB">
              <w:rPr>
                <w:rFonts w:ascii="Courier" w:hAnsi="Courier"/>
                <w:lang w:val="en-US"/>
              </w:rPr>
              <w:tab/>
              <w:t>void showTree(int depth = 0);</w:t>
            </w:r>
          </w:p>
          <w:p w:rsidR="00AC2E08" w:rsidRPr="007255FB" w:rsidRDefault="00AC2E08">
            <w:pPr>
              <w:pStyle w:val="Code"/>
              <w:rPr>
                <w:lang w:val="en-US"/>
              </w:rPr>
            </w:pPr>
            <w:r w:rsidRPr="007255FB">
              <w:rPr>
                <w:rFonts w:ascii="Courier" w:hAnsi="Courier"/>
                <w:lang w:val="en-US"/>
              </w:rPr>
              <w:tab/>
              <w:t>void showTreeState(int depth = 0);</w:t>
            </w:r>
          </w:p>
          <w:p w:rsidR="00AC2E08" w:rsidRPr="007255FB" w:rsidRDefault="00AC2E08">
            <w:pPr>
              <w:pStyle w:val="Code"/>
              <w:rPr>
                <w:lang w:val="en-US"/>
              </w:rPr>
            </w:pPr>
            <w:r w:rsidRPr="007255FB">
              <w:rPr>
                <w:rFonts w:ascii="Courier" w:hAnsi="Courier"/>
                <w:lang w:val="en-US"/>
              </w:rPr>
              <w:tab/>
              <w:t>Base* findByPath(string path);</w:t>
            </w:r>
          </w:p>
          <w:p w:rsidR="00AC2E08" w:rsidRPr="007255FB" w:rsidRDefault="00AC2E08">
            <w:pPr>
              <w:pStyle w:val="Code"/>
              <w:rPr>
                <w:lang w:val="en-US"/>
              </w:rPr>
            </w:pPr>
            <w:r w:rsidRPr="007255FB">
              <w:rPr>
                <w:rFonts w:ascii="Courier" w:hAnsi="Courier"/>
                <w:lang w:val="en-US"/>
              </w:rPr>
              <w:tab/>
              <w:t>string getPath();</w:t>
            </w:r>
          </w:p>
          <w:p w:rsidR="00AC2E08" w:rsidRPr="007255FB" w:rsidRDefault="00AC2E08">
            <w:pPr>
              <w:pStyle w:val="Code"/>
              <w:rPr>
                <w:lang w:val="en-US"/>
              </w:rPr>
            </w:pPr>
            <w:r w:rsidRPr="007255FB">
              <w:rPr>
                <w:rFonts w:ascii="Courier" w:hAnsi="Courier"/>
                <w:lang w:val="en-US"/>
              </w:rPr>
              <w:tab/>
              <w:t>void set_connection(TYPE_SIGNAL signal, Base* destination, TYPE_HANDLER handler);</w:t>
            </w:r>
          </w:p>
          <w:p w:rsidR="00AC2E08" w:rsidRPr="007255FB" w:rsidRDefault="00AC2E08">
            <w:pPr>
              <w:pStyle w:val="Code"/>
              <w:rPr>
                <w:lang w:val="en-US"/>
              </w:rPr>
            </w:pPr>
            <w:r w:rsidRPr="007255FB">
              <w:rPr>
                <w:rFonts w:ascii="Courier" w:hAnsi="Courier"/>
                <w:lang w:val="en-US"/>
              </w:rPr>
              <w:tab/>
              <w:t>void delete_connection(TYPE_SIGNAL signal, Base* destination, TYPE_HANDLER handler);</w:t>
            </w:r>
          </w:p>
          <w:p w:rsidR="00AC2E08" w:rsidRPr="007255FB" w:rsidRDefault="00AC2E08">
            <w:pPr>
              <w:pStyle w:val="Code"/>
              <w:rPr>
                <w:lang w:val="en-US"/>
              </w:rPr>
            </w:pPr>
            <w:r w:rsidRPr="007255FB">
              <w:rPr>
                <w:rFonts w:ascii="Courier" w:hAnsi="Courier"/>
                <w:lang w:val="en-US"/>
              </w:rPr>
              <w:tab/>
              <w:t>void emit_signal(TYPE_SIGNAL signal, string mes = "foo");</w:t>
            </w:r>
          </w:p>
          <w:p w:rsidR="00AC2E08" w:rsidRPr="007255FB" w:rsidRDefault="00AC2E08">
            <w:pPr>
              <w:pStyle w:val="Code"/>
              <w:rPr>
                <w:lang w:val="en-US"/>
              </w:rPr>
            </w:pPr>
            <w:r w:rsidRPr="007255FB">
              <w:rPr>
                <w:rFonts w:ascii="Courier" w:hAnsi="Courier"/>
                <w:lang w:val="en-US"/>
              </w:rPr>
              <w:tab/>
              <w:t>int emit_FSSignal(TYPE_SIGNAL signal, string posI100J = "0");</w:t>
            </w:r>
          </w:p>
          <w:p w:rsidR="00AC2E08" w:rsidRPr="007255FB" w:rsidRDefault="00AC2E08">
            <w:pPr>
              <w:pStyle w:val="Code"/>
              <w:rPr>
                <w:lang w:val="en-US"/>
              </w:rPr>
            </w:pPr>
            <w:r w:rsidRPr="007255FB">
              <w:rPr>
                <w:rFonts w:ascii="Courier" w:hAnsi="Courier"/>
                <w:lang w:val="en-US"/>
              </w:rPr>
              <w:tab/>
              <w:t>/*TYPE_SIGNAL getSignal();</w:t>
            </w:r>
          </w:p>
          <w:p w:rsidR="00AC2E08" w:rsidRPr="007255FB" w:rsidRDefault="00AC2E08">
            <w:pPr>
              <w:pStyle w:val="Code"/>
              <w:rPr>
                <w:lang w:val="en-US"/>
              </w:rPr>
            </w:pPr>
            <w:r w:rsidRPr="007255FB">
              <w:rPr>
                <w:rFonts w:ascii="Courier" w:hAnsi="Courier"/>
                <w:lang w:val="en-US"/>
              </w:rPr>
              <w:tab/>
              <w:t>TYPE_HANDLER getHandler();*/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#include "Application.h"</w:t>
            </w:r>
          </w:p>
          <w:p w:rsidR="00AC2E08" w:rsidRPr="007255FB" w:rsidRDefault="00AC2E08">
            <w:pPr>
              <w:pStyle w:val="Code"/>
              <w:rPr>
                <w:lang w:val="en-US"/>
              </w:rPr>
            </w:pPr>
            <w:r w:rsidRPr="007255FB">
              <w:rPr>
                <w:rFonts w:ascii="Courier" w:hAnsi="Courier"/>
                <w:lang w:val="en-US"/>
              </w:rPr>
              <w:t>#include "Reader.h"</w:t>
            </w:r>
          </w:p>
          <w:p w:rsidR="00AC2E08" w:rsidRPr="007255FB" w:rsidRDefault="00AC2E08">
            <w:pPr>
              <w:pStyle w:val="Code"/>
              <w:rPr>
                <w:lang w:val="en-US"/>
              </w:rPr>
            </w:pPr>
            <w:r w:rsidRPr="007255FB">
              <w:rPr>
                <w:rFonts w:ascii="Courier" w:hAnsi="Courier"/>
                <w:lang w:val="en-US"/>
              </w:rPr>
              <w:t>#include "Brain.h"</w:t>
            </w:r>
          </w:p>
          <w:p w:rsidR="00AC2E08" w:rsidRPr="007255FB" w:rsidRDefault="00AC2E08">
            <w:pPr>
              <w:pStyle w:val="Code"/>
              <w:rPr>
                <w:lang w:val="en-US"/>
              </w:rPr>
            </w:pPr>
            <w:r w:rsidRPr="007255FB">
              <w:rPr>
                <w:rFonts w:ascii="Courier" w:hAnsi="Courier"/>
                <w:lang w:val="en-US"/>
              </w:rPr>
              <w:t>#include "Field.h"</w:t>
            </w:r>
          </w:p>
          <w:p w:rsidR="00AC2E08" w:rsidRPr="007255FB" w:rsidRDefault="00AC2E08">
            <w:pPr>
              <w:pStyle w:val="Code"/>
              <w:rPr>
                <w:lang w:val="en-US"/>
              </w:rPr>
            </w:pPr>
            <w:r w:rsidRPr="007255FB">
              <w:rPr>
                <w:rFonts w:ascii="Courier" w:hAnsi="Courier"/>
                <w:lang w:val="en-US"/>
              </w:rPr>
              <w:t>#include "Bot.h"</w:t>
            </w:r>
          </w:p>
          <w:p w:rsidR="00AC2E08" w:rsidRPr="007255FB" w:rsidRDefault="00AC2E08">
            <w:pPr>
              <w:pStyle w:val="Code"/>
              <w:rPr>
                <w:lang w:val="en-US"/>
              </w:rPr>
            </w:pPr>
            <w:r w:rsidRPr="007255FB">
              <w:rPr>
                <w:rFonts w:ascii="Courier" w:hAnsi="Courier"/>
                <w:lang w:val="en-US"/>
              </w:rPr>
              <w:t>#include "Printer.h"</w:t>
            </w:r>
          </w:p>
          <w:p w:rsidR="00AC2E08" w:rsidRPr="007255FB" w:rsidRDefault="00AC2E08">
            <w:pPr>
              <w:pStyle w:val="Code"/>
              <w:rPr>
                <w:lang w:val="en-US"/>
              </w:rPr>
            </w:pPr>
          </w:p>
          <w:p w:rsidR="00AC2E08" w:rsidRDefault="00AC2E08">
            <w:pPr>
              <w:pStyle w:val="Code"/>
            </w:pPr>
            <w:r w:rsidRPr="007255FB">
              <w:rPr>
                <w:rFonts w:ascii="Courier" w:hAnsi="Courier"/>
              </w:rPr>
              <w:t>#endif</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36" w:name="_Toc105509737"/>
      <w:r>
        <w:t>Файл</w:t>
      </w:r>
      <w:r>
        <w:rPr>
          <w:spacing w:val="-1"/>
        </w:rPr>
        <w:t xml:space="preserve"> Bot.cpp</w:t>
      </w:r>
      <w:bookmarkEnd w:id="36"/>
    </w:p>
    <w:p w:rsidR="00AC2E08" w:rsidRDefault="00AC2E08">
      <w:pPr>
        <w:pStyle w:val="af3"/>
        <w:keepNext/>
        <w:ind w:firstLine="0"/>
      </w:pPr>
      <w:r>
        <w:t xml:space="preserve">Листинг </w:t>
      </w:r>
      <w:r>
        <w:rPr>
          <w:lang w:val="en-US"/>
        </w:rPr>
        <w:t>5</w:t>
      </w:r>
      <w:r>
        <w:t xml:space="preserve"> – Bot.cpp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"Bot.h"</w:t>
            </w:r>
          </w:p>
          <w:p w:rsidR="00AC2E08" w:rsidRDefault="00AC2E08">
            <w:pPr>
              <w:pStyle w:val="Code"/>
            </w:pPr>
          </w:p>
          <w:p w:rsidR="00AC2E08" w:rsidRDefault="00AC2E08">
            <w:pPr>
              <w:pStyle w:val="Code"/>
            </w:pPr>
            <w:r w:rsidRPr="007255FB">
              <w:rPr>
                <w:rFonts w:ascii="Courier" w:hAnsi="Courier"/>
              </w:rPr>
              <w:t>using namespace std;</w:t>
            </w:r>
          </w:p>
          <w:p w:rsidR="00AC2E08" w:rsidRDefault="00AC2E08">
            <w:pPr>
              <w:pStyle w:val="Code"/>
            </w:pPr>
          </w:p>
          <w:p w:rsidR="00AC2E08" w:rsidRPr="007255FB" w:rsidRDefault="00AC2E08">
            <w:pPr>
              <w:pStyle w:val="Code"/>
              <w:rPr>
                <w:lang w:val="en-US"/>
              </w:rPr>
            </w:pPr>
            <w:r w:rsidRPr="007255FB">
              <w:rPr>
                <w:rFonts w:ascii="Courier" w:hAnsi="Courier"/>
                <w:lang w:val="en-US"/>
              </w:rPr>
              <w:t>void Bot::absoluteMove(char direction)</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//direction can be 'u' - up; 'r' - right; 'd' - down; 'l' - left</w:t>
            </w:r>
          </w:p>
          <w:p w:rsidR="00AC2E08" w:rsidRPr="007255FB" w:rsidRDefault="00AC2E08">
            <w:pPr>
              <w:pStyle w:val="Code"/>
              <w:rPr>
                <w:lang w:val="en-US"/>
              </w:rPr>
            </w:pPr>
            <w:r w:rsidRPr="007255FB">
              <w:rPr>
                <w:rFonts w:ascii="Courier" w:hAnsi="Courier"/>
                <w:lang w:val="en-US"/>
              </w:rPr>
              <w:tab/>
              <w:t>int newPosi;</w:t>
            </w:r>
          </w:p>
          <w:p w:rsidR="00AC2E08" w:rsidRPr="007255FB" w:rsidRDefault="00AC2E08">
            <w:pPr>
              <w:pStyle w:val="Code"/>
              <w:rPr>
                <w:lang w:val="en-US"/>
              </w:rPr>
            </w:pPr>
            <w:r w:rsidRPr="007255FB">
              <w:rPr>
                <w:rFonts w:ascii="Courier" w:hAnsi="Courier"/>
                <w:lang w:val="en-US"/>
              </w:rPr>
              <w:tab/>
              <w:t>int newPosj;</w:t>
            </w:r>
          </w:p>
          <w:p w:rsidR="00AC2E08" w:rsidRPr="007255FB" w:rsidRDefault="00AC2E08">
            <w:pPr>
              <w:pStyle w:val="Code"/>
              <w:rPr>
                <w:lang w:val="en-US"/>
              </w:rPr>
            </w:pPr>
            <w:r w:rsidRPr="007255FB">
              <w:rPr>
                <w:rFonts w:ascii="Courier" w:hAnsi="Courier"/>
                <w:lang w:val="en-US"/>
              </w:rPr>
              <w:tab/>
              <w:t>int posState = -2;</w:t>
            </w:r>
          </w:p>
          <w:p w:rsidR="00AC2E08" w:rsidRPr="007255FB" w:rsidRDefault="00AC2E08">
            <w:pPr>
              <w:pStyle w:val="Code"/>
              <w:rPr>
                <w:lang w:val="en-US"/>
              </w:rPr>
            </w:pPr>
            <w:r w:rsidRPr="007255FB">
              <w:rPr>
                <w:rFonts w:ascii="Courier" w:hAnsi="Courier"/>
                <w:lang w:val="en-US"/>
              </w:rPr>
              <w:tab/>
              <w:t>switch(direction)</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'u':</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default: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AC2E08" w:rsidRPr="007255FB" w:rsidRDefault="00AC2E08">
            <w:pPr>
              <w:pStyle w:val="Code"/>
              <w:rPr>
                <w:lang w:val="en-US"/>
              </w:rPr>
            </w:pPr>
            <w:r w:rsidRPr="007255FB">
              <w:rPr>
                <w:rFonts w:ascii="Courier" w:hAnsi="Courier"/>
                <w:lang w:val="en-US"/>
              </w:rPr>
              <w:tab/>
              <w:t>if(posState == 0){ //if we can we move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posi = newPosi;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posj = newPosj;</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void Bot::getFrontStateSignal(string&amp; posI100J){</w:t>
            </w:r>
          </w:p>
          <w:p w:rsidR="00AC2E08" w:rsidRPr="007255FB" w:rsidRDefault="00AC2E08">
            <w:pPr>
              <w:pStyle w:val="Code"/>
              <w:rPr>
                <w:lang w:val="en-US"/>
              </w:rPr>
            </w:pPr>
            <w:r w:rsidRPr="007255FB">
              <w:rPr>
                <w:rFonts w:ascii="Courier" w:hAnsi="Courier"/>
                <w:lang w:val="en-US"/>
              </w:rPr>
              <w:tab/>
              <w:t>int newPosi;</w:t>
            </w:r>
          </w:p>
          <w:p w:rsidR="00AC2E08" w:rsidRPr="007255FB" w:rsidRDefault="00AC2E08">
            <w:pPr>
              <w:pStyle w:val="Code"/>
              <w:rPr>
                <w:lang w:val="en-US"/>
              </w:rPr>
            </w:pPr>
            <w:r w:rsidRPr="007255FB">
              <w:rPr>
                <w:rFonts w:ascii="Courier" w:hAnsi="Courier"/>
                <w:lang w:val="en-US"/>
              </w:rPr>
              <w:tab/>
              <w:t>int newPosj;</w:t>
            </w:r>
          </w:p>
          <w:p w:rsidR="00AC2E08" w:rsidRPr="007255FB" w:rsidRDefault="00AC2E08">
            <w:pPr>
              <w:pStyle w:val="Code"/>
              <w:rPr>
                <w:lang w:val="en-US"/>
              </w:rPr>
            </w:pPr>
            <w:r w:rsidRPr="007255FB">
              <w:rPr>
                <w:rFonts w:ascii="Courier" w:hAnsi="Courier"/>
                <w:lang w:val="en-US"/>
              </w:rPr>
              <w:tab/>
              <w:t>switch(facing){</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'W':</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default: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"facing error";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posI100J = to_string(newPosi*100 + newPosj);</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Bot::checkForwardHandler(string placeholder){</w:t>
            </w:r>
          </w:p>
          <w:p w:rsidR="00AC2E08" w:rsidRPr="007255FB" w:rsidRDefault="00AC2E08">
            <w:pPr>
              <w:pStyle w:val="Code"/>
              <w:rPr>
                <w:lang w:val="en-US"/>
              </w:rPr>
            </w:pPr>
            <w:r w:rsidRPr="007255FB">
              <w:rPr>
                <w:rFonts w:ascii="Courier" w:hAnsi="Courier"/>
                <w:lang w:val="en-US"/>
              </w:rPr>
              <w:tab/>
              <w:t>string out = to_string( this-&gt;emit_FSSignal(SIGNAL_D(Bot::getFrontStateSignal)) );</w:t>
            </w:r>
          </w:p>
          <w:p w:rsidR="00AC2E08" w:rsidRPr="007255FB" w:rsidRDefault="00AC2E08">
            <w:pPr>
              <w:pStyle w:val="Code"/>
              <w:rPr>
                <w:lang w:val="en-US"/>
              </w:rPr>
            </w:pPr>
            <w:r w:rsidRPr="007255FB">
              <w:rPr>
                <w:rFonts w:ascii="Courier" w:hAnsi="Courier"/>
                <w:lang w:val="en-US"/>
              </w:rPr>
              <w:tab/>
              <w:t>return out;</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Bot::moveForwardHandler(string placeholder){</w:t>
            </w:r>
          </w:p>
          <w:p w:rsidR="00AC2E08" w:rsidRPr="007255FB" w:rsidRDefault="00AC2E08">
            <w:pPr>
              <w:pStyle w:val="Code"/>
              <w:rPr>
                <w:lang w:val="en-US"/>
              </w:rPr>
            </w:pPr>
            <w:r w:rsidRPr="007255FB">
              <w:rPr>
                <w:rFonts w:ascii="Courier" w:hAnsi="Courier"/>
                <w:lang w:val="en-US"/>
              </w:rPr>
              <w:tab/>
              <w:t>int newPosi;</w:t>
            </w:r>
          </w:p>
          <w:p w:rsidR="00AC2E08" w:rsidRPr="007255FB" w:rsidRDefault="00AC2E08">
            <w:pPr>
              <w:pStyle w:val="Code"/>
              <w:rPr>
                <w:lang w:val="en-US"/>
              </w:rPr>
            </w:pPr>
            <w:r w:rsidRPr="007255FB">
              <w:rPr>
                <w:rFonts w:ascii="Courier" w:hAnsi="Courier"/>
                <w:lang w:val="en-US"/>
              </w:rPr>
              <w:tab/>
              <w:t>int newPosj;</w:t>
            </w:r>
          </w:p>
          <w:p w:rsidR="00AC2E08" w:rsidRPr="007255FB" w:rsidRDefault="00AC2E08">
            <w:pPr>
              <w:pStyle w:val="Code"/>
              <w:rPr>
                <w:lang w:val="en-US"/>
              </w:rPr>
            </w:pPr>
            <w:r w:rsidRPr="007255FB">
              <w:rPr>
                <w:rFonts w:ascii="Courier" w:hAnsi="Courier"/>
                <w:lang w:val="en-US"/>
              </w:rPr>
              <w:tab/>
              <w:t>int posState = -2;</w:t>
            </w:r>
          </w:p>
          <w:p w:rsidR="00AC2E08" w:rsidRPr="007255FB" w:rsidRDefault="00AC2E08">
            <w:pPr>
              <w:pStyle w:val="Code"/>
              <w:rPr>
                <w:lang w:val="en-US"/>
              </w:rPr>
            </w:pPr>
            <w:r w:rsidRPr="007255FB">
              <w:rPr>
                <w:rFonts w:ascii="Courier" w:hAnsi="Courier"/>
                <w:lang w:val="en-US"/>
              </w:rPr>
              <w:tab/>
              <w:t>switch(facing)</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case 'W':</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default: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AC2E08" w:rsidRPr="007255FB" w:rsidRDefault="00AC2E08">
            <w:pPr>
              <w:pStyle w:val="Code"/>
              <w:rPr>
                <w:lang w:val="en-US"/>
              </w:rPr>
            </w:pPr>
            <w:r w:rsidRPr="007255FB">
              <w:rPr>
                <w:rFonts w:ascii="Courier" w:hAnsi="Courier"/>
                <w:lang w:val="en-US"/>
              </w:rPr>
              <w:tab/>
              <w:t>if(posState == 0){ //if we can we move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posi = newPosi;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posj = newPosj;</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Bot::turnHandler(string direction){</w:t>
            </w:r>
          </w:p>
          <w:p w:rsidR="00AC2E08" w:rsidRPr="007255FB" w:rsidRDefault="00AC2E08">
            <w:pPr>
              <w:pStyle w:val="Code"/>
              <w:rPr>
                <w:lang w:val="en-US"/>
              </w:rPr>
            </w:pPr>
            <w:r w:rsidRPr="007255FB">
              <w:rPr>
                <w:rFonts w:ascii="Courier" w:hAnsi="Courier"/>
                <w:lang w:val="en-US"/>
              </w:rPr>
              <w:tab/>
              <w:t>//direction is "R" or "L"</w:t>
            </w:r>
          </w:p>
          <w:p w:rsidR="00AC2E08" w:rsidRPr="007255FB" w:rsidRDefault="00AC2E08">
            <w:pPr>
              <w:pStyle w:val="Code"/>
              <w:rPr>
                <w:lang w:val="en-US"/>
              </w:rPr>
            </w:pPr>
            <w:r w:rsidRPr="007255FB">
              <w:rPr>
                <w:rFonts w:ascii="Courier" w:hAnsi="Courier"/>
                <w:lang w:val="en-US"/>
              </w:rPr>
              <w:tab/>
              <w:t>string directions = "NESWNESW";</w:t>
            </w:r>
          </w:p>
          <w:p w:rsidR="00AC2E08" w:rsidRPr="007255FB" w:rsidRDefault="00AC2E08">
            <w:pPr>
              <w:pStyle w:val="Code"/>
              <w:rPr>
                <w:lang w:val="en-US"/>
              </w:rPr>
            </w:pPr>
            <w:r w:rsidRPr="007255FB">
              <w:rPr>
                <w:rFonts w:ascii="Courier" w:hAnsi="Courier"/>
                <w:lang w:val="en-US"/>
              </w:rPr>
              <w:tab/>
              <w:t>int faceInd = directions.find(facing);</w:t>
            </w:r>
          </w:p>
          <w:p w:rsidR="00AC2E08" w:rsidRPr="007255FB" w:rsidRDefault="00AC2E08">
            <w:pPr>
              <w:pStyle w:val="Code"/>
              <w:rPr>
                <w:lang w:val="en-US"/>
              </w:rPr>
            </w:pPr>
            <w:r w:rsidRPr="007255FB">
              <w:rPr>
                <w:rFonts w:ascii="Courier" w:hAnsi="Courier"/>
                <w:lang w:val="en-US"/>
              </w:rPr>
              <w:tab/>
              <w:t>if(direction == "R") ++faceInd;</w:t>
            </w:r>
          </w:p>
          <w:p w:rsidR="00AC2E08" w:rsidRPr="007255FB" w:rsidRDefault="00AC2E08">
            <w:pPr>
              <w:pStyle w:val="Code"/>
              <w:rPr>
                <w:lang w:val="en-US"/>
              </w:rPr>
            </w:pPr>
            <w:r w:rsidRPr="007255FB">
              <w:rPr>
                <w:rFonts w:ascii="Courier" w:hAnsi="Courier"/>
                <w:lang w:val="en-US"/>
              </w:rPr>
              <w:tab/>
              <w:t>if(direction == "L") faceInd += 4-1; //just -1 will throw us out of bounds on N</w:t>
            </w:r>
          </w:p>
          <w:p w:rsidR="00AC2E08" w:rsidRPr="007255FB" w:rsidRDefault="00AC2E08">
            <w:pPr>
              <w:pStyle w:val="Code"/>
              <w:rPr>
                <w:lang w:val="en-US"/>
              </w:rPr>
            </w:pPr>
            <w:r w:rsidRPr="007255FB">
              <w:rPr>
                <w:rFonts w:ascii="Courier" w:hAnsi="Courier"/>
                <w:lang w:val="en-US"/>
              </w:rPr>
              <w:tab/>
              <w:t>facing = directions[faceInd];</w:t>
            </w:r>
          </w:p>
          <w:p w:rsidR="00AC2E08" w:rsidRPr="007255FB" w:rsidRDefault="00AC2E08">
            <w:pPr>
              <w:pStyle w:val="Code"/>
              <w:rPr>
                <w:lang w:val="en-US"/>
              </w:rPr>
            </w:pPr>
            <w:r w:rsidRPr="007255FB">
              <w:rPr>
                <w:rFonts w:ascii="Courier" w:hAnsi="Courier"/>
                <w:lang w:val="en-US"/>
              </w:rPr>
              <w:tab/>
              <w:t>return "";</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Bot::getCoordsHandler(string placeholder){</w:t>
            </w:r>
          </w:p>
          <w:p w:rsidR="00AC2E08" w:rsidRPr="007255FB" w:rsidRDefault="00AC2E08">
            <w:pPr>
              <w:pStyle w:val="Code"/>
              <w:rPr>
                <w:lang w:val="en-US"/>
              </w:rPr>
            </w:pPr>
            <w:r w:rsidRPr="007255FB">
              <w:rPr>
                <w:rFonts w:ascii="Courier" w:hAnsi="Courier"/>
                <w:lang w:val="en-US"/>
              </w:rPr>
              <w:tab/>
              <w:t>return(to_string(100*posi + posj));</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37" w:name="_Toc105509738"/>
      <w:r>
        <w:t>Файл</w:t>
      </w:r>
      <w:r>
        <w:rPr>
          <w:spacing w:val="-1"/>
        </w:rPr>
        <w:t xml:space="preserve"> Bot.h</w:t>
      </w:r>
      <w:bookmarkEnd w:id="37"/>
    </w:p>
    <w:p w:rsidR="00AC2E08" w:rsidRDefault="00AC2E08">
      <w:pPr>
        <w:pStyle w:val="af3"/>
        <w:keepNext/>
        <w:ind w:firstLine="0"/>
      </w:pPr>
      <w:r>
        <w:t xml:space="preserve">Листинг </w:t>
      </w:r>
      <w:r>
        <w:rPr>
          <w:lang w:val="en-US"/>
        </w:rPr>
        <w:t>6</w:t>
      </w:r>
      <w:r>
        <w:t xml:space="preserve"> – Bot.h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RPr="00765936" w:rsidTr="007255FB">
        <w:tc>
          <w:tcPr>
            <w:tcW w:w="10116" w:type="dxa"/>
          </w:tcPr>
          <w:p w:rsidR="00AC2E08" w:rsidRDefault="00AC2E08">
            <w:pPr>
              <w:pStyle w:val="Code"/>
            </w:pPr>
            <w:r w:rsidRPr="007255FB">
              <w:rPr>
                <w:rFonts w:ascii="Courier" w:hAnsi="Courier"/>
              </w:rPr>
              <w:t>#ifndef __CHILD5_H__</w:t>
            </w:r>
          </w:p>
          <w:p w:rsidR="00AC2E08" w:rsidRDefault="00AC2E08">
            <w:pPr>
              <w:pStyle w:val="Code"/>
            </w:pPr>
            <w:r w:rsidRPr="007255FB">
              <w:rPr>
                <w:rFonts w:ascii="Courier" w:hAnsi="Courier"/>
              </w:rPr>
              <w:t>#define __CHILD5_H__</w:t>
            </w:r>
          </w:p>
          <w:p w:rsidR="00AC2E08" w:rsidRDefault="00AC2E08">
            <w:pPr>
              <w:pStyle w:val="Code"/>
            </w:pPr>
            <w:r w:rsidRPr="007255FB">
              <w:rPr>
                <w:rFonts w:ascii="Courier" w:hAnsi="Courier"/>
              </w:rPr>
              <w:t>#include "Base.h"</w:t>
            </w:r>
          </w:p>
          <w:p w:rsidR="00AC2E08" w:rsidRDefault="00AC2E08">
            <w:pPr>
              <w:pStyle w:val="Code"/>
            </w:pPr>
          </w:p>
          <w:p w:rsidR="00AC2E08" w:rsidRDefault="00AC2E08">
            <w:pPr>
              <w:pStyle w:val="Code"/>
            </w:pPr>
            <w:r w:rsidRPr="007255FB">
              <w:rPr>
                <w:rFonts w:ascii="Courier" w:hAnsi="Courier"/>
              </w:rPr>
              <w:t>class Bot : public Base</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private:</w:t>
            </w:r>
          </w:p>
          <w:p w:rsidR="00AC2E08" w:rsidRDefault="00AC2E08">
            <w:pPr>
              <w:pStyle w:val="Code"/>
            </w:pPr>
            <w:r w:rsidRPr="007255FB">
              <w:rPr>
                <w:rFonts w:ascii="Courier" w:hAnsi="Courier"/>
              </w:rPr>
              <w:tab/>
              <w:t>int posi = 0;</w:t>
            </w:r>
          </w:p>
          <w:p w:rsidR="00AC2E08" w:rsidRDefault="00AC2E08">
            <w:pPr>
              <w:pStyle w:val="Code"/>
            </w:pPr>
            <w:r w:rsidRPr="007255FB">
              <w:rPr>
                <w:rFonts w:ascii="Courier" w:hAnsi="Courier"/>
              </w:rPr>
              <w:tab/>
              <w:t>int posj = 1;</w:t>
            </w:r>
          </w:p>
          <w:p w:rsidR="00AC2E08" w:rsidRPr="007255FB" w:rsidRDefault="00AC2E08">
            <w:pPr>
              <w:pStyle w:val="Code"/>
              <w:rPr>
                <w:lang w:val="en-US"/>
              </w:rPr>
            </w:pPr>
            <w:r w:rsidRPr="007255FB">
              <w:rPr>
                <w:rFonts w:ascii="Courier" w:hAnsi="Courier"/>
                <w:lang w:val="en-US"/>
              </w:rPr>
              <w:tab/>
              <w:t>char facing = 'E'; //N; E; S; W;</w:t>
            </w:r>
          </w:p>
          <w:p w:rsidR="00AC2E08" w:rsidRPr="007255FB" w:rsidRDefault="00AC2E08">
            <w:pPr>
              <w:pStyle w:val="Code"/>
              <w:rPr>
                <w:lang w:val="en-US"/>
              </w:rPr>
            </w:pPr>
            <w:r w:rsidRPr="007255FB">
              <w:rPr>
                <w:rFonts w:ascii="Courier" w:hAnsi="Courier"/>
                <w:lang w:val="en-US"/>
              </w:rPr>
              <w:t>public:</w:t>
            </w:r>
          </w:p>
          <w:p w:rsidR="00AC2E08" w:rsidRPr="007255FB" w:rsidRDefault="00AC2E08">
            <w:pPr>
              <w:pStyle w:val="Code"/>
              <w:rPr>
                <w:lang w:val="en-US"/>
              </w:rPr>
            </w:pPr>
            <w:r w:rsidRPr="007255FB">
              <w:rPr>
                <w:rFonts w:ascii="Courier" w:hAnsi="Courier"/>
                <w:lang w:val="en-US"/>
              </w:rPr>
              <w:tab/>
              <w:t>Bot(Base* head, string name = "Base_object") : Base(head, name) {childType = 5; posi = 0; posj = 1; facing = 'E';}</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5)";</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 xml:space="preserve">void getFieldStateSignal(string&amp; placeholder){} </w:t>
            </w:r>
          </w:p>
          <w:p w:rsidR="00AC2E08" w:rsidRPr="007255FB" w:rsidRDefault="00AC2E08">
            <w:pPr>
              <w:pStyle w:val="Code"/>
              <w:rPr>
                <w:lang w:val="en-US"/>
              </w:rPr>
            </w:pPr>
            <w:r w:rsidRPr="007255FB">
              <w:rPr>
                <w:rFonts w:ascii="Courier" w:hAnsi="Courier"/>
                <w:lang w:val="en-US"/>
              </w:rPr>
              <w:tab/>
              <w:t>void getFrontStateSignal(string&amp; posI100J); //signal creates position by looking at facing variable</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string checkForwardHandler(string placeholder);</w:t>
            </w:r>
          </w:p>
          <w:p w:rsidR="00AC2E08" w:rsidRPr="007255FB" w:rsidRDefault="00AC2E08">
            <w:pPr>
              <w:pStyle w:val="Code"/>
              <w:rPr>
                <w:lang w:val="en-US"/>
              </w:rPr>
            </w:pPr>
            <w:r w:rsidRPr="007255FB">
              <w:rPr>
                <w:rFonts w:ascii="Courier" w:hAnsi="Courier"/>
                <w:lang w:val="en-US"/>
              </w:rPr>
              <w:tab/>
              <w:t>string moveForwardHandler(string placeholder);</w:t>
            </w:r>
          </w:p>
          <w:p w:rsidR="00AC2E08" w:rsidRPr="007255FB" w:rsidRDefault="00AC2E08">
            <w:pPr>
              <w:pStyle w:val="Code"/>
              <w:rPr>
                <w:lang w:val="en-US"/>
              </w:rPr>
            </w:pPr>
            <w:r w:rsidRPr="007255FB">
              <w:rPr>
                <w:rFonts w:ascii="Courier" w:hAnsi="Courier"/>
                <w:lang w:val="en-US"/>
              </w:rPr>
              <w:tab/>
              <w:t>string turnHandler(string direction); //diretion is "R" - for right; "L" - for left</w:t>
            </w:r>
          </w:p>
          <w:p w:rsidR="00AC2E08" w:rsidRPr="007255FB" w:rsidRDefault="00AC2E08">
            <w:pPr>
              <w:pStyle w:val="Code"/>
              <w:rPr>
                <w:lang w:val="en-US"/>
              </w:rPr>
            </w:pPr>
            <w:r w:rsidRPr="007255FB">
              <w:rPr>
                <w:rFonts w:ascii="Courier" w:hAnsi="Courier"/>
                <w:lang w:val="en-US"/>
              </w:rPr>
              <w:tab/>
              <w:t>string getCoordsHandler(string placeholder);</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int getPosi(){return posi;}</w:t>
            </w:r>
          </w:p>
          <w:p w:rsidR="00AC2E08" w:rsidRPr="007255FB" w:rsidRDefault="00AC2E08">
            <w:pPr>
              <w:pStyle w:val="Code"/>
              <w:rPr>
                <w:lang w:val="en-US"/>
              </w:rPr>
            </w:pPr>
            <w:r w:rsidRPr="007255FB">
              <w:rPr>
                <w:rFonts w:ascii="Courier" w:hAnsi="Courier"/>
                <w:lang w:val="en-US"/>
              </w:rPr>
              <w:tab/>
              <w:t>void setPosi(int posi){this-&gt;posi = posi;}</w:t>
            </w:r>
          </w:p>
          <w:p w:rsidR="00AC2E08" w:rsidRPr="007255FB" w:rsidRDefault="00AC2E08">
            <w:pPr>
              <w:pStyle w:val="Code"/>
              <w:rPr>
                <w:lang w:val="en-US"/>
              </w:rPr>
            </w:pPr>
            <w:r w:rsidRPr="007255FB">
              <w:rPr>
                <w:rFonts w:ascii="Courier" w:hAnsi="Courier"/>
                <w:lang w:val="en-US"/>
              </w:rPr>
              <w:tab/>
              <w:t>int getPosj(){return posj;}</w:t>
            </w:r>
          </w:p>
          <w:p w:rsidR="00AC2E08" w:rsidRPr="007255FB" w:rsidRDefault="00AC2E08">
            <w:pPr>
              <w:pStyle w:val="Code"/>
              <w:rPr>
                <w:lang w:val="en-US"/>
              </w:rPr>
            </w:pPr>
            <w:r w:rsidRPr="007255FB">
              <w:rPr>
                <w:rFonts w:ascii="Courier" w:hAnsi="Courier"/>
                <w:lang w:val="en-US"/>
              </w:rPr>
              <w:tab/>
              <w:t>void setPosj(int posj){this-&gt;posj = posj;}</w:t>
            </w:r>
          </w:p>
          <w:p w:rsidR="00AC2E08" w:rsidRPr="007255FB" w:rsidRDefault="00AC2E08">
            <w:pPr>
              <w:pStyle w:val="Code"/>
              <w:rPr>
                <w:lang w:val="en-US"/>
              </w:rPr>
            </w:pPr>
            <w:r w:rsidRPr="007255FB">
              <w:rPr>
                <w:rFonts w:ascii="Courier" w:hAnsi="Courier"/>
                <w:lang w:val="en-US"/>
              </w:rPr>
              <w:tab/>
              <w:t>char getFacing(){return facing;}</w:t>
            </w:r>
          </w:p>
          <w:p w:rsidR="00AC2E08" w:rsidRPr="007255FB" w:rsidRDefault="00AC2E08">
            <w:pPr>
              <w:pStyle w:val="Code"/>
              <w:rPr>
                <w:lang w:val="en-US"/>
              </w:rPr>
            </w:pPr>
            <w:r w:rsidRPr="007255FB">
              <w:rPr>
                <w:rFonts w:ascii="Courier" w:hAnsi="Courier"/>
                <w:lang w:val="en-US"/>
              </w:rPr>
              <w:tab/>
              <w:t>void setFacing(char facing){this-&gt;facing = facing;}</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void absoluteMove(char direction);</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#endif</w:t>
            </w:r>
          </w:p>
        </w:tc>
      </w:tr>
    </w:tbl>
    <w:p w:rsidR="00AC2E08" w:rsidRPr="00974436" w:rsidRDefault="00AC2E08">
      <w:pPr>
        <w:rPr>
          <w:rFonts w:ascii="Courier New" w:hAnsi="Courier New"/>
          <w:sz w:val="12"/>
          <w:szCs w:val="12"/>
          <w:lang w:val="en-US"/>
        </w:rPr>
      </w:pPr>
    </w:p>
    <w:p w:rsidR="00AC2E08" w:rsidRDefault="00AC2E08">
      <w:pPr>
        <w:pStyle w:val="Heading2"/>
        <w:numPr>
          <w:ilvl w:val="1"/>
          <w:numId w:val="4"/>
        </w:numPr>
      </w:pPr>
      <w:bookmarkStart w:id="38" w:name="_Toc105509739"/>
      <w:r>
        <w:t>Файл</w:t>
      </w:r>
      <w:r>
        <w:rPr>
          <w:spacing w:val="-1"/>
        </w:rPr>
        <w:t xml:space="preserve"> Brain.cpp</w:t>
      </w:r>
      <w:bookmarkEnd w:id="38"/>
    </w:p>
    <w:p w:rsidR="00AC2E08" w:rsidRDefault="00AC2E08">
      <w:pPr>
        <w:pStyle w:val="af3"/>
        <w:keepNext/>
        <w:ind w:firstLine="0"/>
      </w:pPr>
      <w:r>
        <w:t xml:space="preserve">Листинг </w:t>
      </w:r>
      <w:r>
        <w:rPr>
          <w:lang w:val="en-US"/>
        </w:rPr>
        <w:t>7</w:t>
      </w:r>
      <w:r>
        <w:t xml:space="preserve"> – Brain.cpp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"Brain.h"</w:t>
            </w:r>
          </w:p>
          <w:p w:rsidR="00AC2E08" w:rsidRDefault="00AC2E08">
            <w:pPr>
              <w:pStyle w:val="Code"/>
            </w:pPr>
          </w:p>
          <w:p w:rsidR="00AC2E08" w:rsidRDefault="00AC2E08">
            <w:pPr>
              <w:pStyle w:val="Code"/>
            </w:pPr>
            <w:r w:rsidRPr="007255FB">
              <w:rPr>
                <w:rFonts w:ascii="Courier" w:hAnsi="Courier"/>
              </w:rPr>
              <w:t>using namespace std;</w:t>
            </w:r>
          </w:p>
          <w:p w:rsidR="00AC2E08" w:rsidRDefault="00AC2E08">
            <w:pPr>
              <w:pStyle w:val="Code"/>
            </w:pPr>
          </w:p>
          <w:p w:rsidR="00AC2E08" w:rsidRPr="007255FB" w:rsidRDefault="00AC2E08">
            <w:pPr>
              <w:pStyle w:val="Code"/>
              <w:rPr>
                <w:lang w:val="en-US"/>
              </w:rPr>
            </w:pPr>
            <w:r w:rsidRPr="007255FB">
              <w:rPr>
                <w:rFonts w:ascii="Courier" w:hAnsi="Courier"/>
                <w:lang w:val="en-US"/>
              </w:rPr>
              <w:t>string Brain::findLabyrinthTact(string placeholder){ //it's a handler</w:t>
            </w:r>
          </w:p>
          <w:p w:rsidR="00AC2E08" w:rsidRPr="007255FB" w:rsidRDefault="00AC2E08">
            <w:pPr>
              <w:pStyle w:val="Code"/>
              <w:rPr>
                <w:lang w:val="en-US"/>
              </w:rPr>
            </w:pPr>
            <w:r w:rsidRPr="007255FB">
              <w:rPr>
                <w:rFonts w:ascii="Courier" w:hAnsi="Courier"/>
                <w:lang w:val="en-US"/>
              </w:rPr>
              <w:tab/>
              <w:t>/*what we need: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checkFront done: emit_FSSignal(SIGNAL_D(Brain::checkForwardSignal)); //1 - wall; 0 - space; -1 - out of bounds; -2 - error (there should be none)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moveForward done: emit_signal(SIGNAL_D(Brain::moveForwardSignal));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turnLeft done: emit_signal(SIGNAL_D(Brain::turnSignal), "L");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turnRight done: 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print done: emit_signal(SIGNAL_D(Brain::printSignal), "whatever we need to print");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get coords done: emit_FSSignal(SIGNAL_D(Brain::getCoordsSignal)); //return posI100J</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if(isOutside &amp;&amp; emit_FSSignal(SIGNAL_D(Brain::checkForwardSignal)) == -1){ //we are at the corner and the next turn is not a labyrinth entry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emit_signal(SIGNAL_D(Brain::turnSignal), "R"); //turn right, try to go, if can't then spin left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bool turnedRight = true;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while(emit_FSSignal(SIGNAL_D(Brain::checkForwardSignal))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"L"); //while we can't move forward we turn left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turnedRight =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entryPrintPosi = entryCoords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entryPrintPosj = entryCoords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AC2E08" w:rsidRPr="007255FB" w:rsidRDefault="00AC2E08">
            <w:pPr>
              <w:pStyle w:val="Code"/>
              <w:rPr>
                <w:lang w:val="en-US"/>
              </w:rPr>
            </w:pP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if(!isOutside){ //we were and are inside =&gt; have to check wheather we've found exit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curCoords = emit_FSSignal(SIGNAL_D(Brain::getCoordsSignal));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posi = curCoords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posj = curCoords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if(posi == 1 || posi == 22-2 || posj == 1 || posj == 22-2){ //it's an exit (22 is metainfo =&gt; size of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if(posi == entryPosi &amp;&amp; posj == entryPosj){ //exit = entry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//There is no way out of the maze (1, 3)</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else{ //exit != entry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//we'll have to move one step forward because the task thinks that the exit of the maze is the cell on the outside road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curCoords = emit_FSSignal(SIGNAL_D(Brain::getCoordsSignal));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posi = curCoords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posj = curCoords % 100;</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//Maze (14, 22) (12, 1)</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"Maze (" + to_string(entryPrintPosi + 1) + ", " + to_string(entryPrintPosj + 1) + ") (" + to_string(posi + 1) + ", " + to_string(posj + 1) +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return("0"); //we found a maze, we finish</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isOutside =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entryPosi = entryCoords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entryPosj = entryCoords % 100;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if(emit_FSSignal(SIGNAL_D(Brain::checkForwardSignal)) != 0){ //that's a one cell maze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if(emit_FSSignal(SIGNAL_D(Brain::getCoordsSignal)) == 0) return "0"; //0 means 0*100 + 0 =&gt; (0,0)</w:t>
            </w:r>
          </w:p>
          <w:p w:rsidR="00AC2E08" w:rsidRPr="007255FB" w:rsidRDefault="00AC2E08">
            <w:pPr>
              <w:pStyle w:val="Code"/>
              <w:rPr>
                <w:lang w:val="en-US"/>
              </w:rPr>
            </w:pPr>
            <w:r w:rsidRPr="007255FB">
              <w:rPr>
                <w:rFonts w:ascii="Courier" w:hAnsi="Courier"/>
                <w:lang w:val="en-US"/>
              </w:rPr>
              <w:tab/>
              <w:t>return "1"; //meaning we still have work, and we need more time ticks from application (0 is returned after we find a labytinth or we come to (0,0))</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39" w:name="_Toc105509740"/>
      <w:r>
        <w:t>Файл</w:t>
      </w:r>
      <w:r>
        <w:rPr>
          <w:spacing w:val="-1"/>
        </w:rPr>
        <w:t xml:space="preserve"> Brain.h</w:t>
      </w:r>
      <w:bookmarkEnd w:id="39"/>
    </w:p>
    <w:p w:rsidR="00AC2E08" w:rsidRDefault="00AC2E08">
      <w:pPr>
        <w:pStyle w:val="af3"/>
        <w:keepNext/>
        <w:ind w:firstLine="0"/>
      </w:pPr>
      <w:r>
        <w:t xml:space="preserve">Листинг </w:t>
      </w:r>
      <w:r>
        <w:rPr>
          <w:lang w:val="en-US"/>
        </w:rPr>
        <w:t>8</w:t>
      </w:r>
      <w:r>
        <w:t xml:space="preserve"> – Brain.h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Pr="007255FB" w:rsidRDefault="00AC2E08">
            <w:pPr>
              <w:pStyle w:val="Code"/>
              <w:rPr>
                <w:lang w:val="en-US"/>
              </w:rPr>
            </w:pPr>
            <w:r w:rsidRPr="007255FB">
              <w:rPr>
                <w:rFonts w:ascii="Courier" w:hAnsi="Courier"/>
                <w:lang w:val="en-US"/>
              </w:rPr>
              <w:t>#ifndef __CHILD3_H__</w:t>
            </w:r>
          </w:p>
          <w:p w:rsidR="00AC2E08" w:rsidRPr="007255FB" w:rsidRDefault="00AC2E08">
            <w:pPr>
              <w:pStyle w:val="Code"/>
              <w:rPr>
                <w:lang w:val="en-US"/>
              </w:rPr>
            </w:pPr>
            <w:r w:rsidRPr="007255FB">
              <w:rPr>
                <w:rFonts w:ascii="Courier" w:hAnsi="Courier"/>
                <w:lang w:val="en-US"/>
              </w:rPr>
              <w:t>#define __CHILD3_H__</w:t>
            </w:r>
          </w:p>
          <w:p w:rsidR="00AC2E08" w:rsidRPr="007255FB" w:rsidRDefault="00AC2E08">
            <w:pPr>
              <w:pStyle w:val="Code"/>
              <w:rPr>
                <w:lang w:val="en-US"/>
              </w:rPr>
            </w:pPr>
            <w:r w:rsidRPr="007255FB">
              <w:rPr>
                <w:rFonts w:ascii="Courier" w:hAnsi="Courier"/>
                <w:lang w:val="en-US"/>
              </w:rPr>
              <w:t>#include "Base.h"</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class Brain : public Base</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private:</w:t>
            </w:r>
          </w:p>
          <w:p w:rsidR="00AC2E08" w:rsidRPr="007255FB" w:rsidRDefault="00AC2E08">
            <w:pPr>
              <w:pStyle w:val="Code"/>
              <w:rPr>
                <w:lang w:val="en-US"/>
              </w:rPr>
            </w:pPr>
            <w:r w:rsidRPr="007255FB">
              <w:rPr>
                <w:rFonts w:ascii="Courier" w:hAnsi="Courier"/>
                <w:lang w:val="en-US"/>
              </w:rPr>
              <w:tab/>
              <w:t>int entryPosi = -1;</w:t>
            </w:r>
          </w:p>
          <w:p w:rsidR="00AC2E08" w:rsidRPr="007255FB" w:rsidRDefault="00AC2E08">
            <w:pPr>
              <w:pStyle w:val="Code"/>
              <w:rPr>
                <w:lang w:val="en-US"/>
              </w:rPr>
            </w:pPr>
            <w:r w:rsidRPr="007255FB">
              <w:rPr>
                <w:rFonts w:ascii="Courier" w:hAnsi="Courier"/>
                <w:lang w:val="en-US"/>
              </w:rPr>
              <w:tab/>
              <w:t>int entryPosj = -1;</w:t>
            </w:r>
          </w:p>
          <w:p w:rsidR="00AC2E08" w:rsidRPr="007255FB" w:rsidRDefault="00AC2E08">
            <w:pPr>
              <w:pStyle w:val="Code"/>
              <w:rPr>
                <w:lang w:val="en-US"/>
              </w:rPr>
            </w:pPr>
            <w:r w:rsidRPr="007255FB">
              <w:rPr>
                <w:rFonts w:ascii="Courier" w:hAnsi="Courier"/>
                <w:lang w:val="en-US"/>
              </w:rPr>
              <w:tab/>
              <w:t>int entryPrintPosi = -1;</w:t>
            </w:r>
          </w:p>
          <w:p w:rsidR="00AC2E08" w:rsidRPr="007255FB" w:rsidRDefault="00AC2E08">
            <w:pPr>
              <w:pStyle w:val="Code"/>
              <w:rPr>
                <w:lang w:val="en-US"/>
              </w:rPr>
            </w:pPr>
            <w:r w:rsidRPr="007255FB">
              <w:rPr>
                <w:rFonts w:ascii="Courier" w:hAnsi="Courier"/>
                <w:lang w:val="en-US"/>
              </w:rPr>
              <w:tab/>
              <w:t>int entryPrintPosj = -1;</w:t>
            </w:r>
          </w:p>
          <w:p w:rsidR="00AC2E08" w:rsidRPr="007255FB" w:rsidRDefault="00AC2E08">
            <w:pPr>
              <w:pStyle w:val="Code"/>
              <w:rPr>
                <w:lang w:val="en-US"/>
              </w:rPr>
            </w:pPr>
            <w:r w:rsidRPr="007255FB">
              <w:rPr>
                <w:rFonts w:ascii="Courier" w:hAnsi="Courier"/>
                <w:lang w:val="en-US"/>
              </w:rPr>
              <w:tab/>
              <w:t>bool isOutside = true;</w:t>
            </w:r>
          </w:p>
          <w:p w:rsidR="00AC2E08" w:rsidRDefault="00AC2E08">
            <w:pPr>
              <w:pStyle w:val="Code"/>
            </w:pPr>
            <w:r w:rsidRPr="007255FB">
              <w:rPr>
                <w:rFonts w:ascii="Courier" w:hAnsi="Courier"/>
                <w:lang w:val="en-US"/>
              </w:rPr>
              <w:tab/>
            </w:r>
            <w:r w:rsidRPr="007255FB">
              <w:rPr>
                <w:rFonts w:ascii="Courier" w:hAnsi="Courier"/>
              </w:rPr>
              <w:t>bool isFirstOutput = true;</w:t>
            </w:r>
          </w:p>
          <w:p w:rsidR="00AC2E08" w:rsidRDefault="00AC2E08">
            <w:pPr>
              <w:pStyle w:val="Code"/>
            </w:pPr>
            <w:r w:rsidRPr="007255FB">
              <w:rPr>
                <w:rFonts w:ascii="Courier" w:hAnsi="Courier"/>
              </w:rPr>
              <w:t>public:</w:t>
            </w:r>
          </w:p>
          <w:p w:rsidR="00AC2E08" w:rsidRPr="007255FB" w:rsidRDefault="00AC2E08">
            <w:pPr>
              <w:pStyle w:val="Code"/>
              <w:rPr>
                <w:lang w:val="en-US"/>
              </w:rPr>
            </w:pPr>
            <w:r w:rsidRPr="007255FB">
              <w:rPr>
                <w:rFonts w:ascii="Courier" w:hAnsi="Courier"/>
                <w:lang w:val="en-US"/>
              </w:rPr>
              <w:tab/>
              <w:t>Brain(Base* head, string name = "Base_object") : Base(head, name) {childType = 3;}</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3)";</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void checkForwardSignal(string&amp; placeholder){}</w:t>
            </w:r>
          </w:p>
          <w:p w:rsidR="00AC2E08" w:rsidRPr="007255FB" w:rsidRDefault="00AC2E08">
            <w:pPr>
              <w:pStyle w:val="Code"/>
              <w:rPr>
                <w:lang w:val="en-US"/>
              </w:rPr>
            </w:pPr>
            <w:r w:rsidRPr="007255FB">
              <w:rPr>
                <w:rFonts w:ascii="Courier" w:hAnsi="Courier"/>
                <w:lang w:val="en-US"/>
              </w:rPr>
              <w:tab/>
              <w:t>void moveForwardSignal(string&amp; placeholder){}</w:t>
            </w:r>
          </w:p>
          <w:p w:rsidR="00AC2E08" w:rsidRPr="007255FB" w:rsidRDefault="00AC2E08">
            <w:pPr>
              <w:pStyle w:val="Code"/>
              <w:rPr>
                <w:lang w:val="en-US"/>
              </w:rPr>
            </w:pPr>
            <w:r w:rsidRPr="007255FB">
              <w:rPr>
                <w:rFonts w:ascii="Courier" w:hAnsi="Courier"/>
                <w:lang w:val="en-US"/>
              </w:rPr>
              <w:tab/>
              <w:t>void turnSignal(string&amp; placeholder){}</w:t>
            </w:r>
          </w:p>
          <w:p w:rsidR="00AC2E08" w:rsidRPr="007255FB" w:rsidRDefault="00AC2E08">
            <w:pPr>
              <w:pStyle w:val="Code"/>
              <w:rPr>
                <w:lang w:val="en-US"/>
              </w:rPr>
            </w:pPr>
            <w:r w:rsidRPr="007255FB">
              <w:rPr>
                <w:rFonts w:ascii="Courier" w:hAnsi="Courier"/>
                <w:lang w:val="en-US"/>
              </w:rPr>
              <w:tab/>
              <w:t>void printSignal(string&amp; placeholder){}</w:t>
            </w:r>
          </w:p>
          <w:p w:rsidR="00AC2E08" w:rsidRPr="007255FB" w:rsidRDefault="00AC2E08">
            <w:pPr>
              <w:pStyle w:val="Code"/>
              <w:rPr>
                <w:lang w:val="en-US"/>
              </w:rPr>
            </w:pPr>
            <w:r w:rsidRPr="007255FB">
              <w:rPr>
                <w:rFonts w:ascii="Courier" w:hAnsi="Courier"/>
                <w:lang w:val="en-US"/>
              </w:rPr>
              <w:tab/>
              <w:t>void getCoordsSignal(string&amp; placeholder){}</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ab/>
              <w:t xml:space="preserve">string findLabyrinthTact(string placeholder); //this is actually the main thing which performs the task </w:t>
            </w:r>
          </w:p>
          <w:p w:rsidR="00AC2E08" w:rsidRDefault="00AC2E08">
            <w:pPr>
              <w:pStyle w:val="Code"/>
            </w:pPr>
            <w:r w:rsidRPr="007255FB">
              <w:rPr>
                <w:rFonts w:ascii="Courier" w:hAnsi="Courier"/>
              </w:rPr>
              <w:t>};</w:t>
            </w:r>
          </w:p>
          <w:p w:rsidR="00AC2E08" w:rsidRDefault="00AC2E08">
            <w:pPr>
              <w:pStyle w:val="Code"/>
            </w:pPr>
          </w:p>
          <w:p w:rsidR="00AC2E08" w:rsidRDefault="00AC2E08">
            <w:pPr>
              <w:pStyle w:val="Code"/>
            </w:pPr>
            <w:r w:rsidRPr="007255FB">
              <w:rPr>
                <w:rFonts w:ascii="Courier" w:hAnsi="Courier"/>
              </w:rPr>
              <w:t>#endif</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0" w:name="_Toc105509741"/>
      <w:r>
        <w:t>Файл</w:t>
      </w:r>
      <w:r>
        <w:rPr>
          <w:spacing w:val="-1"/>
        </w:rPr>
        <w:t xml:space="preserve"> Field.cpp</w:t>
      </w:r>
      <w:bookmarkEnd w:id="40"/>
    </w:p>
    <w:p w:rsidR="00AC2E08" w:rsidRDefault="00AC2E08">
      <w:pPr>
        <w:pStyle w:val="af3"/>
        <w:keepNext/>
        <w:ind w:firstLine="0"/>
      </w:pPr>
      <w:r>
        <w:t xml:space="preserve">Листинг </w:t>
      </w:r>
      <w:r>
        <w:rPr>
          <w:lang w:val="en-US"/>
        </w:rPr>
        <w:t>9</w:t>
      </w:r>
      <w:r>
        <w:t xml:space="preserve"> – Field.cpp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"Field.h"</w:t>
            </w:r>
          </w:p>
          <w:p w:rsidR="00AC2E08" w:rsidRDefault="00AC2E08">
            <w:pPr>
              <w:pStyle w:val="Code"/>
            </w:pPr>
          </w:p>
          <w:p w:rsidR="00AC2E08" w:rsidRDefault="00AC2E08">
            <w:pPr>
              <w:pStyle w:val="Code"/>
            </w:pPr>
            <w:r w:rsidRPr="007255FB">
              <w:rPr>
                <w:rFonts w:ascii="Courier" w:hAnsi="Courier"/>
              </w:rPr>
              <w:t>using namespace std;</w:t>
            </w:r>
          </w:p>
          <w:p w:rsidR="00AC2E08" w:rsidRDefault="00AC2E08">
            <w:pPr>
              <w:pStyle w:val="Code"/>
            </w:pPr>
          </w:p>
          <w:p w:rsidR="00AC2E08" w:rsidRPr="007255FB" w:rsidRDefault="00AC2E08">
            <w:pPr>
              <w:pStyle w:val="Code"/>
              <w:rPr>
                <w:lang w:val="en-US"/>
              </w:rPr>
            </w:pPr>
            <w:r w:rsidRPr="007255FB">
              <w:rPr>
                <w:rFonts w:ascii="Courier" w:hAnsi="Courier"/>
                <w:lang w:val="en-US"/>
              </w:rPr>
              <w:t>string Field::insertHandler(string fieldStr)</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 as we push_back, we can use this handler only once in programm, since there only one field, it's fine</w:t>
            </w:r>
          </w:p>
          <w:p w:rsidR="00AC2E08" w:rsidRPr="007255FB" w:rsidRDefault="00AC2E08">
            <w:pPr>
              <w:pStyle w:val="Code"/>
              <w:rPr>
                <w:lang w:val="en-US"/>
              </w:rPr>
            </w:pPr>
            <w:r w:rsidRPr="007255FB">
              <w:rPr>
                <w:rFonts w:ascii="Courier" w:hAnsi="Courier"/>
                <w:lang w:val="en-US"/>
              </w:rPr>
              <w:tab/>
              <w:t>if(fieldStr == "SHOWTREE") return "0"; //means we have to stop the programm</w:t>
            </w:r>
          </w:p>
          <w:p w:rsidR="00AC2E08" w:rsidRPr="007255FB" w:rsidRDefault="00AC2E08">
            <w:pPr>
              <w:pStyle w:val="Code"/>
              <w:rPr>
                <w:lang w:val="en-US"/>
              </w:rPr>
            </w:pPr>
            <w:r w:rsidRPr="007255FB">
              <w:rPr>
                <w:rFonts w:ascii="Courier" w:hAnsi="Courier"/>
                <w:lang w:val="en-US"/>
              </w:rPr>
              <w:tab/>
              <w:t>int lineLength = fieldStr.find("\n");</w:t>
            </w:r>
          </w:p>
          <w:p w:rsidR="00AC2E08" w:rsidRPr="007255FB" w:rsidRDefault="00AC2E08">
            <w:pPr>
              <w:pStyle w:val="Code"/>
              <w:rPr>
                <w:lang w:val="en-US"/>
              </w:rPr>
            </w:pPr>
            <w:r w:rsidRPr="007255FB">
              <w:rPr>
                <w:rFonts w:ascii="Courier" w:hAnsi="Courier"/>
                <w:lang w:val="en-US"/>
              </w:rPr>
              <w:tab/>
              <w:t>for(int j = 0, i = 0; i*(lineLength + 1) + j &lt; fieldStr.size(); j++){</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if(fieldStr[i*(lineLength + 1) + j] == '\n'){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 we go to the next line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j = -1; //it'll become 0 on next iteration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if(j == 0) field.push_back(vector&lt;int&gt;()); //if the line is new we add a new line in field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field[i].push_back((int)(fieldStr[i*(lineLength + 1) + j] - '0'));</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return "1"; //means everything's fine</w:t>
            </w:r>
          </w:p>
          <w:p w:rsidR="00AC2E08" w:rsidRPr="007255FB" w:rsidRDefault="00AC2E08">
            <w:pPr>
              <w:pStyle w:val="Code"/>
              <w:rPr>
                <w:lang w:val="en-US"/>
              </w:rPr>
            </w:pPr>
            <w:r w:rsidRPr="007255FB">
              <w:rPr>
                <w:rFonts w:ascii="Courier" w:hAnsi="Courier"/>
                <w:lang w:val="en-US"/>
              </w:rPr>
              <w:tab/>
              <w:t>//need to uses emit_FSSignal(SIGNAL_D(Reader::insert)) and it'll return 0 or 1</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string Field::getFieldStateHandler(string posI100J)</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int i = stoi(posI100J) / 100;</w:t>
            </w:r>
          </w:p>
          <w:p w:rsidR="00AC2E08" w:rsidRPr="007255FB" w:rsidRDefault="00AC2E08">
            <w:pPr>
              <w:pStyle w:val="Code"/>
              <w:rPr>
                <w:lang w:val="en-US"/>
              </w:rPr>
            </w:pPr>
            <w:r w:rsidRPr="007255FB">
              <w:rPr>
                <w:rFonts w:ascii="Courier" w:hAnsi="Courier"/>
                <w:lang w:val="en-US"/>
              </w:rPr>
              <w:tab/>
              <w:t>int j = stoi(posI100J) % 100;</w:t>
            </w:r>
          </w:p>
          <w:p w:rsidR="00AC2E08" w:rsidRPr="007255FB" w:rsidRDefault="00AC2E08">
            <w:pPr>
              <w:pStyle w:val="Code"/>
              <w:rPr>
                <w:lang w:val="en-US"/>
              </w:rPr>
            </w:pPr>
            <w:r w:rsidRPr="007255FB">
              <w:rPr>
                <w:rFonts w:ascii="Courier" w:hAnsi="Courier"/>
                <w:lang w:val="en-US"/>
              </w:rPr>
              <w:tab/>
              <w:t>if(i &lt; 0 || i &gt;= field.size() || j &lt; 0 || j &gt;= field[i].size()) return to_string(-1); //out of bounds</w:t>
            </w:r>
          </w:p>
          <w:p w:rsidR="00AC2E08" w:rsidRPr="007255FB" w:rsidRDefault="00AC2E08">
            <w:pPr>
              <w:pStyle w:val="Code"/>
              <w:rPr>
                <w:lang w:val="en-US"/>
              </w:rPr>
            </w:pPr>
            <w:r w:rsidRPr="007255FB">
              <w:rPr>
                <w:rFonts w:ascii="Courier" w:hAnsi="Courier"/>
                <w:lang w:val="en-US"/>
              </w:rPr>
              <w:tab/>
              <w:t>return to_string(field[i][j]);</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1" w:name="_Toc105509742"/>
      <w:r>
        <w:t>Файл</w:t>
      </w:r>
      <w:r>
        <w:rPr>
          <w:spacing w:val="-1"/>
        </w:rPr>
        <w:t xml:space="preserve"> Field.h</w:t>
      </w:r>
      <w:bookmarkEnd w:id="41"/>
    </w:p>
    <w:p w:rsidR="00AC2E08" w:rsidRDefault="00AC2E08">
      <w:pPr>
        <w:pStyle w:val="af3"/>
        <w:keepNext/>
        <w:ind w:firstLine="0"/>
      </w:pPr>
      <w:r>
        <w:t xml:space="preserve">Листинг </w:t>
      </w:r>
      <w:fldSimple w:instr="SEQ Листинг \* ARABIC">
        <w:r>
          <w:t>1</w:t>
        </w:r>
      </w:fldSimple>
      <w:r>
        <w:rPr>
          <w:lang w:val="en-US"/>
        </w:rPr>
        <w:t>0</w:t>
      </w:r>
      <w:r>
        <w:t xml:space="preserve"> – Field.h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#ifndef __CHILD4_H__</w:t>
            </w:r>
          </w:p>
          <w:p w:rsidR="00AC2E08" w:rsidRDefault="00AC2E08">
            <w:pPr>
              <w:pStyle w:val="Code"/>
            </w:pPr>
            <w:r w:rsidRPr="007255FB">
              <w:rPr>
                <w:rFonts w:ascii="Courier" w:hAnsi="Courier"/>
              </w:rPr>
              <w:t>#define __CHILD4_H__</w:t>
            </w:r>
          </w:p>
          <w:p w:rsidR="00AC2E08" w:rsidRDefault="00AC2E08">
            <w:pPr>
              <w:pStyle w:val="Code"/>
            </w:pPr>
            <w:r w:rsidRPr="007255FB">
              <w:rPr>
                <w:rFonts w:ascii="Courier" w:hAnsi="Courier"/>
              </w:rPr>
              <w:t>#include "Base.h"</w:t>
            </w:r>
          </w:p>
          <w:p w:rsidR="00AC2E08" w:rsidRDefault="00AC2E08">
            <w:pPr>
              <w:pStyle w:val="Code"/>
            </w:pPr>
          </w:p>
          <w:p w:rsidR="00AC2E08" w:rsidRDefault="00AC2E08">
            <w:pPr>
              <w:pStyle w:val="Code"/>
            </w:pPr>
            <w:r w:rsidRPr="007255FB">
              <w:rPr>
                <w:rFonts w:ascii="Courier" w:hAnsi="Courier"/>
              </w:rPr>
              <w:t>class Field : public Base</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private:</w:t>
            </w:r>
          </w:p>
          <w:p w:rsidR="00AC2E08" w:rsidRDefault="00AC2E08">
            <w:pPr>
              <w:pStyle w:val="Code"/>
            </w:pPr>
            <w:r w:rsidRPr="007255FB">
              <w:rPr>
                <w:rFonts w:ascii="Courier" w:hAnsi="Courier"/>
              </w:rPr>
              <w:tab/>
              <w:t>vector&lt;vector&lt;int&gt;&gt; field;</w:t>
            </w:r>
          </w:p>
          <w:p w:rsidR="00AC2E08" w:rsidRDefault="00AC2E08">
            <w:pPr>
              <w:pStyle w:val="Code"/>
            </w:pPr>
            <w:r w:rsidRPr="007255FB">
              <w:rPr>
                <w:rFonts w:ascii="Courier" w:hAnsi="Courier"/>
              </w:rPr>
              <w:t>public:</w:t>
            </w:r>
          </w:p>
          <w:p w:rsidR="00AC2E08" w:rsidRPr="007255FB" w:rsidRDefault="00AC2E08">
            <w:pPr>
              <w:pStyle w:val="Code"/>
              <w:rPr>
                <w:lang w:val="en-US"/>
              </w:rPr>
            </w:pPr>
            <w:r w:rsidRPr="007255FB">
              <w:rPr>
                <w:rFonts w:ascii="Courier" w:hAnsi="Courier"/>
                <w:lang w:val="en-US"/>
              </w:rPr>
              <w:tab/>
              <w:t>Field(Base* head, string name = "Base_object") : Base(head, name) {childType = 4;}</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4)";</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string insertHandler(string fieldStr);</w:t>
            </w:r>
          </w:p>
          <w:p w:rsidR="00AC2E08" w:rsidRPr="007255FB" w:rsidRDefault="00AC2E08">
            <w:pPr>
              <w:pStyle w:val="Code"/>
              <w:rPr>
                <w:lang w:val="en-US"/>
              </w:rPr>
            </w:pPr>
            <w:r w:rsidRPr="007255FB">
              <w:rPr>
                <w:rFonts w:ascii="Courier" w:hAnsi="Courier"/>
                <w:lang w:val="en-US"/>
              </w:rPr>
              <w:tab/>
              <w:t>string getFieldStateHandler(string posI100J);</w:t>
            </w:r>
          </w:p>
          <w:p w:rsidR="00AC2E08" w:rsidRDefault="00AC2E08">
            <w:pPr>
              <w:pStyle w:val="Code"/>
            </w:pPr>
            <w:r w:rsidRPr="007255FB">
              <w:rPr>
                <w:rFonts w:ascii="Courier" w:hAnsi="Courier"/>
              </w:rPr>
              <w:t>};</w:t>
            </w:r>
          </w:p>
          <w:p w:rsidR="00AC2E08" w:rsidRDefault="00AC2E08">
            <w:pPr>
              <w:pStyle w:val="Code"/>
            </w:pPr>
          </w:p>
          <w:p w:rsidR="00AC2E08" w:rsidRDefault="00AC2E08">
            <w:pPr>
              <w:pStyle w:val="Code"/>
            </w:pPr>
            <w:r w:rsidRPr="007255FB">
              <w:rPr>
                <w:rFonts w:ascii="Courier" w:hAnsi="Courier"/>
              </w:rPr>
              <w:t>#endif</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2" w:name="_Toc105509743"/>
      <w:r>
        <w:t>Файл</w:t>
      </w:r>
      <w:r>
        <w:rPr>
          <w:spacing w:val="-1"/>
        </w:rPr>
        <w:t xml:space="preserve"> main.cpp</w:t>
      </w:r>
      <w:bookmarkEnd w:id="42"/>
    </w:p>
    <w:p w:rsidR="00AC2E08" w:rsidRDefault="00AC2E08">
      <w:pPr>
        <w:pStyle w:val="af3"/>
        <w:keepNext/>
        <w:ind w:firstLine="0"/>
      </w:pPr>
      <w:r>
        <w:t xml:space="preserve">Листинг </w:t>
      </w:r>
      <w:fldSimple w:instr="SEQ Листинг \* ARABIC">
        <w:r>
          <w:t>1</w:t>
        </w:r>
      </w:fldSimple>
      <w:r>
        <w:rPr>
          <w:lang w:val="en-US"/>
        </w:rPr>
        <w:t>1</w:t>
      </w:r>
      <w:r>
        <w:t xml:space="preserve"> – main.cpp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"Application.h"</w:t>
            </w:r>
          </w:p>
          <w:p w:rsidR="00AC2E08" w:rsidRDefault="00AC2E08">
            <w:pPr>
              <w:pStyle w:val="Code"/>
            </w:pPr>
          </w:p>
          <w:p w:rsidR="00AC2E08" w:rsidRDefault="00AC2E08">
            <w:pPr>
              <w:pStyle w:val="Code"/>
            </w:pPr>
            <w:r w:rsidRPr="007255FB">
              <w:rPr>
                <w:rFonts w:ascii="Courier" w:hAnsi="Courier"/>
              </w:rPr>
              <w:t>int main()</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ab/>
              <w:t>Application app(nullptr);</w:t>
            </w:r>
          </w:p>
          <w:p w:rsidR="00AC2E08" w:rsidRPr="007255FB" w:rsidRDefault="00AC2E08">
            <w:pPr>
              <w:pStyle w:val="Code"/>
              <w:rPr>
                <w:lang w:val="en-US"/>
              </w:rPr>
            </w:pPr>
            <w:r w:rsidRPr="007255FB">
              <w:rPr>
                <w:rFonts w:ascii="Courier" w:hAnsi="Courier"/>
                <w:lang w:val="en-US"/>
              </w:rPr>
              <w:tab/>
              <w:t>if(app.buildTree()) app.startApp();</w:t>
            </w:r>
          </w:p>
          <w:p w:rsidR="00AC2E08" w:rsidRDefault="00AC2E08">
            <w:pPr>
              <w:pStyle w:val="Code"/>
            </w:pPr>
            <w:r w:rsidRPr="007255FB">
              <w:rPr>
                <w:rFonts w:ascii="Courier" w:hAnsi="Courier"/>
                <w:lang w:val="en-US"/>
              </w:rPr>
              <w:tab/>
            </w:r>
            <w:r w:rsidRPr="007255FB">
              <w:rPr>
                <w:rFonts w:ascii="Courier" w:hAnsi="Courier"/>
              </w:rPr>
              <w:t>return(0);</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3" w:name="_Toc105509744"/>
      <w:r>
        <w:t>Файл</w:t>
      </w:r>
      <w:r>
        <w:rPr>
          <w:spacing w:val="-1"/>
        </w:rPr>
        <w:t xml:space="preserve"> Printer.h</w:t>
      </w:r>
      <w:bookmarkEnd w:id="43"/>
    </w:p>
    <w:p w:rsidR="00AC2E08" w:rsidRDefault="00AC2E08">
      <w:pPr>
        <w:pStyle w:val="af3"/>
        <w:keepNext/>
        <w:ind w:firstLine="0"/>
      </w:pPr>
      <w:r>
        <w:t xml:space="preserve">Листинг </w:t>
      </w:r>
      <w:fldSimple w:instr="SEQ Листинг \* ARABIC">
        <w:r>
          <w:t>1</w:t>
        </w:r>
      </w:fldSimple>
      <w:r>
        <w:rPr>
          <w:lang w:val="en-US"/>
        </w:rPr>
        <w:t>2</w:t>
      </w:r>
      <w:r>
        <w:t xml:space="preserve"> – Printer.h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#ifndef __CHILD6_H__</w:t>
            </w:r>
          </w:p>
          <w:p w:rsidR="00AC2E08" w:rsidRDefault="00AC2E08">
            <w:pPr>
              <w:pStyle w:val="Code"/>
            </w:pPr>
            <w:r w:rsidRPr="007255FB">
              <w:rPr>
                <w:rFonts w:ascii="Courier" w:hAnsi="Courier"/>
              </w:rPr>
              <w:t>#define __CHILD6_H__</w:t>
            </w:r>
          </w:p>
          <w:p w:rsidR="00AC2E08" w:rsidRDefault="00AC2E08">
            <w:pPr>
              <w:pStyle w:val="Code"/>
            </w:pPr>
            <w:r w:rsidRPr="007255FB">
              <w:rPr>
                <w:rFonts w:ascii="Courier" w:hAnsi="Courier"/>
              </w:rPr>
              <w:t>#include "Base.h"</w:t>
            </w:r>
          </w:p>
          <w:p w:rsidR="00AC2E08" w:rsidRDefault="00AC2E08">
            <w:pPr>
              <w:pStyle w:val="Code"/>
            </w:pPr>
          </w:p>
          <w:p w:rsidR="00AC2E08" w:rsidRDefault="00AC2E08">
            <w:pPr>
              <w:pStyle w:val="Code"/>
            </w:pPr>
            <w:r w:rsidRPr="007255FB">
              <w:rPr>
                <w:rFonts w:ascii="Courier" w:hAnsi="Courier"/>
              </w:rPr>
              <w:t>class Printer : public Base</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public:</w:t>
            </w:r>
          </w:p>
          <w:p w:rsidR="00AC2E08" w:rsidRPr="007255FB" w:rsidRDefault="00AC2E08">
            <w:pPr>
              <w:pStyle w:val="Code"/>
              <w:rPr>
                <w:lang w:val="en-US"/>
              </w:rPr>
            </w:pPr>
            <w:r w:rsidRPr="007255FB">
              <w:rPr>
                <w:rFonts w:ascii="Courier" w:hAnsi="Courier"/>
                <w:lang w:val="en-US"/>
              </w:rPr>
              <w:tab/>
              <w:t>Printer(Base* head, string name = "Base_object") : Base(head, name) {childType = 6;}</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6)";</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string printHandler(string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mes;</w:t>
            </w:r>
          </w:p>
          <w:p w:rsidR="00AC2E08" w:rsidRDefault="00AC2E08">
            <w:pPr>
              <w:pStyle w:val="Code"/>
            </w:pPr>
            <w:r w:rsidRPr="007255FB">
              <w:rPr>
                <w:rFonts w:ascii="Courier" w:hAnsi="Courier"/>
                <w:lang w:val="en-US"/>
              </w:rPr>
              <w:tab/>
            </w:r>
            <w:r w:rsidRPr="007255FB">
              <w:rPr>
                <w:rFonts w:ascii="Courier" w:hAnsi="Courier"/>
                <w:lang w:val="en-US"/>
              </w:rPr>
              <w:tab/>
            </w:r>
            <w:r w:rsidRPr="007255FB">
              <w:rPr>
                <w:rFonts w:ascii="Courier" w:hAnsi="Courier"/>
              </w:rPr>
              <w:t>return "";</w:t>
            </w:r>
          </w:p>
          <w:p w:rsidR="00AC2E08" w:rsidRDefault="00AC2E08">
            <w:pPr>
              <w:pStyle w:val="Code"/>
            </w:pPr>
            <w:r w:rsidRPr="007255FB">
              <w:rPr>
                <w:rFonts w:ascii="Courier" w:hAnsi="Courier"/>
              </w:rPr>
              <w:tab/>
              <w:t>}</w:t>
            </w:r>
          </w:p>
          <w:p w:rsidR="00AC2E08" w:rsidRDefault="00AC2E08">
            <w:pPr>
              <w:pStyle w:val="Code"/>
            </w:pPr>
            <w:r w:rsidRPr="007255FB">
              <w:rPr>
                <w:rFonts w:ascii="Courier" w:hAnsi="Courier"/>
              </w:rPr>
              <w:t>};</w:t>
            </w:r>
          </w:p>
          <w:p w:rsidR="00AC2E08" w:rsidRDefault="00AC2E08">
            <w:pPr>
              <w:pStyle w:val="Code"/>
            </w:pPr>
          </w:p>
          <w:p w:rsidR="00AC2E08" w:rsidRDefault="00AC2E08">
            <w:pPr>
              <w:pStyle w:val="Code"/>
            </w:pPr>
            <w:r w:rsidRPr="007255FB">
              <w:rPr>
                <w:rFonts w:ascii="Courier" w:hAnsi="Courier"/>
              </w:rPr>
              <w:t>#endif</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4" w:name="_Toc105509745"/>
      <w:r>
        <w:t>Файл</w:t>
      </w:r>
      <w:r>
        <w:rPr>
          <w:spacing w:val="-1"/>
        </w:rPr>
        <w:t xml:space="preserve"> Reader.cpp</w:t>
      </w:r>
      <w:bookmarkEnd w:id="44"/>
    </w:p>
    <w:p w:rsidR="00AC2E08" w:rsidRDefault="00AC2E08">
      <w:pPr>
        <w:pStyle w:val="af3"/>
        <w:keepNext/>
        <w:ind w:firstLine="0"/>
      </w:pPr>
      <w:r>
        <w:t xml:space="preserve">Листинг </w:t>
      </w:r>
      <w:fldSimple w:instr="SEQ Листинг \* ARABIC">
        <w:r>
          <w:t>1</w:t>
        </w:r>
      </w:fldSimple>
      <w:r>
        <w:rPr>
          <w:lang w:val="en-US"/>
        </w:rPr>
        <w:t>3</w:t>
      </w:r>
      <w:r>
        <w:t xml:space="preserve"> – Reader.cpp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Tr="007255FB">
        <w:tc>
          <w:tcPr>
            <w:tcW w:w="10116" w:type="dxa"/>
          </w:tcPr>
          <w:p w:rsidR="00AC2E08" w:rsidRDefault="00AC2E08">
            <w:pPr>
              <w:pStyle w:val="Code"/>
            </w:pPr>
            <w:r w:rsidRPr="007255FB">
              <w:rPr>
                <w:rFonts w:ascii="Courier" w:hAnsi="Courier"/>
              </w:rPr>
              <w:t>#include "Reader.h"</w:t>
            </w:r>
          </w:p>
          <w:p w:rsidR="00AC2E08" w:rsidRDefault="00AC2E08">
            <w:pPr>
              <w:pStyle w:val="Code"/>
            </w:pPr>
          </w:p>
          <w:p w:rsidR="00AC2E08" w:rsidRDefault="00AC2E08">
            <w:pPr>
              <w:pStyle w:val="Code"/>
            </w:pPr>
            <w:r w:rsidRPr="007255FB">
              <w:rPr>
                <w:rFonts w:ascii="Courier" w:hAnsi="Courier"/>
              </w:rPr>
              <w:t>using namespace std;</w:t>
            </w:r>
          </w:p>
          <w:p w:rsidR="00AC2E08" w:rsidRDefault="00AC2E08">
            <w:pPr>
              <w:pStyle w:val="Code"/>
            </w:pPr>
          </w:p>
          <w:p w:rsidR="00AC2E08" w:rsidRPr="007255FB" w:rsidRDefault="00AC2E08">
            <w:pPr>
              <w:pStyle w:val="Code"/>
              <w:rPr>
                <w:lang w:val="en-US"/>
              </w:rPr>
            </w:pPr>
            <w:r w:rsidRPr="007255FB">
              <w:rPr>
                <w:rFonts w:ascii="Courier" w:hAnsi="Courier"/>
                <w:lang w:val="en-US"/>
              </w:rPr>
              <w:t>void Reader::insert(string&amp; field)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r w:rsidRPr="007255FB">
              <w:rPr>
                <w:rFonts w:ascii="Courier" w:hAnsi="Courier"/>
                <w:lang w:val="en-US"/>
              </w:rPr>
              <w:tab/>
              <w:t>field = "";</w:t>
            </w:r>
          </w:p>
          <w:p w:rsidR="00AC2E08" w:rsidRPr="007255FB" w:rsidRDefault="00AC2E08">
            <w:pPr>
              <w:pStyle w:val="Code"/>
              <w:rPr>
                <w:lang w:val="en-US"/>
              </w:rPr>
            </w:pPr>
            <w:r w:rsidRPr="007255FB">
              <w:rPr>
                <w:rFonts w:ascii="Courier" w:hAnsi="Courier"/>
                <w:lang w:val="en-US"/>
              </w:rPr>
              <w:tab/>
              <w:t>for(int i = 0; i &lt; 22; i++){</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string tmp;</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cin &gt;&gt; tmp;</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if(tmp == "SHOWTREE"){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tmpRoot = this;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while(tmpRoot-&gt;getHead()) tmpRoot = tmpRoot-&gt;getHead();</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tmpRoot-&gt;showTreeState();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 =  "SHOWTREE"; //this means we have to end programm</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//showtree does not count in the number of field lines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else{</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 is a line of field</w:t>
            </w:r>
          </w:p>
          <w:p w:rsidR="00AC2E08" w:rsidRDefault="00AC2E08">
            <w:pPr>
              <w:pStyle w:val="Code"/>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rPr>
              <w:t>field += tmp + "\n";</w:t>
            </w:r>
          </w:p>
          <w:p w:rsidR="00AC2E08" w:rsidRDefault="00AC2E08">
            <w:pPr>
              <w:pStyle w:val="Code"/>
            </w:pPr>
            <w:r w:rsidRPr="007255FB">
              <w:rPr>
                <w:rFonts w:ascii="Courier" w:hAnsi="Courier"/>
              </w:rPr>
              <w:tab/>
            </w:r>
            <w:r w:rsidRPr="007255FB">
              <w:rPr>
                <w:rFonts w:ascii="Courier" w:hAnsi="Courier"/>
              </w:rPr>
              <w:tab/>
              <w:t>}</w:t>
            </w:r>
          </w:p>
          <w:p w:rsidR="00AC2E08" w:rsidRDefault="00AC2E08">
            <w:pPr>
              <w:pStyle w:val="Code"/>
            </w:pPr>
            <w:r w:rsidRPr="007255FB">
              <w:rPr>
                <w:rFonts w:ascii="Courier" w:hAnsi="Courier"/>
              </w:rPr>
              <w:tab/>
              <w:t>}</w:t>
            </w:r>
          </w:p>
          <w:p w:rsidR="00AC2E08" w:rsidRDefault="00AC2E08">
            <w:pPr>
              <w:pStyle w:val="Code"/>
            </w:pPr>
            <w:r w:rsidRPr="007255FB">
              <w:rPr>
                <w:rFonts w:ascii="Courier" w:hAnsi="Courier"/>
              </w:rPr>
              <w:t>}</w:t>
            </w:r>
          </w:p>
        </w:tc>
      </w:tr>
    </w:tbl>
    <w:p w:rsidR="00AC2E08" w:rsidRDefault="00AC2E08">
      <w:pPr>
        <w:rPr>
          <w:rFonts w:ascii="Courier New" w:hAnsi="Courier New"/>
          <w:sz w:val="12"/>
          <w:szCs w:val="12"/>
        </w:rPr>
      </w:pPr>
    </w:p>
    <w:p w:rsidR="00AC2E08" w:rsidRDefault="00AC2E08">
      <w:pPr>
        <w:pStyle w:val="Heading2"/>
        <w:numPr>
          <w:ilvl w:val="1"/>
          <w:numId w:val="4"/>
        </w:numPr>
      </w:pPr>
      <w:bookmarkStart w:id="45" w:name="_Toc105509746"/>
      <w:r>
        <w:t>Файл</w:t>
      </w:r>
      <w:r>
        <w:rPr>
          <w:spacing w:val="-1"/>
        </w:rPr>
        <w:t xml:space="preserve"> </w:t>
      </w:r>
      <w:bookmarkStart w:id="46" w:name="_Hlk104332324"/>
      <w:r>
        <w:rPr>
          <w:spacing w:val="-1"/>
        </w:rPr>
        <w:t>Reader.h</w:t>
      </w:r>
      <w:bookmarkEnd w:id="46"/>
      <w:bookmarkEnd w:id="45"/>
    </w:p>
    <w:p w:rsidR="00AC2E08" w:rsidRDefault="00AC2E08">
      <w:pPr>
        <w:pStyle w:val="af3"/>
        <w:keepNext/>
        <w:ind w:firstLine="0"/>
      </w:pPr>
      <w:r>
        <w:t xml:space="preserve">Листинг </w:t>
      </w:r>
      <w:fldSimple w:instr="SEQ Листинг \* ARABIC">
        <w:r>
          <w:t>1</w:t>
        </w:r>
      </w:fldSimple>
      <w:r>
        <w:rPr>
          <w:lang w:val="en-US"/>
        </w:rPr>
        <w:t>4</w:t>
      </w:r>
      <w:r>
        <w:t xml:space="preserve"> – Reader.h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AC2E08" w:rsidRPr="00765936" w:rsidTr="007255FB">
        <w:tc>
          <w:tcPr>
            <w:tcW w:w="10116" w:type="dxa"/>
          </w:tcPr>
          <w:p w:rsidR="00AC2E08" w:rsidRDefault="00AC2E08">
            <w:pPr>
              <w:pStyle w:val="Code"/>
            </w:pPr>
            <w:r w:rsidRPr="007255FB">
              <w:rPr>
                <w:rFonts w:ascii="Courier" w:hAnsi="Courier"/>
              </w:rPr>
              <w:t>#ifndef __CHILD2_H__</w:t>
            </w:r>
          </w:p>
          <w:p w:rsidR="00AC2E08" w:rsidRDefault="00AC2E08">
            <w:pPr>
              <w:pStyle w:val="Code"/>
            </w:pPr>
            <w:r w:rsidRPr="007255FB">
              <w:rPr>
                <w:rFonts w:ascii="Courier" w:hAnsi="Courier"/>
              </w:rPr>
              <w:t>#define __CHILD2_H__</w:t>
            </w:r>
          </w:p>
          <w:p w:rsidR="00AC2E08" w:rsidRDefault="00AC2E08">
            <w:pPr>
              <w:pStyle w:val="Code"/>
            </w:pPr>
            <w:r w:rsidRPr="007255FB">
              <w:rPr>
                <w:rFonts w:ascii="Courier" w:hAnsi="Courier"/>
              </w:rPr>
              <w:t>#include "Base.h"</w:t>
            </w:r>
          </w:p>
          <w:p w:rsidR="00AC2E08" w:rsidRDefault="00AC2E08">
            <w:pPr>
              <w:pStyle w:val="Code"/>
            </w:pPr>
          </w:p>
          <w:p w:rsidR="00AC2E08" w:rsidRDefault="00AC2E08">
            <w:pPr>
              <w:pStyle w:val="Code"/>
            </w:pPr>
            <w:r w:rsidRPr="007255FB">
              <w:rPr>
                <w:rFonts w:ascii="Courier" w:hAnsi="Courier"/>
              </w:rPr>
              <w:t>class Reader : public Base</w:t>
            </w:r>
          </w:p>
          <w:p w:rsidR="00AC2E08" w:rsidRDefault="00AC2E08">
            <w:pPr>
              <w:pStyle w:val="Code"/>
            </w:pPr>
            <w:r w:rsidRPr="007255FB">
              <w:rPr>
                <w:rFonts w:ascii="Courier" w:hAnsi="Courier"/>
              </w:rPr>
              <w:t>{</w:t>
            </w:r>
          </w:p>
          <w:p w:rsidR="00AC2E08" w:rsidRDefault="00AC2E08">
            <w:pPr>
              <w:pStyle w:val="Code"/>
            </w:pPr>
            <w:r w:rsidRPr="007255FB">
              <w:rPr>
                <w:rFonts w:ascii="Courier" w:hAnsi="Courier"/>
              </w:rPr>
              <w:t>public:</w:t>
            </w:r>
          </w:p>
          <w:p w:rsidR="00AC2E08" w:rsidRPr="007255FB" w:rsidRDefault="00AC2E08">
            <w:pPr>
              <w:pStyle w:val="Code"/>
              <w:rPr>
                <w:lang w:val="en-US"/>
              </w:rPr>
            </w:pPr>
            <w:r w:rsidRPr="007255FB">
              <w:rPr>
                <w:rFonts w:ascii="Courier" w:hAnsi="Courier"/>
                <w:lang w:val="en-US"/>
              </w:rPr>
              <w:tab/>
              <w:t>Reader(Base* head, string name = "Base_object") : Base(head, name) {childType = 2;}</w:t>
            </w:r>
          </w:p>
          <w:p w:rsidR="00AC2E08" w:rsidRPr="007255FB" w:rsidRDefault="00AC2E08">
            <w:pPr>
              <w:pStyle w:val="Code"/>
              <w:rPr>
                <w:lang w:val="en-US"/>
              </w:rPr>
            </w:pPr>
            <w:r w:rsidRPr="007255FB">
              <w:rPr>
                <w:rFonts w:ascii="Courier" w:hAnsi="Courier"/>
                <w:lang w:val="en-US"/>
              </w:rPr>
              <w:tab/>
              <w:t>/*void signal(string&amp; mes){</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mes += " (class: 2)";</w:t>
            </w:r>
          </w:p>
          <w:p w:rsidR="00AC2E08" w:rsidRPr="007255FB" w:rsidRDefault="00AC2E08">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AC2E08" w:rsidRPr="007255FB" w:rsidRDefault="00AC2E08">
            <w:pPr>
              <w:pStyle w:val="Code"/>
              <w:rPr>
                <w:lang w:val="en-US"/>
              </w:rPr>
            </w:pPr>
            <w:r w:rsidRPr="007255FB">
              <w:rPr>
                <w:rFonts w:ascii="Courier" w:hAnsi="Courier"/>
                <w:lang w:val="en-US"/>
              </w:rPr>
              <w:tab/>
              <w:t>}</w:t>
            </w:r>
          </w:p>
          <w:p w:rsidR="00AC2E08" w:rsidRPr="007255FB" w:rsidRDefault="00AC2E08">
            <w:pPr>
              <w:pStyle w:val="Code"/>
              <w:rPr>
                <w:lang w:val="en-US"/>
              </w:rPr>
            </w:pPr>
            <w:r w:rsidRPr="007255FB">
              <w:rPr>
                <w:rFonts w:ascii="Courier" w:hAnsi="Courier"/>
                <w:lang w:val="en-US"/>
              </w:rPr>
              <w:tab/>
              <w:t>void handler(string mes){cout &lt;&lt; endl &lt;&lt; "Signal to " &lt;&lt; this-&gt;getPath() &lt;&lt; " Text: " &lt;&lt; mes;}*/</w:t>
            </w:r>
          </w:p>
          <w:p w:rsidR="00AC2E08" w:rsidRPr="007255FB" w:rsidRDefault="00AC2E08">
            <w:pPr>
              <w:pStyle w:val="Code"/>
              <w:rPr>
                <w:lang w:val="en-US"/>
              </w:rPr>
            </w:pPr>
            <w:r w:rsidRPr="007255FB">
              <w:rPr>
                <w:rFonts w:ascii="Courier" w:hAnsi="Courier"/>
                <w:lang w:val="en-US"/>
              </w:rPr>
              <w:tab/>
              <w:t>void insert(string&amp; field);</w:t>
            </w:r>
          </w:p>
          <w:p w:rsidR="00AC2E08" w:rsidRPr="007255FB" w:rsidRDefault="00AC2E08">
            <w:pPr>
              <w:pStyle w:val="Code"/>
              <w:rPr>
                <w:lang w:val="en-US"/>
              </w:rPr>
            </w:pPr>
            <w:r w:rsidRPr="007255FB">
              <w:rPr>
                <w:rFonts w:ascii="Courier" w:hAnsi="Courier"/>
                <w:lang w:val="en-US"/>
              </w:rPr>
              <w:t>};</w:t>
            </w:r>
          </w:p>
          <w:p w:rsidR="00AC2E08" w:rsidRPr="007255FB" w:rsidRDefault="00AC2E08">
            <w:pPr>
              <w:pStyle w:val="Code"/>
              <w:rPr>
                <w:lang w:val="en-US"/>
              </w:rPr>
            </w:pPr>
          </w:p>
          <w:p w:rsidR="00AC2E08" w:rsidRPr="007255FB" w:rsidRDefault="00AC2E08">
            <w:pPr>
              <w:pStyle w:val="Code"/>
              <w:rPr>
                <w:lang w:val="en-US"/>
              </w:rPr>
            </w:pPr>
            <w:r w:rsidRPr="007255FB">
              <w:rPr>
                <w:rFonts w:ascii="Courier" w:hAnsi="Courier"/>
                <w:lang w:val="en-US"/>
              </w:rPr>
              <w:t>#endif</w:t>
            </w:r>
          </w:p>
        </w:tc>
      </w:tr>
    </w:tbl>
    <w:p w:rsidR="00AC2E08" w:rsidRPr="00974436" w:rsidRDefault="00AC2E08">
      <w:pPr>
        <w:rPr>
          <w:rFonts w:ascii="Courier New" w:hAnsi="Courier New"/>
          <w:sz w:val="12"/>
          <w:szCs w:val="12"/>
          <w:lang w:val="en-US"/>
        </w:rPr>
      </w:pPr>
    </w:p>
    <w:p w:rsidR="00AC2E08" w:rsidRDefault="00AC2E08">
      <w:pPr>
        <w:pStyle w:val="Heading1"/>
      </w:pPr>
      <w:bookmarkStart w:id="47" w:name="Тестирование"/>
      <w:bookmarkStart w:id="48" w:name="_Toc104332877"/>
      <w:bookmarkStart w:id="49" w:name="_Toc105509747"/>
      <w:bookmarkEnd w:id="47"/>
      <w:r>
        <w:t>6 </w:t>
      </w:r>
      <w:bookmarkEnd w:id="48"/>
      <w:r>
        <w:t>ТЕСТИРОВАНИЕ</w:t>
      </w:r>
      <w:bookmarkEnd w:id="49"/>
    </w:p>
    <w:p w:rsidR="00AC2E08" w:rsidRDefault="00AC2E08">
      <w:pPr>
        <w:pStyle w:val="BodyText"/>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sidRPr="000422CE">
        <w:rPr>
          <w:spacing w:val="-2"/>
        </w:rPr>
      </w:r>
      <w:r>
        <w:rPr>
          <w:spacing w:val="-2"/>
        </w:rPr>
        <w:fldChar w:fldCharType="separate"/>
      </w:r>
      <w:r>
        <w:rPr>
          <w:spacing w:val="-2"/>
        </w:rPr>
        <w:t>2</w:t>
      </w:r>
      <w:r>
        <w:rPr>
          <w:spacing w:val="-2"/>
        </w:rPr>
        <w:fldChar w:fldCharType="end"/>
      </w:r>
      <w:r>
        <w:rPr>
          <w:spacing w:val="-2"/>
        </w:rPr>
        <w:t>.</w:t>
      </w:r>
    </w:p>
    <w:p w:rsidR="00AC2E08" w:rsidRDefault="00AC2E08">
      <w:pPr>
        <w:pStyle w:val="ac"/>
        <w:keepNext/>
      </w:pPr>
      <w:r>
        <w:t xml:space="preserve">Таблица </w:t>
      </w:r>
      <w:r>
        <w:rPr>
          <w:lang w:val="en-US"/>
        </w:rPr>
        <w:t>17</w:t>
      </w:r>
      <w:r>
        <w:t xml:space="preserve"> – Результат тестирования программы</w:t>
      </w:r>
    </w:p>
    <w:tbl>
      <w:tblPr>
        <w:tblW w:w="9660" w:type="dxa"/>
        <w:tblInd w:w="11" w:type="dxa"/>
        <w:tblLayout w:type="fixed"/>
        <w:tblCellMar>
          <w:left w:w="2" w:type="dxa"/>
          <w:right w:w="2" w:type="dxa"/>
        </w:tblCellMar>
        <w:tblLook w:val="01E0"/>
      </w:tblPr>
      <w:tblGrid>
        <w:gridCol w:w="3220"/>
        <w:gridCol w:w="3220"/>
        <w:gridCol w:w="3220"/>
      </w:tblGrid>
      <w:tr w:rsidR="00AC2E08" w:rsidTr="007255FB">
        <w:trPr>
          <w:trHeight w:val="570"/>
          <w:tblHeader/>
        </w:trPr>
        <w:tc>
          <w:tcPr>
            <w:tcW w:w="3220" w:type="dxa"/>
            <w:tcBorders>
              <w:top w:val="single" w:sz="2" w:space="0" w:color="000000"/>
              <w:left w:val="single" w:sz="2" w:space="0" w:color="000000"/>
              <w:bottom w:val="single" w:sz="2" w:space="0" w:color="000000"/>
            </w:tcBorders>
          </w:tcPr>
          <w:p w:rsidR="00AC2E08" w:rsidRDefault="00AC2E08">
            <w:pPr>
              <w:pStyle w:val="TableHeader"/>
            </w:pPr>
            <w:r>
              <w:t>Входные</w:t>
            </w:r>
            <w:r w:rsidRPr="007255FB">
              <w:rPr>
                <w:spacing w:val="-8"/>
              </w:rPr>
              <w:t xml:space="preserve"> </w:t>
            </w:r>
            <w:r w:rsidRPr="007255FB">
              <w:rPr>
                <w:spacing w:val="-2"/>
              </w:rPr>
              <w:t>данные</w:t>
            </w:r>
          </w:p>
        </w:tc>
        <w:tc>
          <w:tcPr>
            <w:tcW w:w="3220" w:type="dxa"/>
            <w:tcBorders>
              <w:top w:val="single" w:sz="2" w:space="0" w:color="000000"/>
              <w:left w:val="single" w:sz="2" w:space="0" w:color="000000"/>
              <w:bottom w:val="single" w:sz="2" w:space="0" w:color="000000"/>
            </w:tcBorders>
          </w:tcPr>
          <w:p w:rsidR="00AC2E08" w:rsidRDefault="00AC2E08">
            <w:pPr>
              <w:pStyle w:val="TableHeader"/>
            </w:pPr>
            <w:r>
              <w:t>Ожидаемые</w:t>
            </w:r>
            <w:r w:rsidRPr="007255FB">
              <w:rPr>
                <w:spacing w:val="-15"/>
              </w:rPr>
              <w:t xml:space="preserve"> </w:t>
            </w:r>
            <w:r>
              <w:t xml:space="preserve">выходные </w:t>
            </w:r>
            <w:r w:rsidRPr="007255FB">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AC2E08" w:rsidRDefault="00AC2E08">
            <w:pPr>
              <w:pStyle w:val="TableHeader"/>
            </w:pPr>
            <w:r>
              <w:t>Фактические</w:t>
            </w:r>
            <w:r w:rsidRPr="007255FB">
              <w:rPr>
                <w:spacing w:val="-15"/>
              </w:rPr>
              <w:t xml:space="preserve"> </w:t>
            </w:r>
            <w:r>
              <w:t xml:space="preserve">выходные </w:t>
            </w:r>
            <w:r w:rsidRPr="007255FB">
              <w:rPr>
                <w:spacing w:val="-2"/>
              </w:rPr>
              <w:t>данные</w:t>
            </w:r>
          </w:p>
        </w:tc>
      </w:tr>
      <w:tr w:rsidR="00AC2E08" w:rsidTr="007255FB">
        <w:trPr>
          <w:trHeight w:val="649"/>
        </w:trPr>
        <w:tc>
          <w:tcPr>
            <w:tcW w:w="3220" w:type="dxa"/>
            <w:tcBorders>
              <w:left w:val="single" w:sz="2" w:space="0" w:color="000000"/>
              <w:bottom w:val="single" w:sz="2" w:space="0" w:color="000000"/>
            </w:tcBorders>
          </w:tcPr>
          <w:p w:rsidR="00AC2E08" w:rsidRDefault="00AC2E08">
            <w:pPr>
              <w:pStyle w:val="Code"/>
            </w:pPr>
            <w:r w:rsidRPr="007255FB">
              <w:rPr>
                <w:rFonts w:ascii="Courier" w:hAnsi="Courier"/>
              </w:rPr>
              <w:t>0000000000000000000000</w:t>
            </w:r>
          </w:p>
          <w:p w:rsidR="00AC2E08" w:rsidRDefault="00AC2E08">
            <w:pPr>
              <w:pStyle w:val="Code"/>
            </w:pPr>
            <w:r w:rsidRPr="007255FB">
              <w:rPr>
                <w:rFonts w:ascii="Courier" w:hAnsi="Courier"/>
              </w:rPr>
              <w:t>0101110111101111111110</w:t>
            </w:r>
          </w:p>
          <w:p w:rsidR="00AC2E08" w:rsidRDefault="00AC2E08">
            <w:pPr>
              <w:pStyle w:val="Code"/>
            </w:pPr>
            <w:r w:rsidRPr="007255FB">
              <w:rPr>
                <w:rFonts w:ascii="Courier" w:hAnsi="Courier"/>
              </w:rPr>
              <w:t>0100011100000001111110</w:t>
            </w:r>
          </w:p>
          <w:p w:rsidR="00AC2E08" w:rsidRDefault="00AC2E08">
            <w:pPr>
              <w:pStyle w:val="Code"/>
            </w:pPr>
            <w:r w:rsidRPr="007255FB">
              <w:rPr>
                <w:rFonts w:ascii="Courier" w:hAnsi="Courier"/>
              </w:rPr>
              <w:t>0101111111111111100000</w:t>
            </w:r>
          </w:p>
          <w:p w:rsidR="00AC2E08" w:rsidRDefault="00AC2E08">
            <w:pPr>
              <w:pStyle w:val="Code"/>
            </w:pPr>
            <w:r w:rsidRPr="007255FB">
              <w:rPr>
                <w:rFonts w:ascii="Courier" w:hAnsi="Courier"/>
              </w:rPr>
              <w:t>0100011111101100001110</w:t>
            </w:r>
          </w:p>
          <w:p w:rsidR="00AC2E08" w:rsidRDefault="00AC2E08">
            <w:pPr>
              <w:pStyle w:val="Code"/>
            </w:pPr>
            <w:r w:rsidRPr="007255FB">
              <w:rPr>
                <w:rFonts w:ascii="Courier" w:hAnsi="Courier"/>
              </w:rPr>
              <w:t>0111111111100001111110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0111011111111111111110</w:t>
            </w:r>
          </w:p>
          <w:p w:rsidR="00AC2E08" w:rsidRDefault="00AC2E08">
            <w:pPr>
              <w:pStyle w:val="Code"/>
            </w:pPr>
            <w:r w:rsidRPr="007255FB">
              <w:rPr>
                <w:rFonts w:ascii="Courier" w:hAnsi="Courier"/>
              </w:rPr>
              <w:t>0111011111111111110110</w:t>
            </w:r>
          </w:p>
          <w:p w:rsidR="00AC2E08" w:rsidRDefault="00AC2E08">
            <w:pPr>
              <w:pStyle w:val="Code"/>
            </w:pPr>
            <w:r w:rsidRPr="007255FB">
              <w:rPr>
                <w:rFonts w:ascii="Courier" w:hAnsi="Courier"/>
              </w:rPr>
              <w:t>0000000000111111110110</w:t>
            </w:r>
          </w:p>
          <w:p w:rsidR="00AC2E08" w:rsidRDefault="00AC2E08">
            <w:pPr>
              <w:pStyle w:val="Code"/>
            </w:pPr>
            <w:r w:rsidRPr="007255FB">
              <w:rPr>
                <w:rFonts w:ascii="Courier" w:hAnsi="Courier"/>
              </w:rPr>
              <w:t>0110111110111111110110</w:t>
            </w:r>
          </w:p>
          <w:p w:rsidR="00AC2E08" w:rsidRDefault="00AC2E08">
            <w:pPr>
              <w:pStyle w:val="Code"/>
            </w:pPr>
            <w:r w:rsidRPr="007255FB">
              <w:rPr>
                <w:rFonts w:ascii="Courier" w:hAnsi="Courier"/>
              </w:rPr>
              <w:t>0110110000011000000000</w:t>
            </w:r>
          </w:p>
          <w:p w:rsidR="00AC2E08" w:rsidRDefault="00AC2E08">
            <w:pPr>
              <w:pStyle w:val="Code"/>
            </w:pPr>
            <w:r w:rsidRPr="007255FB">
              <w:rPr>
                <w:rFonts w:ascii="Courier" w:hAnsi="Courier"/>
              </w:rPr>
              <w:t>0111111111000011110110</w:t>
            </w:r>
          </w:p>
          <w:p w:rsidR="00AC2E08" w:rsidRDefault="00AC2E08">
            <w:pPr>
              <w:pStyle w:val="Code"/>
            </w:pPr>
            <w:r w:rsidRPr="007255FB">
              <w:rPr>
                <w:rFonts w:ascii="Courier" w:hAnsi="Courier"/>
              </w:rPr>
              <w:t>0111111111111110000110</w:t>
            </w:r>
          </w:p>
          <w:p w:rsidR="00AC2E08" w:rsidRDefault="00AC2E08">
            <w:pPr>
              <w:pStyle w:val="Code"/>
            </w:pPr>
            <w:r w:rsidRPr="007255FB">
              <w:rPr>
                <w:rFonts w:ascii="Courier" w:hAnsi="Courier"/>
              </w:rPr>
              <w:t>0101011011111110111110</w:t>
            </w:r>
          </w:p>
          <w:p w:rsidR="00AC2E08" w:rsidRDefault="00AC2E08">
            <w:pPr>
              <w:pStyle w:val="Code"/>
            </w:pPr>
            <w:r w:rsidRPr="007255FB">
              <w:rPr>
                <w:rFonts w:ascii="Courier" w:hAnsi="Courier"/>
              </w:rPr>
              <w:t>0101011011111110111110</w:t>
            </w:r>
          </w:p>
          <w:p w:rsidR="00AC2E08" w:rsidRDefault="00AC2E08">
            <w:pPr>
              <w:pStyle w:val="Code"/>
            </w:pPr>
            <w:r w:rsidRPr="007255FB">
              <w:rPr>
                <w:rFonts w:ascii="Courier" w:hAnsi="Courier"/>
              </w:rPr>
              <w:t>0000000011111111111110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AC2E08" w:rsidRPr="007255FB" w:rsidRDefault="00AC2E08">
            <w:pPr>
              <w:pStyle w:val="Code"/>
              <w:rPr>
                <w:lang w:val="en-US"/>
              </w:rPr>
            </w:pPr>
            <w:r w:rsidRPr="007255FB">
              <w:rPr>
                <w:rFonts w:ascii="Courier" w:hAnsi="Courier"/>
                <w:lang w:val="en-US"/>
              </w:rPr>
              <w:t>There is no way out of the maze (1, 3)</w:t>
            </w:r>
          </w:p>
          <w:p w:rsidR="00AC2E08" w:rsidRPr="007255FB" w:rsidRDefault="00AC2E08">
            <w:pPr>
              <w:pStyle w:val="Code"/>
              <w:rPr>
                <w:lang w:val="en-US"/>
              </w:rPr>
            </w:pPr>
            <w:r w:rsidRPr="007255FB">
              <w:rPr>
                <w:rFonts w:ascii="Courier" w:hAnsi="Courier"/>
                <w:lang w:val="en-US"/>
              </w:rPr>
              <w:t>There is no way out of the maze (1, 7)</w:t>
            </w:r>
          </w:p>
          <w:p w:rsidR="00AC2E08" w:rsidRPr="007255FB" w:rsidRDefault="00AC2E08">
            <w:pPr>
              <w:pStyle w:val="Code"/>
              <w:rPr>
                <w:lang w:val="en-US"/>
              </w:rPr>
            </w:pPr>
            <w:r w:rsidRPr="007255FB">
              <w:rPr>
                <w:rFonts w:ascii="Courier" w:hAnsi="Courier"/>
                <w:lang w:val="en-US"/>
              </w:rPr>
              <w:t>There is no way out of the maze (1, 12)</w:t>
            </w:r>
          </w:p>
          <w:p w:rsidR="00AC2E08" w:rsidRPr="007255FB" w:rsidRDefault="00AC2E08">
            <w:pPr>
              <w:pStyle w:val="Code"/>
              <w:rPr>
                <w:lang w:val="en-US"/>
              </w:rPr>
            </w:pPr>
            <w:r w:rsidRPr="007255FB">
              <w:rPr>
                <w:rFonts w:ascii="Courier" w:hAnsi="Courier"/>
                <w:lang w:val="en-US"/>
              </w:rPr>
              <w:t>There is no way out of the maze (4, 22)</w:t>
            </w:r>
          </w:p>
          <w:p w:rsidR="00AC2E08" w:rsidRDefault="00AC2E08">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AC2E08" w:rsidRPr="007255FB" w:rsidRDefault="00AC2E08">
            <w:pPr>
              <w:pStyle w:val="Code"/>
              <w:rPr>
                <w:lang w:val="en-US"/>
              </w:rPr>
            </w:pPr>
            <w:r w:rsidRPr="007255FB">
              <w:rPr>
                <w:rFonts w:ascii="Courier" w:hAnsi="Courier"/>
                <w:lang w:val="en-US"/>
              </w:rPr>
              <w:t>There is no way out of the maze (1, 3)</w:t>
            </w:r>
          </w:p>
          <w:p w:rsidR="00AC2E08" w:rsidRPr="007255FB" w:rsidRDefault="00AC2E08">
            <w:pPr>
              <w:pStyle w:val="Code"/>
              <w:rPr>
                <w:lang w:val="en-US"/>
              </w:rPr>
            </w:pPr>
            <w:r w:rsidRPr="007255FB">
              <w:rPr>
                <w:rFonts w:ascii="Courier" w:hAnsi="Courier"/>
                <w:lang w:val="en-US"/>
              </w:rPr>
              <w:t>There is no way out of the maze (1, 7)</w:t>
            </w:r>
          </w:p>
          <w:p w:rsidR="00AC2E08" w:rsidRPr="007255FB" w:rsidRDefault="00AC2E08">
            <w:pPr>
              <w:pStyle w:val="Code"/>
              <w:rPr>
                <w:lang w:val="en-US"/>
              </w:rPr>
            </w:pPr>
            <w:r w:rsidRPr="007255FB">
              <w:rPr>
                <w:rFonts w:ascii="Courier" w:hAnsi="Courier"/>
                <w:lang w:val="en-US"/>
              </w:rPr>
              <w:t>There is no way out of the maze (1, 12)</w:t>
            </w:r>
          </w:p>
          <w:p w:rsidR="00AC2E08" w:rsidRPr="007255FB" w:rsidRDefault="00AC2E08">
            <w:pPr>
              <w:pStyle w:val="Code"/>
              <w:rPr>
                <w:lang w:val="en-US"/>
              </w:rPr>
            </w:pPr>
            <w:r w:rsidRPr="007255FB">
              <w:rPr>
                <w:rFonts w:ascii="Courier" w:hAnsi="Courier"/>
                <w:lang w:val="en-US"/>
              </w:rPr>
              <w:t>There is no way out of the maze (4, 22)</w:t>
            </w:r>
          </w:p>
          <w:p w:rsidR="00AC2E08" w:rsidRDefault="00AC2E08">
            <w:pPr>
              <w:pStyle w:val="Code"/>
            </w:pPr>
            <w:r w:rsidRPr="007255FB">
              <w:rPr>
                <w:rFonts w:ascii="Courier" w:hAnsi="Courier"/>
              </w:rPr>
              <w:t>Maze (14, 22) (12, 1)</w:t>
            </w:r>
          </w:p>
        </w:tc>
      </w:tr>
      <w:tr w:rsidR="00AC2E08" w:rsidTr="007255FB">
        <w:trPr>
          <w:trHeight w:val="649"/>
        </w:trPr>
        <w:tc>
          <w:tcPr>
            <w:tcW w:w="3220" w:type="dxa"/>
            <w:tcBorders>
              <w:left w:val="single" w:sz="2" w:space="0" w:color="000000"/>
              <w:bottom w:val="single" w:sz="2" w:space="0" w:color="000000"/>
            </w:tcBorders>
          </w:tcPr>
          <w:p w:rsidR="00AC2E08" w:rsidRDefault="00AC2E08">
            <w:pPr>
              <w:pStyle w:val="Code"/>
            </w:pPr>
            <w:r w:rsidRPr="007255FB">
              <w:rPr>
                <w:rFonts w:ascii="Courier" w:hAnsi="Courier"/>
              </w:rPr>
              <w:t>0000000000000000000000</w:t>
            </w:r>
          </w:p>
          <w:p w:rsidR="00AC2E08" w:rsidRDefault="00AC2E08">
            <w:pPr>
              <w:pStyle w:val="Code"/>
            </w:pPr>
            <w:r w:rsidRPr="007255FB">
              <w:rPr>
                <w:rFonts w:ascii="Courier" w:hAnsi="Courier"/>
              </w:rPr>
              <w:t>0101111111101111111110</w:t>
            </w:r>
          </w:p>
          <w:p w:rsidR="00AC2E08" w:rsidRDefault="00AC2E08">
            <w:pPr>
              <w:pStyle w:val="Code"/>
            </w:pPr>
            <w:r w:rsidRPr="007255FB">
              <w:rPr>
                <w:rFonts w:ascii="Courier" w:hAnsi="Courier"/>
              </w:rPr>
              <w:t>0100011100000001111110</w:t>
            </w:r>
          </w:p>
          <w:p w:rsidR="00AC2E08" w:rsidRDefault="00AC2E08">
            <w:pPr>
              <w:pStyle w:val="Code"/>
            </w:pPr>
            <w:r w:rsidRPr="007255FB">
              <w:rPr>
                <w:rFonts w:ascii="Courier" w:hAnsi="Courier"/>
              </w:rPr>
              <w:t>0101111111111111100000</w:t>
            </w:r>
          </w:p>
          <w:p w:rsidR="00AC2E08" w:rsidRDefault="00AC2E08">
            <w:pPr>
              <w:pStyle w:val="Code"/>
            </w:pPr>
            <w:r w:rsidRPr="007255FB">
              <w:rPr>
                <w:rFonts w:ascii="Courier" w:hAnsi="Courier"/>
              </w:rPr>
              <w:t>0100011111101100001110</w:t>
            </w:r>
          </w:p>
          <w:p w:rsidR="00AC2E08" w:rsidRDefault="00AC2E08">
            <w:pPr>
              <w:pStyle w:val="Code"/>
            </w:pPr>
            <w:r w:rsidRPr="007255FB">
              <w:rPr>
                <w:rFonts w:ascii="Courier" w:hAnsi="Courier"/>
              </w:rPr>
              <w:t>0111111111100001111110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0111011111111111111110</w:t>
            </w:r>
          </w:p>
          <w:p w:rsidR="00AC2E08" w:rsidRDefault="00AC2E08">
            <w:pPr>
              <w:pStyle w:val="Code"/>
            </w:pPr>
            <w:r w:rsidRPr="007255FB">
              <w:rPr>
                <w:rFonts w:ascii="Courier" w:hAnsi="Courier"/>
              </w:rPr>
              <w:t>0111011111111111110110</w:t>
            </w:r>
          </w:p>
          <w:p w:rsidR="00AC2E08" w:rsidRDefault="00AC2E08">
            <w:pPr>
              <w:pStyle w:val="Code"/>
            </w:pPr>
            <w:r w:rsidRPr="007255FB">
              <w:rPr>
                <w:rFonts w:ascii="Courier" w:hAnsi="Courier"/>
              </w:rPr>
              <w:t>0000000000111111110110</w:t>
            </w:r>
          </w:p>
          <w:p w:rsidR="00AC2E08" w:rsidRDefault="00AC2E08">
            <w:pPr>
              <w:pStyle w:val="Code"/>
            </w:pPr>
            <w:r w:rsidRPr="007255FB">
              <w:rPr>
                <w:rFonts w:ascii="Courier" w:hAnsi="Courier"/>
              </w:rPr>
              <w:t>0110111110111111110110</w:t>
            </w:r>
          </w:p>
          <w:p w:rsidR="00AC2E08" w:rsidRDefault="00AC2E08">
            <w:pPr>
              <w:pStyle w:val="Code"/>
            </w:pPr>
            <w:r w:rsidRPr="007255FB">
              <w:rPr>
                <w:rFonts w:ascii="Courier" w:hAnsi="Courier"/>
              </w:rPr>
              <w:t>0110110000011000000000</w:t>
            </w:r>
          </w:p>
          <w:p w:rsidR="00AC2E08" w:rsidRDefault="00AC2E08">
            <w:pPr>
              <w:pStyle w:val="Code"/>
            </w:pPr>
            <w:r w:rsidRPr="007255FB">
              <w:rPr>
                <w:rFonts w:ascii="Courier" w:hAnsi="Courier"/>
              </w:rPr>
              <w:t>0111111111000011110110</w:t>
            </w:r>
          </w:p>
          <w:p w:rsidR="00AC2E08" w:rsidRDefault="00AC2E08">
            <w:pPr>
              <w:pStyle w:val="Code"/>
            </w:pPr>
            <w:r w:rsidRPr="007255FB">
              <w:rPr>
                <w:rFonts w:ascii="Courier" w:hAnsi="Courier"/>
              </w:rPr>
              <w:t>0111111111111110000110</w:t>
            </w:r>
          </w:p>
          <w:p w:rsidR="00AC2E08" w:rsidRDefault="00AC2E08">
            <w:pPr>
              <w:pStyle w:val="Code"/>
            </w:pPr>
            <w:r w:rsidRPr="007255FB">
              <w:rPr>
                <w:rFonts w:ascii="Courier" w:hAnsi="Courier"/>
              </w:rPr>
              <w:t>0101011011111110111110</w:t>
            </w:r>
          </w:p>
          <w:p w:rsidR="00AC2E08" w:rsidRDefault="00AC2E08">
            <w:pPr>
              <w:pStyle w:val="Code"/>
            </w:pPr>
            <w:r w:rsidRPr="007255FB">
              <w:rPr>
                <w:rFonts w:ascii="Courier" w:hAnsi="Courier"/>
              </w:rPr>
              <w:t>0101011011111110111110</w:t>
            </w:r>
          </w:p>
          <w:p w:rsidR="00AC2E08" w:rsidRDefault="00AC2E08">
            <w:pPr>
              <w:pStyle w:val="Code"/>
            </w:pPr>
            <w:r w:rsidRPr="007255FB">
              <w:rPr>
                <w:rFonts w:ascii="Courier" w:hAnsi="Courier"/>
              </w:rPr>
              <w:t>0000000011111111111110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0111111111111111111110</w:t>
            </w:r>
          </w:p>
          <w:p w:rsidR="00AC2E08" w:rsidRDefault="00AC2E08">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AC2E08" w:rsidRPr="007255FB" w:rsidRDefault="00AC2E08">
            <w:pPr>
              <w:pStyle w:val="Code"/>
              <w:rPr>
                <w:lang w:val="en-US"/>
              </w:rPr>
            </w:pPr>
            <w:r w:rsidRPr="007255FB">
              <w:rPr>
                <w:rFonts w:ascii="Courier" w:hAnsi="Courier"/>
                <w:lang w:val="en-US"/>
              </w:rPr>
              <w:t>There is no way out of the maze (1, 3)</w:t>
            </w:r>
          </w:p>
          <w:p w:rsidR="00AC2E08" w:rsidRPr="007255FB" w:rsidRDefault="00AC2E08">
            <w:pPr>
              <w:pStyle w:val="Code"/>
              <w:rPr>
                <w:lang w:val="en-US"/>
              </w:rPr>
            </w:pPr>
            <w:r w:rsidRPr="007255FB">
              <w:rPr>
                <w:rFonts w:ascii="Courier" w:hAnsi="Courier"/>
                <w:lang w:val="en-US"/>
              </w:rPr>
              <w:t>There is no way out of the maze (1, 12)</w:t>
            </w:r>
          </w:p>
          <w:p w:rsidR="00AC2E08" w:rsidRPr="007255FB" w:rsidRDefault="00AC2E08">
            <w:pPr>
              <w:pStyle w:val="Code"/>
              <w:rPr>
                <w:lang w:val="en-US"/>
              </w:rPr>
            </w:pPr>
            <w:r w:rsidRPr="007255FB">
              <w:rPr>
                <w:rFonts w:ascii="Courier" w:hAnsi="Courier"/>
                <w:lang w:val="en-US"/>
              </w:rPr>
              <w:t>There is no way out of the maze (4, 22)</w:t>
            </w:r>
          </w:p>
          <w:p w:rsidR="00AC2E08" w:rsidRDefault="00AC2E08">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AC2E08" w:rsidRPr="007255FB" w:rsidRDefault="00AC2E08">
            <w:pPr>
              <w:pStyle w:val="Code"/>
              <w:rPr>
                <w:lang w:val="en-US"/>
              </w:rPr>
            </w:pPr>
            <w:r w:rsidRPr="007255FB">
              <w:rPr>
                <w:rFonts w:ascii="Courier" w:hAnsi="Courier"/>
                <w:lang w:val="en-US"/>
              </w:rPr>
              <w:t>There is no way out of the maze (1, 3)</w:t>
            </w:r>
          </w:p>
          <w:p w:rsidR="00AC2E08" w:rsidRPr="007255FB" w:rsidRDefault="00AC2E08">
            <w:pPr>
              <w:pStyle w:val="Code"/>
              <w:rPr>
                <w:lang w:val="en-US"/>
              </w:rPr>
            </w:pPr>
            <w:r w:rsidRPr="007255FB">
              <w:rPr>
                <w:rFonts w:ascii="Courier" w:hAnsi="Courier"/>
                <w:lang w:val="en-US"/>
              </w:rPr>
              <w:t>There is no way out of the maze (1, 12)</w:t>
            </w:r>
          </w:p>
          <w:p w:rsidR="00AC2E08" w:rsidRPr="007255FB" w:rsidRDefault="00AC2E08">
            <w:pPr>
              <w:pStyle w:val="Code"/>
              <w:rPr>
                <w:lang w:val="en-US"/>
              </w:rPr>
            </w:pPr>
            <w:r w:rsidRPr="007255FB">
              <w:rPr>
                <w:rFonts w:ascii="Courier" w:hAnsi="Courier"/>
                <w:lang w:val="en-US"/>
              </w:rPr>
              <w:t>There is no way out of the maze (4, 22)</w:t>
            </w:r>
          </w:p>
          <w:p w:rsidR="00AC2E08" w:rsidRDefault="00AC2E08">
            <w:pPr>
              <w:pStyle w:val="Code"/>
            </w:pPr>
            <w:r w:rsidRPr="007255FB">
              <w:rPr>
                <w:rFonts w:ascii="Courier" w:hAnsi="Courier"/>
              </w:rPr>
              <w:t>Maze (14, 22) (12, 1)</w:t>
            </w:r>
          </w:p>
        </w:tc>
      </w:tr>
    </w:tbl>
    <w:p w:rsidR="00AC2E08" w:rsidRDefault="00AC2E08">
      <w:pPr>
        <w:sectPr w:rsidR="00AC2E08">
          <w:footerReference w:type="default" r:id="rId23"/>
          <w:pgSz w:w="12240" w:h="15840"/>
          <w:pgMar w:top="1134" w:right="567" w:bottom="1134" w:left="1701" w:header="0" w:footer="720" w:gutter="0"/>
          <w:cols w:space="720"/>
          <w:formProt w:val="0"/>
          <w:docGrid w:linePitch="100"/>
        </w:sectPr>
      </w:pPr>
    </w:p>
    <w:p w:rsidR="00AC2E08" w:rsidRDefault="00AC2E08">
      <w:pPr>
        <w:pStyle w:val="Heading1"/>
        <w:jc w:val="center"/>
      </w:pPr>
      <w:bookmarkStart w:id="50" w:name="_Toc105509748"/>
      <w:r>
        <w:t>ЗАКЛЮЧЕНИЕ</w:t>
      </w:r>
      <w:bookmarkEnd w:id="50"/>
    </w:p>
    <w:p w:rsidR="00AC2E08" w:rsidRDefault="00AC2E08">
      <w:r>
        <w:t>В процессе прохождения курса объектно-ориентированного программирования, мною были получены знания и навыки, касающиеся концепции объектно</w:t>
      </w:r>
      <w:r w:rsidRPr="00032AB0">
        <w:t>-</w:t>
      </w:r>
      <w:r>
        <w:t>ориентированного программирования. Также в процессе обширной практики был получен опыт программирования в стиле объектно</w:t>
      </w:r>
      <w:r w:rsidRPr="00032AB0">
        <w:t>-</w:t>
      </w:r>
      <w:r>
        <w:t>ориентирования программирования. Была освоена работа c классами и их объектами, создание связей между ними, наследование одних классов от других, прочие особенности объектно</w:t>
      </w:r>
      <w:r w:rsidRPr="00032AB0">
        <w:t>-</w:t>
      </w:r>
      <w:r>
        <w:t>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w:t>
      </w:r>
      <w:r w:rsidRPr="00032AB0">
        <w:t>-</w:t>
      </w:r>
      <w:r>
        <w:t>ориентированного программирования и работал в соответствии с ней. По результатам курса было выполнено множество практических задани</w:t>
      </w:r>
      <w:bookmarkStart w:id="51" w:name="_GoBack"/>
      <w:bookmarkEnd w:id="51"/>
      <w:r>
        <w:t>й, в том числе и данная курсовая работа.</w:t>
      </w:r>
    </w:p>
    <w:p w:rsidR="00AC2E08" w:rsidRDefault="00AC2E08">
      <w:pPr>
        <w:pStyle w:val="Heading1"/>
        <w:ind w:firstLine="0"/>
        <w:jc w:val="center"/>
      </w:pPr>
      <w:bookmarkStart w:id="52" w:name="_Toc104332879"/>
      <w:bookmarkStart w:id="53" w:name="_Toc105509749"/>
      <w:r>
        <w:t>СПИСОК ИСПОЛЬЗОВАННЫХ ИСТОЧНИКОВ</w:t>
      </w:r>
      <w:bookmarkEnd w:id="52"/>
      <w:bookmarkEnd w:id="53"/>
    </w:p>
    <w:p w:rsidR="00AC2E08" w:rsidRDefault="00AC2E08">
      <w:pPr>
        <w:pStyle w:val="BodyText"/>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AC2E08" w:rsidRDefault="00AC2E08">
      <w:pPr>
        <w:pStyle w:val="BodyText"/>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AC2E08" w:rsidRDefault="00AC2E08">
      <w:pPr>
        <w:pStyle w:val="BodyText"/>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AC2E08" w:rsidRDefault="00AC2E08">
      <w:pPr>
        <w:pStyle w:val="BodyText"/>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AC2E08" w:rsidRDefault="00AC2E08">
      <w:pPr>
        <w:pStyle w:val="BodyText"/>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AC2E08" w:rsidRDefault="00AC2E08">
      <w:pPr>
        <w:pStyle w:val="BodyText"/>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AC2E08" w:rsidSect="00E746D5">
      <w:footerReference w:type="default" r:id="rId24"/>
      <w:pgSz w:w="12240" w:h="15840"/>
      <w:pgMar w:top="1134" w:right="567" w:bottom="1134" w:left="1701"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E08" w:rsidRDefault="00AC2E08">
      <w:pPr>
        <w:spacing w:line="240" w:lineRule="auto"/>
      </w:pPr>
      <w:r>
        <w:separator/>
      </w:r>
    </w:p>
  </w:endnote>
  <w:endnote w:type="continuationSeparator" w:id="0">
    <w:p w:rsidR="00AC2E08" w:rsidRDefault="00AC2E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E08" w:rsidRDefault="00AC2E08" w:rsidP="00DE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E08" w:rsidRDefault="00AC2E08" w:rsidP="00A83C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E08" w:rsidRPr="00553540" w:rsidRDefault="00AC2E08" w:rsidP="00553540">
    <w:pPr>
      <w:pStyle w:val="Footer"/>
      <w:jc w:val="center"/>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r>
      <w:rPr>
        <w:rStyle w:val="PageNumber"/>
        <w:lang w:val="en-US"/>
      </w:rPr>
      <w:t xml:space="preserve">   </w:t>
    </w:r>
  </w:p>
  <w:p w:rsidR="00AC2E08" w:rsidRDefault="00AC2E08" w:rsidP="00A83C26">
    <w:pPr>
      <w:pStyle w:val="Footer"/>
      <w:ind w:right="360"/>
      <w:jc w:val="center"/>
      <w:rPr>
        <w:szCs w:val="28"/>
      </w:rPr>
    </w:pPr>
  </w:p>
  <w:p w:rsidR="00AC2E08" w:rsidRDefault="00AC2E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E08" w:rsidRDefault="00AC2E08">
    <w:pPr>
      <w:pStyle w:val="Footer"/>
      <w:jc w:val="center"/>
      <w:rPr>
        <w:szCs w:val="28"/>
      </w:rPr>
    </w:pPr>
    <w:fldSimple w:instr="PAGE">
      <w:r>
        <w:rPr>
          <w:noProof/>
        </w:rPr>
        <w:t>13</w:t>
      </w:r>
    </w:fldSimple>
  </w:p>
  <w:p w:rsidR="00AC2E08" w:rsidRDefault="00AC2E0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E08" w:rsidRDefault="00AC2E08">
    <w:pPr>
      <w:pStyle w:val="Footer"/>
      <w:jc w:val="center"/>
      <w:rPr>
        <w:szCs w:val="28"/>
      </w:rPr>
    </w:pPr>
    <w:fldSimple w:instr="PAGE">
      <w:r>
        <w:rPr>
          <w:noProof/>
        </w:rPr>
        <w:t>64</w:t>
      </w:r>
    </w:fldSimple>
  </w:p>
  <w:p w:rsidR="00AC2E08" w:rsidRDefault="00AC2E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E08" w:rsidRDefault="00AC2E08">
      <w:pPr>
        <w:spacing w:line="240" w:lineRule="auto"/>
      </w:pPr>
      <w:r>
        <w:separator/>
      </w:r>
    </w:p>
  </w:footnote>
  <w:footnote w:type="continuationSeparator" w:id="0">
    <w:p w:rsidR="00AC2E08" w:rsidRDefault="00AC2E0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9E3"/>
    <w:multiLevelType w:val="hybridMultilevel"/>
    <w:tmpl w:val="59A46012"/>
    <w:lvl w:ilvl="0" w:tplc="8B3621C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FF14D9E"/>
    <w:multiLevelType w:val="hybridMultilevel"/>
    <w:tmpl w:val="CCD6C260"/>
    <w:lvl w:ilvl="0" w:tplc="8B3621C2">
      <w:start w:val="1"/>
      <w:numFmt w:val="bullet"/>
      <w:lvlText w:val=""/>
      <w:lvlJc w:val="left"/>
      <w:pPr>
        <w:tabs>
          <w:tab w:val="num" w:pos="1080"/>
        </w:tabs>
        <w:ind w:left="1080" w:hanging="360"/>
      </w:pPr>
      <w:rPr>
        <w:rFonts w:ascii="Symbol" w:hAnsi="Symbol" w:hint="default"/>
      </w:rPr>
    </w:lvl>
    <w:lvl w:ilvl="1" w:tplc="16761FB4">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7E8650C"/>
    <w:multiLevelType w:val="multilevel"/>
    <w:tmpl w:val="B240D2D4"/>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260"/>
        </w:tabs>
        <w:ind w:left="126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33D096F"/>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3C20DC5"/>
    <w:multiLevelType w:val="multilevel"/>
    <w:tmpl w:val="D2B0641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29D22B20"/>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A2347D5"/>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32552C89"/>
    <w:multiLevelType w:val="multilevel"/>
    <w:tmpl w:val="A2F4DC68"/>
    <w:lvl w:ilvl="0">
      <w:start w:val="5"/>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38247C4E"/>
    <w:multiLevelType w:val="multilevel"/>
    <w:tmpl w:val="8F72B5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F523CB1"/>
    <w:multiLevelType w:val="hybridMultilevel"/>
    <w:tmpl w:val="0DB2E2CA"/>
    <w:lvl w:ilvl="0" w:tplc="8B3621C2">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40"/>
        </w:tabs>
        <w:ind w:left="540" w:hanging="360"/>
      </w:pPr>
      <w:rPr>
        <w:rFonts w:ascii="Courier New" w:hAnsi="Courier New" w:hint="default"/>
      </w:rPr>
    </w:lvl>
    <w:lvl w:ilvl="2" w:tplc="04190005" w:tentative="1">
      <w:start w:val="1"/>
      <w:numFmt w:val="bullet"/>
      <w:lvlText w:val=""/>
      <w:lvlJc w:val="left"/>
      <w:pPr>
        <w:tabs>
          <w:tab w:val="num" w:pos="1260"/>
        </w:tabs>
        <w:ind w:left="1260" w:hanging="360"/>
      </w:pPr>
      <w:rPr>
        <w:rFonts w:ascii="Wingdings" w:hAnsi="Wingdings" w:hint="default"/>
      </w:rPr>
    </w:lvl>
    <w:lvl w:ilvl="3" w:tplc="04190001" w:tentative="1">
      <w:start w:val="1"/>
      <w:numFmt w:val="bullet"/>
      <w:lvlText w:val=""/>
      <w:lvlJc w:val="left"/>
      <w:pPr>
        <w:tabs>
          <w:tab w:val="num" w:pos="1980"/>
        </w:tabs>
        <w:ind w:left="1980" w:hanging="360"/>
      </w:pPr>
      <w:rPr>
        <w:rFonts w:ascii="Symbol" w:hAnsi="Symbol" w:hint="default"/>
      </w:rPr>
    </w:lvl>
    <w:lvl w:ilvl="4" w:tplc="04190003" w:tentative="1">
      <w:start w:val="1"/>
      <w:numFmt w:val="bullet"/>
      <w:lvlText w:val="o"/>
      <w:lvlJc w:val="left"/>
      <w:pPr>
        <w:tabs>
          <w:tab w:val="num" w:pos="2700"/>
        </w:tabs>
        <w:ind w:left="2700" w:hanging="360"/>
      </w:pPr>
      <w:rPr>
        <w:rFonts w:ascii="Courier New" w:hAnsi="Courier New" w:hint="default"/>
      </w:rPr>
    </w:lvl>
    <w:lvl w:ilvl="5" w:tplc="04190005" w:tentative="1">
      <w:start w:val="1"/>
      <w:numFmt w:val="bullet"/>
      <w:lvlText w:val=""/>
      <w:lvlJc w:val="left"/>
      <w:pPr>
        <w:tabs>
          <w:tab w:val="num" w:pos="3420"/>
        </w:tabs>
        <w:ind w:left="3420" w:hanging="360"/>
      </w:pPr>
      <w:rPr>
        <w:rFonts w:ascii="Wingdings" w:hAnsi="Wingdings" w:hint="default"/>
      </w:rPr>
    </w:lvl>
    <w:lvl w:ilvl="6" w:tplc="04190001" w:tentative="1">
      <w:start w:val="1"/>
      <w:numFmt w:val="bullet"/>
      <w:lvlText w:val=""/>
      <w:lvlJc w:val="left"/>
      <w:pPr>
        <w:tabs>
          <w:tab w:val="num" w:pos="4140"/>
        </w:tabs>
        <w:ind w:left="4140" w:hanging="360"/>
      </w:pPr>
      <w:rPr>
        <w:rFonts w:ascii="Symbol" w:hAnsi="Symbol" w:hint="default"/>
      </w:rPr>
    </w:lvl>
    <w:lvl w:ilvl="7" w:tplc="04190003" w:tentative="1">
      <w:start w:val="1"/>
      <w:numFmt w:val="bullet"/>
      <w:lvlText w:val="o"/>
      <w:lvlJc w:val="left"/>
      <w:pPr>
        <w:tabs>
          <w:tab w:val="num" w:pos="4860"/>
        </w:tabs>
        <w:ind w:left="4860" w:hanging="360"/>
      </w:pPr>
      <w:rPr>
        <w:rFonts w:ascii="Courier New" w:hAnsi="Courier New" w:hint="default"/>
      </w:rPr>
    </w:lvl>
    <w:lvl w:ilvl="8" w:tplc="04190005" w:tentative="1">
      <w:start w:val="1"/>
      <w:numFmt w:val="bullet"/>
      <w:lvlText w:val=""/>
      <w:lvlJc w:val="left"/>
      <w:pPr>
        <w:tabs>
          <w:tab w:val="num" w:pos="5580"/>
        </w:tabs>
        <w:ind w:left="5580" w:hanging="360"/>
      </w:pPr>
      <w:rPr>
        <w:rFonts w:ascii="Wingdings" w:hAnsi="Wingdings" w:hint="default"/>
      </w:rPr>
    </w:lvl>
  </w:abstractNum>
  <w:abstractNum w:abstractNumId="1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1">
    <w:nsid w:val="53C205B8"/>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7F34BAD"/>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593E5DA1"/>
    <w:multiLevelType w:val="multilevel"/>
    <w:tmpl w:val="72DE3D0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nsid w:val="5AE6786B"/>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5C740C3D"/>
    <w:multiLevelType w:val="hybridMultilevel"/>
    <w:tmpl w:val="58CE4CF2"/>
    <w:lvl w:ilvl="0" w:tplc="8B3621C2">
      <w:start w:val="1"/>
      <w:numFmt w:val="bullet"/>
      <w:lvlText w:val=""/>
      <w:lvlJc w:val="left"/>
      <w:pPr>
        <w:tabs>
          <w:tab w:val="num" w:pos="360"/>
        </w:tabs>
        <w:ind w:left="360" w:hanging="360"/>
      </w:pPr>
      <w:rPr>
        <w:rFonts w:ascii="Symbol" w:hAnsi="Symbol" w:hint="default"/>
      </w:rPr>
    </w:lvl>
    <w:lvl w:ilvl="1" w:tplc="DF545358">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6">
    <w:nsid w:val="62F06C3E"/>
    <w:multiLevelType w:val="hybridMultilevel"/>
    <w:tmpl w:val="8F72B5A8"/>
    <w:lvl w:ilvl="0" w:tplc="DCF090F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6BDA66A7"/>
    <w:multiLevelType w:val="multilevel"/>
    <w:tmpl w:val="AC7EC8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80"/>
        </w:tabs>
        <w:ind w:left="180" w:hanging="360"/>
      </w:pPr>
      <w:rPr>
        <w:rFonts w:ascii="Symbol" w:hAnsi="Symbol" w:hint="default"/>
      </w:rPr>
    </w:lvl>
    <w:lvl w:ilvl="2">
      <w:start w:val="1"/>
      <w:numFmt w:val="decimal"/>
      <w:lvlText w:val="%3."/>
      <w:lvlJc w:val="left"/>
      <w:pPr>
        <w:tabs>
          <w:tab w:val="num" w:pos="540"/>
        </w:tabs>
        <w:ind w:left="540" w:hanging="360"/>
      </w:pPr>
      <w:rPr>
        <w:rFonts w:cs="Times New Roman"/>
      </w:rPr>
    </w:lvl>
    <w:lvl w:ilvl="3">
      <w:start w:val="1"/>
      <w:numFmt w:val="decimal"/>
      <w:lvlText w:val="%4."/>
      <w:lvlJc w:val="left"/>
      <w:pPr>
        <w:tabs>
          <w:tab w:val="num" w:pos="900"/>
        </w:tabs>
        <w:ind w:left="900" w:hanging="360"/>
      </w:pPr>
      <w:rPr>
        <w:rFonts w:cs="Times New Roman"/>
      </w:rPr>
    </w:lvl>
    <w:lvl w:ilvl="4">
      <w:start w:val="1"/>
      <w:numFmt w:val="decimal"/>
      <w:lvlText w:val="%5."/>
      <w:lvlJc w:val="left"/>
      <w:pPr>
        <w:tabs>
          <w:tab w:val="num" w:pos="1260"/>
        </w:tabs>
        <w:ind w:left="1260" w:hanging="360"/>
      </w:pPr>
      <w:rPr>
        <w:rFonts w:cs="Times New Roman"/>
      </w:rPr>
    </w:lvl>
    <w:lvl w:ilvl="5">
      <w:start w:val="1"/>
      <w:numFmt w:val="decimal"/>
      <w:lvlText w:val="%6."/>
      <w:lvlJc w:val="left"/>
      <w:pPr>
        <w:tabs>
          <w:tab w:val="num" w:pos="1620"/>
        </w:tabs>
        <w:ind w:left="1620" w:hanging="360"/>
      </w:pPr>
      <w:rPr>
        <w:rFonts w:cs="Times New Roman"/>
      </w:rPr>
    </w:lvl>
    <w:lvl w:ilvl="6">
      <w:start w:val="1"/>
      <w:numFmt w:val="decimal"/>
      <w:lvlText w:val="%7."/>
      <w:lvlJc w:val="left"/>
      <w:pPr>
        <w:tabs>
          <w:tab w:val="num" w:pos="1980"/>
        </w:tabs>
        <w:ind w:left="1980" w:hanging="360"/>
      </w:pPr>
      <w:rPr>
        <w:rFonts w:cs="Times New Roman"/>
      </w:rPr>
    </w:lvl>
    <w:lvl w:ilvl="7">
      <w:start w:val="1"/>
      <w:numFmt w:val="decimal"/>
      <w:lvlText w:val="%8."/>
      <w:lvlJc w:val="left"/>
      <w:pPr>
        <w:tabs>
          <w:tab w:val="num" w:pos="2340"/>
        </w:tabs>
        <w:ind w:left="2340" w:hanging="360"/>
      </w:pPr>
      <w:rPr>
        <w:rFonts w:cs="Times New Roman"/>
      </w:rPr>
    </w:lvl>
    <w:lvl w:ilvl="8">
      <w:start w:val="1"/>
      <w:numFmt w:val="decimal"/>
      <w:lvlText w:val="%9."/>
      <w:lvlJc w:val="left"/>
      <w:pPr>
        <w:tabs>
          <w:tab w:val="num" w:pos="2700"/>
        </w:tabs>
        <w:ind w:left="2700" w:hanging="360"/>
      </w:pPr>
      <w:rPr>
        <w:rFonts w:cs="Times New Roman"/>
      </w:rPr>
    </w:lvl>
  </w:abstractNum>
  <w:abstractNum w:abstractNumId="18">
    <w:nsid w:val="6C0D00CA"/>
    <w:multiLevelType w:val="multilevel"/>
    <w:tmpl w:val="09CAEB08"/>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start w:val="1"/>
      <w:numFmt w:val="bullet"/>
      <w:lvlText w:val=""/>
      <w:lvlJc w:val="left"/>
      <w:pPr>
        <w:tabs>
          <w:tab w:val="num" w:pos="1316"/>
        </w:tabs>
        <w:ind w:left="1316" w:hanging="360"/>
      </w:pPr>
      <w:rPr>
        <w:rFonts w:ascii="Symbol" w:hAnsi="Symbol" w:hint="default"/>
        <w:b w:val="0"/>
        <w:i w:val="0"/>
        <w:w w:val="100"/>
        <w:sz w:val="28"/>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9">
    <w:nsid w:val="6E8242AC"/>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0">
    <w:nsid w:val="73F37AC0"/>
    <w:multiLevelType w:val="multilevel"/>
    <w:tmpl w:val="05F048A2"/>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21">
    <w:nsid w:val="752D0AA4"/>
    <w:multiLevelType w:val="multilevel"/>
    <w:tmpl w:val="F07442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BE2614A"/>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3">
    <w:nsid w:val="7E205F99"/>
    <w:multiLevelType w:val="multilevel"/>
    <w:tmpl w:val="65221F0C"/>
    <w:lvl w:ilvl="0">
      <w:numFmt w:val="bullet"/>
      <w:pStyle w:val="a0"/>
      <w:lvlText w:val=""/>
      <w:lvlJc w:val="left"/>
      <w:pPr>
        <w:tabs>
          <w:tab w:val="num" w:pos="1276"/>
        </w:tabs>
        <w:ind w:left="1276" w:hanging="567"/>
      </w:pPr>
      <w:rPr>
        <w:rFonts w:ascii="Symbol" w:hAnsi="Symbol" w:hint="default"/>
      </w:rPr>
    </w:lvl>
    <w:lvl w:ilvl="1">
      <w:start w:val="1"/>
      <w:numFmt w:val="bullet"/>
      <w:lvlText w:val="o"/>
      <w:lvlJc w:val="left"/>
      <w:pPr>
        <w:tabs>
          <w:tab w:val="num" w:pos="0"/>
        </w:tabs>
        <w:ind w:left="3425" w:hanging="360"/>
      </w:pPr>
      <w:rPr>
        <w:rFonts w:ascii="Courier New" w:hAnsi="Courier New" w:hint="default"/>
      </w:rPr>
    </w:lvl>
    <w:lvl w:ilvl="2">
      <w:start w:val="1"/>
      <w:numFmt w:val="bullet"/>
      <w:lvlText w:val=""/>
      <w:lvlJc w:val="left"/>
      <w:pPr>
        <w:tabs>
          <w:tab w:val="num" w:pos="0"/>
        </w:tabs>
        <w:ind w:left="4145" w:hanging="360"/>
      </w:pPr>
      <w:rPr>
        <w:rFonts w:ascii="Wingdings" w:hAnsi="Wingdings" w:hint="default"/>
      </w:rPr>
    </w:lvl>
    <w:lvl w:ilvl="3">
      <w:start w:val="1"/>
      <w:numFmt w:val="bullet"/>
      <w:lvlText w:val=""/>
      <w:lvlJc w:val="left"/>
      <w:pPr>
        <w:tabs>
          <w:tab w:val="num" w:pos="0"/>
        </w:tabs>
        <w:ind w:left="4865" w:hanging="360"/>
      </w:pPr>
      <w:rPr>
        <w:rFonts w:ascii="Symbol" w:hAnsi="Symbol" w:hint="default"/>
      </w:rPr>
    </w:lvl>
    <w:lvl w:ilvl="4">
      <w:start w:val="1"/>
      <w:numFmt w:val="bullet"/>
      <w:lvlText w:val="o"/>
      <w:lvlJc w:val="left"/>
      <w:pPr>
        <w:tabs>
          <w:tab w:val="num" w:pos="0"/>
        </w:tabs>
        <w:ind w:left="5585" w:hanging="360"/>
      </w:pPr>
      <w:rPr>
        <w:rFonts w:ascii="Courier New" w:hAnsi="Courier New" w:hint="default"/>
      </w:rPr>
    </w:lvl>
    <w:lvl w:ilvl="5">
      <w:start w:val="1"/>
      <w:numFmt w:val="bullet"/>
      <w:lvlText w:val=""/>
      <w:lvlJc w:val="left"/>
      <w:pPr>
        <w:tabs>
          <w:tab w:val="num" w:pos="0"/>
        </w:tabs>
        <w:ind w:left="6305" w:hanging="360"/>
      </w:pPr>
      <w:rPr>
        <w:rFonts w:ascii="Wingdings" w:hAnsi="Wingdings" w:hint="default"/>
      </w:rPr>
    </w:lvl>
    <w:lvl w:ilvl="6">
      <w:start w:val="1"/>
      <w:numFmt w:val="bullet"/>
      <w:lvlText w:val=""/>
      <w:lvlJc w:val="left"/>
      <w:pPr>
        <w:tabs>
          <w:tab w:val="num" w:pos="0"/>
        </w:tabs>
        <w:ind w:left="7025" w:hanging="360"/>
      </w:pPr>
      <w:rPr>
        <w:rFonts w:ascii="Symbol" w:hAnsi="Symbol" w:hint="default"/>
      </w:rPr>
    </w:lvl>
    <w:lvl w:ilvl="7">
      <w:start w:val="1"/>
      <w:numFmt w:val="bullet"/>
      <w:lvlText w:val="o"/>
      <w:lvlJc w:val="left"/>
      <w:pPr>
        <w:tabs>
          <w:tab w:val="num" w:pos="0"/>
        </w:tabs>
        <w:ind w:left="7745" w:hanging="360"/>
      </w:pPr>
      <w:rPr>
        <w:rFonts w:ascii="Courier New" w:hAnsi="Courier New" w:hint="default"/>
      </w:rPr>
    </w:lvl>
    <w:lvl w:ilvl="8">
      <w:start w:val="1"/>
      <w:numFmt w:val="bullet"/>
      <w:lvlText w:val=""/>
      <w:lvlJc w:val="left"/>
      <w:pPr>
        <w:tabs>
          <w:tab w:val="num" w:pos="0"/>
        </w:tabs>
        <w:ind w:left="8465" w:hanging="360"/>
      </w:pPr>
      <w:rPr>
        <w:rFonts w:ascii="Wingdings" w:hAnsi="Wingdings" w:hint="default"/>
      </w:rPr>
    </w:lvl>
  </w:abstractNum>
  <w:num w:numId="1">
    <w:abstractNumId w:val="13"/>
  </w:num>
  <w:num w:numId="2">
    <w:abstractNumId w:val="10"/>
  </w:num>
  <w:num w:numId="3">
    <w:abstractNumId w:val="23"/>
  </w:num>
  <w:num w:numId="4">
    <w:abstractNumId w:val="7"/>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3"/>
  </w:num>
  <w:num w:numId="28">
    <w:abstractNumId w:val="6"/>
  </w:num>
  <w:num w:numId="29">
    <w:abstractNumId w:val="16"/>
  </w:num>
  <w:num w:numId="30">
    <w:abstractNumId w:val="8"/>
  </w:num>
  <w:num w:numId="31">
    <w:abstractNumId w:val="0"/>
  </w:num>
  <w:num w:numId="32">
    <w:abstractNumId w:val="20"/>
  </w:num>
  <w:num w:numId="33">
    <w:abstractNumId w:val="18"/>
  </w:num>
  <w:num w:numId="34">
    <w:abstractNumId w:val="9"/>
  </w:num>
  <w:num w:numId="35">
    <w:abstractNumId w:val="12"/>
  </w:num>
  <w:num w:numId="36">
    <w:abstractNumId w:val="17"/>
  </w:num>
  <w:num w:numId="37">
    <w:abstractNumId w:val="19"/>
  </w:num>
  <w:num w:numId="38">
    <w:abstractNumId w:val="21"/>
  </w:num>
  <w:num w:numId="39">
    <w:abstractNumId w:val="15"/>
  </w:num>
  <w:num w:numId="40">
    <w:abstractNumId w:val="11"/>
  </w:num>
  <w:num w:numId="41">
    <w:abstractNumId w:val="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BC3"/>
    <w:rsid w:val="00032AB0"/>
    <w:rsid w:val="00035E56"/>
    <w:rsid w:val="000422CE"/>
    <w:rsid w:val="000648F5"/>
    <w:rsid w:val="000F3B42"/>
    <w:rsid w:val="000F4A7F"/>
    <w:rsid w:val="001C6155"/>
    <w:rsid w:val="0024524E"/>
    <w:rsid w:val="00252CBF"/>
    <w:rsid w:val="003473C4"/>
    <w:rsid w:val="00483E79"/>
    <w:rsid w:val="00553540"/>
    <w:rsid w:val="00562E3C"/>
    <w:rsid w:val="005A319C"/>
    <w:rsid w:val="00602563"/>
    <w:rsid w:val="006935BF"/>
    <w:rsid w:val="006C44CC"/>
    <w:rsid w:val="007255FB"/>
    <w:rsid w:val="00751723"/>
    <w:rsid w:val="00765936"/>
    <w:rsid w:val="007835B3"/>
    <w:rsid w:val="007C58DE"/>
    <w:rsid w:val="0083040F"/>
    <w:rsid w:val="0094317E"/>
    <w:rsid w:val="00974436"/>
    <w:rsid w:val="00A83C26"/>
    <w:rsid w:val="00AC2E08"/>
    <w:rsid w:val="00AF2376"/>
    <w:rsid w:val="00B454BE"/>
    <w:rsid w:val="00BC2E6D"/>
    <w:rsid w:val="00C23BC3"/>
    <w:rsid w:val="00C25A54"/>
    <w:rsid w:val="00CC5381"/>
    <w:rsid w:val="00D03FBA"/>
    <w:rsid w:val="00DD0D80"/>
    <w:rsid w:val="00DE3680"/>
    <w:rsid w:val="00DF056A"/>
    <w:rsid w:val="00E746D5"/>
    <w:rsid w:val="00EB09AE"/>
    <w:rsid w:val="00F06DF7"/>
    <w:rsid w:val="00F422E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6D5"/>
    <w:pPr>
      <w:widowControl w:val="0"/>
      <w:suppressAutoHyphens/>
      <w:spacing w:line="360" w:lineRule="auto"/>
      <w:ind w:firstLine="709"/>
      <w:jc w:val="both"/>
    </w:pPr>
    <w:rPr>
      <w:rFonts w:ascii="Times New Roman" w:eastAsia="Times New Roman" w:hAnsi="Times New Roman" w:cs="Times New Roman"/>
      <w:sz w:val="28"/>
      <w:lang w:eastAsia="en-US"/>
    </w:rPr>
  </w:style>
  <w:style w:type="paragraph" w:styleId="Heading1">
    <w:name w:val="heading 1"/>
    <w:basedOn w:val="Normal"/>
    <w:link w:val="Heading1Char"/>
    <w:uiPriority w:val="99"/>
    <w:qFormat/>
    <w:rsid w:val="00562E3C"/>
    <w:pPr>
      <w:pageBreakBefore/>
      <w:spacing w:after="240"/>
      <w:outlineLvl w:val="0"/>
    </w:pPr>
    <w:rPr>
      <w:b/>
      <w:bCs/>
      <w:caps/>
      <w:sz w:val="36"/>
      <w:szCs w:val="28"/>
    </w:rPr>
  </w:style>
  <w:style w:type="paragraph" w:styleId="Heading2">
    <w:name w:val="heading 2"/>
    <w:basedOn w:val="Normal"/>
    <w:link w:val="Heading2Char"/>
    <w:uiPriority w:val="99"/>
    <w:qFormat/>
    <w:rsid w:val="00562E3C"/>
    <w:pPr>
      <w:keepNext/>
      <w:spacing w:before="480" w:after="240"/>
      <w:outlineLvl w:val="1"/>
    </w:pPr>
    <w:rPr>
      <w:b/>
      <w:bCs/>
      <w:sz w:val="32"/>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2E6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BC2E6D"/>
    <w:rPr>
      <w:rFonts w:ascii="Cambria" w:hAnsi="Cambria" w:cs="Times New Roman"/>
      <w:b/>
      <w:bCs/>
      <w:i/>
      <w:iCs/>
      <w:sz w:val="28"/>
      <w:szCs w:val="28"/>
      <w:lang w:eastAsia="en-US"/>
    </w:rPr>
  </w:style>
  <w:style w:type="character" w:customStyle="1" w:styleId="a1">
    <w:name w:val="Основной текст Знак"/>
    <w:basedOn w:val="DefaultParagraphFont"/>
    <w:uiPriority w:val="99"/>
    <w:rsid w:val="00562E3C"/>
    <w:rPr>
      <w:rFonts w:ascii="Times New Roman" w:hAnsi="Times New Roman" w:cs="Times New Roman"/>
      <w:sz w:val="28"/>
      <w:szCs w:val="28"/>
      <w:lang w:val="ru-RU"/>
    </w:rPr>
  </w:style>
  <w:style w:type="character" w:customStyle="1" w:styleId="a2">
    <w:name w:val="Маркер Знак"/>
    <w:basedOn w:val="a1"/>
    <w:uiPriority w:val="99"/>
    <w:rsid w:val="00562E3C"/>
  </w:style>
  <w:style w:type="character" w:customStyle="1" w:styleId="a3">
    <w:name w:val="Абзац списка Знак"/>
    <w:basedOn w:val="DefaultParagraphFont"/>
    <w:uiPriority w:val="99"/>
    <w:rsid w:val="00562E3C"/>
    <w:rPr>
      <w:rFonts w:ascii="Times New Roman" w:hAnsi="Times New Roman" w:cs="Times New Roman"/>
      <w:sz w:val="28"/>
      <w:lang w:val="ru-RU"/>
    </w:rPr>
  </w:style>
  <w:style w:type="character" w:customStyle="1" w:styleId="a4">
    <w:name w:val="Номер Знак"/>
    <w:basedOn w:val="a3"/>
    <w:uiPriority w:val="99"/>
    <w:rsid w:val="00562E3C"/>
  </w:style>
  <w:style w:type="character" w:customStyle="1" w:styleId="a5">
    <w:name w:val="Таблица Знак"/>
    <w:basedOn w:val="a1"/>
    <w:uiPriority w:val="99"/>
    <w:rsid w:val="00562E3C"/>
    <w:rPr>
      <w:i/>
    </w:rPr>
  </w:style>
  <w:style w:type="character" w:customStyle="1" w:styleId="a6">
    <w:name w:val="Верхний колонтитул Знак"/>
    <w:basedOn w:val="DefaultParagraphFont"/>
    <w:uiPriority w:val="99"/>
    <w:rsid w:val="00562E3C"/>
    <w:rPr>
      <w:rFonts w:ascii="Times New Roman" w:hAnsi="Times New Roman" w:cs="Times New Roman"/>
      <w:lang w:val="ru-RU"/>
    </w:rPr>
  </w:style>
  <w:style w:type="character" w:customStyle="1" w:styleId="a7">
    <w:name w:val="Нижний колонтитул Знак"/>
    <w:basedOn w:val="DefaultParagraphFont"/>
    <w:uiPriority w:val="99"/>
    <w:rsid w:val="00562E3C"/>
    <w:rPr>
      <w:rFonts w:ascii="Times New Roman" w:hAnsi="Times New Roman" w:cs="Times New Roman"/>
      <w:lang w:val="ru-RU"/>
    </w:rPr>
  </w:style>
  <w:style w:type="character" w:customStyle="1" w:styleId="a8">
    <w:name w:val="Рисунок Знак"/>
    <w:basedOn w:val="a1"/>
    <w:uiPriority w:val="99"/>
    <w:rsid w:val="00562E3C"/>
    <w:rPr>
      <w:b/>
    </w:rPr>
  </w:style>
  <w:style w:type="character" w:customStyle="1" w:styleId="-">
    <w:name w:val="Интернет-ссылка"/>
    <w:basedOn w:val="DefaultParagraphFont"/>
    <w:uiPriority w:val="99"/>
    <w:rsid w:val="00562E3C"/>
    <w:rPr>
      <w:rFonts w:cs="Times New Roman"/>
      <w:color w:val="0000FF"/>
      <w:u w:val="single"/>
    </w:rPr>
  </w:style>
  <w:style w:type="character" w:customStyle="1" w:styleId="a9">
    <w:name w:val="Ссылка указателя"/>
    <w:uiPriority w:val="99"/>
    <w:rsid w:val="00E746D5"/>
  </w:style>
  <w:style w:type="character" w:customStyle="1" w:styleId="aa">
    <w:name w:val="Исходный текст"/>
    <w:uiPriority w:val="99"/>
    <w:rsid w:val="00E746D5"/>
    <w:rPr>
      <w:rFonts w:ascii="Liberation Mono" w:hAnsi="Liberation Mono"/>
    </w:rPr>
  </w:style>
  <w:style w:type="character" w:customStyle="1" w:styleId="ab">
    <w:name w:val="Символ нумерации"/>
    <w:uiPriority w:val="99"/>
    <w:rsid w:val="00E746D5"/>
  </w:style>
  <w:style w:type="paragraph" w:styleId="Title">
    <w:name w:val="Title"/>
    <w:basedOn w:val="Normal"/>
    <w:next w:val="BodyText"/>
    <w:link w:val="TitleChar"/>
    <w:uiPriority w:val="99"/>
    <w:qFormat/>
    <w:rsid w:val="00E746D5"/>
    <w:pPr>
      <w:keepNext/>
      <w:spacing w:before="240" w:after="120"/>
    </w:pPr>
    <w:rPr>
      <w:rFonts w:ascii="Liberation Sans" w:eastAsia="Microsoft YaHei" w:hAnsi="Liberation Sans" w:cs="Arial"/>
      <w:szCs w:val="28"/>
    </w:rPr>
  </w:style>
  <w:style w:type="character" w:customStyle="1" w:styleId="TitleChar">
    <w:name w:val="Title Char"/>
    <w:basedOn w:val="DefaultParagraphFont"/>
    <w:link w:val="Title"/>
    <w:uiPriority w:val="99"/>
    <w:locked/>
    <w:rsid w:val="00BC2E6D"/>
    <w:rPr>
      <w:rFonts w:ascii="Cambria" w:hAnsi="Cambria" w:cs="Times New Roman"/>
      <w:b/>
      <w:bCs/>
      <w:kern w:val="28"/>
      <w:sz w:val="32"/>
      <w:szCs w:val="32"/>
      <w:lang w:eastAsia="en-US"/>
    </w:rPr>
  </w:style>
  <w:style w:type="paragraph" w:styleId="BodyText">
    <w:name w:val="Body Text"/>
    <w:basedOn w:val="Normal"/>
    <w:link w:val="BodyTextChar"/>
    <w:uiPriority w:val="99"/>
    <w:rsid w:val="00562E3C"/>
    <w:rPr>
      <w:szCs w:val="28"/>
    </w:rPr>
  </w:style>
  <w:style w:type="character" w:customStyle="1" w:styleId="BodyTextChar">
    <w:name w:val="Body Text Char"/>
    <w:basedOn w:val="DefaultParagraphFont"/>
    <w:link w:val="BodyText"/>
    <w:uiPriority w:val="99"/>
    <w:semiHidden/>
    <w:locked/>
    <w:rsid w:val="00BC2E6D"/>
    <w:rPr>
      <w:rFonts w:ascii="Times New Roman" w:hAnsi="Times New Roman" w:cs="Times New Roman"/>
      <w:sz w:val="28"/>
      <w:lang w:eastAsia="en-US"/>
    </w:rPr>
  </w:style>
  <w:style w:type="paragraph" w:styleId="List">
    <w:name w:val="List"/>
    <w:basedOn w:val="BodyText"/>
    <w:uiPriority w:val="99"/>
    <w:rsid w:val="00E746D5"/>
    <w:rPr>
      <w:rFonts w:cs="Arial"/>
    </w:rPr>
  </w:style>
  <w:style w:type="paragraph" w:styleId="Caption">
    <w:name w:val="caption"/>
    <w:basedOn w:val="Normal"/>
    <w:uiPriority w:val="99"/>
    <w:qFormat/>
    <w:rsid w:val="00E746D5"/>
    <w:pPr>
      <w:suppressLineNumbers/>
      <w:spacing w:before="120" w:after="120"/>
    </w:pPr>
    <w:rPr>
      <w:rFonts w:cs="Arial"/>
      <w:i/>
      <w:iCs/>
      <w:sz w:val="24"/>
      <w:szCs w:val="24"/>
    </w:rPr>
  </w:style>
  <w:style w:type="paragraph" w:styleId="Index1">
    <w:name w:val="index 1"/>
    <w:basedOn w:val="IndexHeading"/>
    <w:uiPriority w:val="99"/>
    <w:rsid w:val="00E746D5"/>
    <w:pPr>
      <w:ind w:firstLine="0"/>
    </w:pPr>
  </w:style>
  <w:style w:type="paragraph" w:styleId="IndexHeading">
    <w:name w:val="index heading"/>
    <w:basedOn w:val="Normal"/>
    <w:uiPriority w:val="99"/>
    <w:rsid w:val="00E746D5"/>
    <w:pPr>
      <w:suppressLineNumbers/>
    </w:pPr>
    <w:rPr>
      <w:rFonts w:cs="Arial"/>
    </w:rPr>
  </w:style>
  <w:style w:type="paragraph" w:styleId="ListParagraph">
    <w:name w:val="List Paragraph"/>
    <w:basedOn w:val="Normal"/>
    <w:uiPriority w:val="99"/>
    <w:qFormat/>
    <w:rsid w:val="00562E3C"/>
    <w:pPr>
      <w:tabs>
        <w:tab w:val="left" w:pos="1276"/>
      </w:tabs>
      <w:ind w:left="1276"/>
    </w:pPr>
  </w:style>
  <w:style w:type="paragraph" w:customStyle="1" w:styleId="TableParagraph">
    <w:name w:val="Table Paragraph"/>
    <w:basedOn w:val="Normal"/>
    <w:uiPriority w:val="99"/>
    <w:rsid w:val="00E746D5"/>
    <w:pPr>
      <w:ind w:left="57" w:firstLine="0"/>
    </w:pPr>
    <w:rPr>
      <w:sz w:val="24"/>
    </w:rPr>
  </w:style>
  <w:style w:type="paragraph" w:customStyle="1" w:styleId="a0">
    <w:name w:val="Маркер"/>
    <w:basedOn w:val="BodyText"/>
    <w:uiPriority w:val="99"/>
    <w:rsid w:val="00562E3C"/>
    <w:pPr>
      <w:numPr>
        <w:numId w:val="3"/>
      </w:numPr>
    </w:pPr>
  </w:style>
  <w:style w:type="paragraph" w:customStyle="1" w:styleId="a">
    <w:name w:val="Номер"/>
    <w:basedOn w:val="ListParagraph"/>
    <w:uiPriority w:val="99"/>
    <w:rsid w:val="00562E3C"/>
    <w:pPr>
      <w:numPr>
        <w:numId w:val="2"/>
      </w:numPr>
      <w:tabs>
        <w:tab w:val="clear" w:pos="1276"/>
        <w:tab w:val="left" w:pos="566"/>
      </w:tabs>
    </w:pPr>
  </w:style>
  <w:style w:type="paragraph" w:customStyle="1" w:styleId="ac">
    <w:name w:val="Таблица"/>
    <w:basedOn w:val="BodyText"/>
    <w:uiPriority w:val="99"/>
    <w:rsid w:val="00562E3C"/>
    <w:pPr>
      <w:spacing w:before="120"/>
      <w:ind w:firstLine="0"/>
    </w:pPr>
    <w:rPr>
      <w:i/>
      <w:sz w:val="24"/>
    </w:rPr>
  </w:style>
  <w:style w:type="paragraph" w:customStyle="1" w:styleId="ad">
    <w:name w:val="Колонтитул"/>
    <w:basedOn w:val="Normal"/>
    <w:uiPriority w:val="99"/>
    <w:rsid w:val="00E746D5"/>
  </w:style>
  <w:style w:type="paragraph" w:styleId="Header">
    <w:name w:val="header"/>
    <w:basedOn w:val="Normal"/>
    <w:link w:val="HeaderChar"/>
    <w:uiPriority w:val="99"/>
    <w:rsid w:val="00562E3C"/>
    <w:pPr>
      <w:tabs>
        <w:tab w:val="center" w:pos="4677"/>
        <w:tab w:val="right" w:pos="9355"/>
      </w:tabs>
    </w:pPr>
  </w:style>
  <w:style w:type="character" w:customStyle="1" w:styleId="HeaderChar">
    <w:name w:val="Header Char"/>
    <w:basedOn w:val="DefaultParagraphFont"/>
    <w:link w:val="Header"/>
    <w:uiPriority w:val="99"/>
    <w:semiHidden/>
    <w:locked/>
    <w:rsid w:val="00BC2E6D"/>
    <w:rPr>
      <w:rFonts w:ascii="Times New Roman" w:hAnsi="Times New Roman" w:cs="Times New Roman"/>
      <w:sz w:val="28"/>
      <w:lang w:eastAsia="en-US"/>
    </w:rPr>
  </w:style>
  <w:style w:type="paragraph" w:styleId="Footer">
    <w:name w:val="footer"/>
    <w:basedOn w:val="Normal"/>
    <w:link w:val="FooterChar"/>
    <w:uiPriority w:val="99"/>
    <w:rsid w:val="00562E3C"/>
    <w:pPr>
      <w:tabs>
        <w:tab w:val="center" w:pos="4677"/>
        <w:tab w:val="right" w:pos="9355"/>
      </w:tabs>
    </w:pPr>
  </w:style>
  <w:style w:type="character" w:customStyle="1" w:styleId="FooterChar">
    <w:name w:val="Footer Char"/>
    <w:basedOn w:val="DefaultParagraphFont"/>
    <w:link w:val="Footer"/>
    <w:uiPriority w:val="99"/>
    <w:semiHidden/>
    <w:locked/>
    <w:rsid w:val="00BC2E6D"/>
    <w:rPr>
      <w:rFonts w:ascii="Times New Roman" w:hAnsi="Times New Roman" w:cs="Times New Roman"/>
      <w:sz w:val="28"/>
      <w:lang w:eastAsia="en-US"/>
    </w:rPr>
  </w:style>
  <w:style w:type="paragraph" w:customStyle="1" w:styleId="1">
    <w:name w:val="Перечень рисунков1"/>
    <w:basedOn w:val="BodyText"/>
    <w:uiPriority w:val="99"/>
    <w:rsid w:val="00562E3C"/>
    <w:pPr>
      <w:ind w:firstLine="0"/>
      <w:jc w:val="center"/>
    </w:pPr>
    <w:rPr>
      <w:b/>
      <w:sz w:val="24"/>
    </w:rPr>
  </w:style>
  <w:style w:type="paragraph" w:customStyle="1" w:styleId="ae">
    <w:name w:val="Содержимое таблицы"/>
    <w:basedOn w:val="Normal"/>
    <w:uiPriority w:val="99"/>
    <w:rsid w:val="00E746D5"/>
  </w:style>
  <w:style w:type="paragraph" w:customStyle="1" w:styleId="af">
    <w:name w:val="Заголовок таблицы"/>
    <w:basedOn w:val="ac"/>
    <w:next w:val="Normal"/>
    <w:autoRedefine/>
    <w:uiPriority w:val="99"/>
    <w:rsid w:val="00562E3C"/>
    <w:pPr>
      <w:keepNext/>
      <w:keepLines/>
      <w:widowControl/>
      <w:spacing w:before="0" w:line="240" w:lineRule="auto"/>
      <w:jc w:val="left"/>
    </w:pPr>
    <w:rPr>
      <w:szCs w:val="24"/>
      <w:lang w:eastAsia="ru-RU"/>
    </w:rPr>
  </w:style>
  <w:style w:type="paragraph" w:customStyle="1" w:styleId="af0">
    <w:name w:val="Текст статьи"/>
    <w:basedOn w:val="Normal"/>
    <w:uiPriority w:val="99"/>
    <w:rsid w:val="00562E3C"/>
    <w:pPr>
      <w:widowControl/>
    </w:pPr>
    <w:rPr>
      <w:szCs w:val="24"/>
      <w:lang w:eastAsia="ru-RU"/>
    </w:rPr>
  </w:style>
  <w:style w:type="paragraph" w:styleId="TOCHeading">
    <w:name w:val="TOC Heading"/>
    <w:basedOn w:val="Heading1"/>
    <w:next w:val="Normal"/>
    <w:uiPriority w:val="99"/>
    <w:qFormat/>
    <w:rsid w:val="00562E3C"/>
    <w:pPr>
      <w:keepNext/>
      <w:keepLines/>
      <w:widowControl/>
      <w:spacing w:before="240" w:after="0" w:line="259" w:lineRule="auto"/>
      <w:ind w:firstLine="0"/>
      <w:jc w:val="left"/>
    </w:pPr>
    <w:rPr>
      <w:rFonts w:ascii="Cambria" w:eastAsia="Calibri" w:hAnsi="Cambria" w:cs="Cambria"/>
      <w:b w:val="0"/>
      <w:bCs w:val="0"/>
      <w:caps w:val="0"/>
      <w:color w:val="365F91"/>
      <w:sz w:val="32"/>
      <w:szCs w:val="32"/>
      <w:lang w:eastAsia="ru-RU"/>
    </w:rPr>
  </w:style>
  <w:style w:type="paragraph" w:styleId="TOC1">
    <w:name w:val="toc 1"/>
    <w:basedOn w:val="Normal"/>
    <w:next w:val="Normal"/>
    <w:autoRedefine/>
    <w:uiPriority w:val="99"/>
    <w:rsid w:val="00562E3C"/>
    <w:pPr>
      <w:ind w:firstLine="0"/>
    </w:pPr>
  </w:style>
  <w:style w:type="paragraph" w:customStyle="1" w:styleId="af1">
    <w:name w:val="Содержимое врезки"/>
    <w:basedOn w:val="Normal"/>
    <w:uiPriority w:val="99"/>
    <w:rsid w:val="00E746D5"/>
  </w:style>
  <w:style w:type="paragraph" w:customStyle="1" w:styleId="af2">
    <w:name w:val="Текст в заданном формате"/>
    <w:basedOn w:val="Normal"/>
    <w:uiPriority w:val="99"/>
    <w:rsid w:val="00E746D5"/>
    <w:rPr>
      <w:rFonts w:ascii="Liberation Mono" w:eastAsia="Calibri" w:hAnsi="Liberation Mono" w:cs="Liberation Mono"/>
      <w:sz w:val="20"/>
      <w:szCs w:val="20"/>
    </w:rPr>
  </w:style>
  <w:style w:type="paragraph" w:customStyle="1" w:styleId="Code">
    <w:name w:val="Code"/>
    <w:basedOn w:val="Normal"/>
    <w:uiPriority w:val="99"/>
    <w:rsid w:val="00E746D5"/>
    <w:pPr>
      <w:spacing w:line="240" w:lineRule="auto"/>
      <w:ind w:firstLine="0"/>
    </w:pPr>
    <w:rPr>
      <w:rFonts w:ascii="Courier New" w:hAnsi="Courier New"/>
      <w:sz w:val="20"/>
    </w:rPr>
  </w:style>
  <w:style w:type="paragraph" w:customStyle="1" w:styleId="af3">
    <w:name w:val="Листинг"/>
    <w:basedOn w:val="Caption"/>
    <w:uiPriority w:val="99"/>
    <w:rsid w:val="00E746D5"/>
  </w:style>
  <w:style w:type="paragraph" w:customStyle="1" w:styleId="TableHeader">
    <w:name w:val="TableHeader"/>
    <w:basedOn w:val="Normal"/>
    <w:uiPriority w:val="99"/>
    <w:rsid w:val="00E746D5"/>
    <w:pPr>
      <w:spacing w:line="240" w:lineRule="auto"/>
      <w:ind w:firstLine="0"/>
      <w:jc w:val="center"/>
    </w:pPr>
    <w:rPr>
      <w:b/>
      <w:sz w:val="24"/>
    </w:rPr>
  </w:style>
  <w:style w:type="paragraph" w:styleId="TOC2">
    <w:name w:val="toc 2"/>
    <w:basedOn w:val="IndexHeading"/>
    <w:uiPriority w:val="99"/>
    <w:rsid w:val="00E746D5"/>
    <w:pPr>
      <w:tabs>
        <w:tab w:val="right" w:leader="dot" w:pos="9689"/>
      </w:tabs>
      <w:ind w:firstLine="0"/>
    </w:pPr>
  </w:style>
  <w:style w:type="paragraph" w:customStyle="1" w:styleId="2">
    <w:name w:val="Таблица_2"/>
    <w:basedOn w:val="Caption"/>
    <w:uiPriority w:val="99"/>
    <w:rsid w:val="00E746D5"/>
  </w:style>
  <w:style w:type="paragraph" w:styleId="Index2">
    <w:name w:val="index 2"/>
    <w:basedOn w:val="IndexHeading"/>
    <w:uiPriority w:val="99"/>
    <w:rsid w:val="00E746D5"/>
    <w:pPr>
      <w:ind w:left="283" w:firstLine="0"/>
    </w:pPr>
  </w:style>
  <w:style w:type="table" w:customStyle="1" w:styleId="TableNormal1">
    <w:name w:val="Table Normal1"/>
    <w:uiPriority w:val="99"/>
    <w:semiHidden/>
    <w:rsid w:val="00E746D5"/>
    <w:pPr>
      <w:suppressAutoHyphens/>
    </w:pPr>
    <w:rPr>
      <w:lang w:val="en-US" w:eastAsia="en-US"/>
    </w:rPr>
    <w:tblPr>
      <w:tblCellMar>
        <w:top w:w="0" w:type="dxa"/>
        <w:left w:w="0" w:type="dxa"/>
        <w:bottom w:w="0" w:type="dxa"/>
        <w:right w:w="0" w:type="dxa"/>
      </w:tblCellMar>
    </w:tblPr>
  </w:style>
  <w:style w:type="table" w:styleId="TableGrid">
    <w:name w:val="Table Grid"/>
    <w:basedOn w:val="TableNormal"/>
    <w:uiPriority w:val="99"/>
    <w:rsid w:val="00562E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59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2E6D"/>
    <w:rPr>
      <w:rFonts w:ascii="Times New Roman" w:hAnsi="Times New Roman" w:cs="Times New Roman"/>
      <w:sz w:val="2"/>
      <w:lang w:eastAsia="en-US"/>
    </w:rPr>
  </w:style>
  <w:style w:type="character" w:styleId="PageNumber">
    <w:name w:val="page number"/>
    <w:basedOn w:val="DefaultParagraphFont"/>
    <w:uiPriority w:val="99"/>
    <w:rsid w:val="00A83C26"/>
    <w:rPr>
      <w:rFonts w:cs="Times New Roman"/>
    </w:rPr>
  </w:style>
  <w:style w:type="character" w:styleId="Hyperlink">
    <w:name w:val="Hyperlink"/>
    <w:basedOn w:val="DefaultParagraphFont"/>
    <w:uiPriority w:val="99"/>
    <w:rsid w:val="000F3B4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61</Pages>
  <Words>8099</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Юпи Умка</dc:creator>
  <cp:keywords/>
  <dc:description/>
  <cp:lastModifiedBy>Виктор</cp:lastModifiedBy>
  <cp:revision>6</cp:revision>
  <cp:lastPrinted>2022-05-24T22:25:00Z</cp:lastPrinted>
  <dcterms:created xsi:type="dcterms:W3CDTF">2022-06-07T12:53:00Z</dcterms:created>
  <dcterms:modified xsi:type="dcterms:W3CDTF">2022-06-07T12:55:00Z</dcterms:modified>
</cp:coreProperties>
</file>