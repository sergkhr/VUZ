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40F" w:rsidRDefault="0083040F">
      <w:pPr>
        <w:jc w:val="center"/>
        <w:rPr>
          <w:b/>
          <w:bCs/>
          <w:sz w:val="36"/>
          <w:szCs w:val="36"/>
        </w:rPr>
      </w:pPr>
      <w:bookmarkStart w:id="0" w:name="_Toc104333041"/>
      <w:bookmarkStart w:id="1" w:name="_Toc104332870"/>
      <w:r>
        <w:rPr>
          <w:b/>
          <w:bCs/>
          <w:sz w:val="36"/>
          <w:szCs w:val="36"/>
        </w:rPr>
        <w:t>СОДЕРЖАНИЕ</w:t>
      </w:r>
      <w:bookmarkEnd w:id="0"/>
      <w:bookmarkEnd w:id="1"/>
    </w:p>
    <w:p w:rsidR="0083040F" w:rsidRDefault="0083040F">
      <w:pPr>
        <w:pStyle w:val="TOC1"/>
        <w:tabs>
          <w:tab w:val="right" w:leader="dot" w:pos="9962"/>
        </w:tabs>
      </w:pPr>
      <w:r>
        <w:rPr>
          <w:webHidden/>
          <w:spacing w:val="-2"/>
          <w:szCs w:val="28"/>
        </w:rPr>
        <w:fldChar w:fldCharType="begin"/>
      </w:r>
      <w:r>
        <w:rPr>
          <w:webHidden/>
          <w:spacing w:val="-2"/>
          <w:szCs w:val="28"/>
        </w:rPr>
        <w:instrText>TOC \z \o "1-3" \u \h</w:instrText>
      </w:r>
      <w:r>
        <w:rPr>
          <w:webHidden/>
          <w:spacing w:val="-2"/>
          <w:szCs w:val="28"/>
        </w:rPr>
        <w:fldChar w:fldCharType="separate"/>
      </w:r>
      <w:hyperlink w:anchor="_Toc104333042">
        <w:r>
          <w:rPr>
            <w:webHidden/>
            <w:spacing w:val="-2"/>
            <w:szCs w:val="28"/>
          </w:rPr>
          <w:t>ВВЕДЕНИЕ</w:t>
        </w:r>
        <w:r>
          <w:rPr>
            <w:webHidden/>
          </w:rPr>
          <w:fldChar w:fldCharType="begin"/>
        </w:r>
        <w:r>
          <w:rPr>
            <w:webHidden/>
          </w:rPr>
          <w:instrText>PAGEREF _Toc104333042 \h</w:instrText>
        </w:r>
        <w:r>
          <w:rPr>
            <w:webHidden/>
          </w:rPr>
        </w:r>
        <w:r>
          <w:rPr>
            <w:webHidden/>
          </w:rPr>
          <w:fldChar w:fldCharType="separate"/>
        </w:r>
        <w:r>
          <w:rPr>
            <w:noProof/>
            <w:szCs w:val="28"/>
          </w:rPr>
          <w:tab/>
          <w:t>4</w:t>
        </w:r>
        <w:r>
          <w:rPr>
            <w:webHidden/>
          </w:rPr>
          <w:fldChar w:fldCharType="end"/>
        </w:r>
      </w:hyperlink>
    </w:p>
    <w:p w:rsidR="0083040F" w:rsidRDefault="0083040F">
      <w:pPr>
        <w:pStyle w:val="TOC1"/>
        <w:tabs>
          <w:tab w:val="right" w:leader="dot" w:pos="9962"/>
        </w:tabs>
      </w:pPr>
      <w:hyperlink w:anchor="_Toc104333043">
        <w:r>
          <w:rPr>
            <w:webHidden/>
            <w:szCs w:val="28"/>
          </w:rPr>
          <w:t>1 Постановка</w:t>
        </w:r>
        <w:r>
          <w:rPr>
            <w:spacing w:val="-2"/>
            <w:szCs w:val="28"/>
          </w:rPr>
          <w:t xml:space="preserve"> задачи</w:t>
        </w:r>
        <w:r>
          <w:rPr>
            <w:webHidden/>
          </w:rPr>
          <w:fldChar w:fldCharType="begin"/>
        </w:r>
        <w:r>
          <w:rPr>
            <w:webHidden/>
          </w:rPr>
          <w:instrText>PAGEREF _Toc104333043 \h</w:instrText>
        </w:r>
        <w:r>
          <w:rPr>
            <w:webHidden/>
          </w:rPr>
        </w:r>
        <w:r>
          <w:rPr>
            <w:webHidden/>
          </w:rPr>
          <w:fldChar w:fldCharType="separate"/>
        </w:r>
        <w:r>
          <w:rPr>
            <w:noProof/>
            <w:szCs w:val="28"/>
          </w:rPr>
          <w:tab/>
          <w:t>5</w:t>
        </w:r>
        <w:r>
          <w:rPr>
            <w:webHidden/>
          </w:rPr>
          <w:fldChar w:fldCharType="end"/>
        </w:r>
      </w:hyperlink>
    </w:p>
    <w:p w:rsidR="0083040F" w:rsidRDefault="0083040F">
      <w:pPr>
        <w:pStyle w:val="TOC1"/>
        <w:tabs>
          <w:tab w:val="right" w:leader="dot" w:pos="9962"/>
        </w:tabs>
      </w:pPr>
      <w:hyperlink w:anchor="_Toc104333044">
        <w:r>
          <w:rPr>
            <w:webHidden/>
            <w:szCs w:val="28"/>
          </w:rPr>
          <w:t>2 Метод</w:t>
        </w:r>
        <w:r>
          <w:rPr>
            <w:spacing w:val="-2"/>
            <w:szCs w:val="28"/>
          </w:rPr>
          <w:t xml:space="preserve"> решения</w:t>
        </w:r>
        <w:r>
          <w:rPr>
            <w:webHidden/>
          </w:rPr>
          <w:fldChar w:fldCharType="begin"/>
        </w:r>
        <w:r>
          <w:rPr>
            <w:webHidden/>
          </w:rPr>
          <w:instrText>PAGEREF _Toc104333044 \h</w:instrText>
        </w:r>
        <w:r>
          <w:rPr>
            <w:webHidden/>
          </w:rPr>
        </w:r>
        <w:r>
          <w:rPr>
            <w:webHidden/>
          </w:rPr>
          <w:fldChar w:fldCharType="separate"/>
        </w:r>
        <w:r>
          <w:rPr>
            <w:noProof/>
            <w:szCs w:val="28"/>
          </w:rPr>
          <w:tab/>
          <w:t>8</w:t>
        </w:r>
        <w:r>
          <w:rPr>
            <w:webHidden/>
          </w:rPr>
          <w:fldChar w:fldCharType="end"/>
        </w:r>
      </w:hyperlink>
    </w:p>
    <w:p w:rsidR="0083040F" w:rsidRDefault="0083040F">
      <w:pPr>
        <w:pStyle w:val="TOC1"/>
        <w:tabs>
          <w:tab w:val="right" w:leader="dot" w:pos="9962"/>
        </w:tabs>
      </w:pPr>
      <w:hyperlink w:anchor="_Toc104333045">
        <w:r>
          <w:rPr>
            <w:webHidden/>
            <w:szCs w:val="28"/>
          </w:rPr>
          <w:t>3 Описание</w:t>
        </w:r>
        <w:r>
          <w:rPr>
            <w:spacing w:val="-5"/>
            <w:szCs w:val="28"/>
          </w:rPr>
          <w:t xml:space="preserve"> </w:t>
        </w:r>
        <w:r>
          <w:rPr>
            <w:spacing w:val="-2"/>
            <w:szCs w:val="28"/>
          </w:rPr>
          <w:t>алгоритма</w:t>
        </w:r>
        <w:r>
          <w:rPr>
            <w:webHidden/>
          </w:rPr>
          <w:fldChar w:fldCharType="begin"/>
        </w:r>
        <w:r>
          <w:rPr>
            <w:webHidden/>
          </w:rPr>
          <w:instrText>PAGEREF _Toc104333045 \h</w:instrText>
        </w:r>
        <w:r>
          <w:rPr>
            <w:webHidden/>
          </w:rPr>
        </w:r>
        <w:r>
          <w:rPr>
            <w:webHidden/>
          </w:rPr>
          <w:fldChar w:fldCharType="separate"/>
        </w:r>
        <w:r>
          <w:rPr>
            <w:noProof/>
            <w:szCs w:val="28"/>
          </w:rPr>
          <w:tab/>
          <w:t>11</w:t>
        </w:r>
        <w:r>
          <w:rPr>
            <w:webHidden/>
          </w:rPr>
          <w:fldChar w:fldCharType="end"/>
        </w:r>
      </w:hyperlink>
    </w:p>
    <w:p w:rsidR="0083040F" w:rsidRDefault="0083040F">
      <w:pPr>
        <w:pStyle w:val="TOC1"/>
        <w:tabs>
          <w:tab w:val="right" w:leader="dot" w:pos="9962"/>
        </w:tabs>
      </w:pPr>
      <w:hyperlink w:anchor="_Toc104333046">
        <w:r>
          <w:rPr>
            <w:webHidden/>
            <w:szCs w:val="28"/>
          </w:rPr>
          <w:t>4 Блок-схема</w:t>
        </w:r>
        <w:r>
          <w:rPr>
            <w:spacing w:val="-6"/>
            <w:szCs w:val="28"/>
          </w:rPr>
          <w:t xml:space="preserve"> </w:t>
        </w:r>
        <w:r>
          <w:rPr>
            <w:spacing w:val="-2"/>
            <w:szCs w:val="28"/>
          </w:rPr>
          <w:t>алгоритма</w:t>
        </w:r>
        <w:r>
          <w:rPr>
            <w:webHidden/>
          </w:rPr>
          <w:fldChar w:fldCharType="begin"/>
        </w:r>
        <w:r>
          <w:rPr>
            <w:webHidden/>
          </w:rPr>
          <w:instrText>PAGEREF _Toc104333046 \h</w:instrText>
        </w:r>
        <w:r>
          <w:rPr>
            <w:webHidden/>
          </w:rPr>
        </w:r>
        <w:r>
          <w:rPr>
            <w:webHidden/>
          </w:rPr>
          <w:fldChar w:fldCharType="separate"/>
        </w:r>
        <w:r>
          <w:rPr>
            <w:noProof/>
            <w:szCs w:val="28"/>
          </w:rPr>
          <w:tab/>
          <w:t>12</w:t>
        </w:r>
        <w:r>
          <w:rPr>
            <w:webHidden/>
          </w:rPr>
          <w:fldChar w:fldCharType="end"/>
        </w:r>
      </w:hyperlink>
    </w:p>
    <w:p w:rsidR="0083040F" w:rsidRDefault="0083040F">
      <w:pPr>
        <w:pStyle w:val="TOC1"/>
        <w:tabs>
          <w:tab w:val="right" w:leader="dot" w:pos="9962"/>
        </w:tabs>
      </w:pPr>
      <w:hyperlink w:anchor="_Toc104333047">
        <w:r>
          <w:rPr>
            <w:webHidden/>
          </w:rPr>
          <w:fldChar w:fldCharType="begin"/>
        </w:r>
        <w:r>
          <w:rPr>
            <w:webHidden/>
          </w:rPr>
          <w:instrText>PAGEREF _Toc104333047 \h</w:instrText>
        </w:r>
        <w:r>
          <w:rPr>
            <w:webHidden/>
          </w:rPr>
        </w:r>
        <w:r>
          <w:rPr>
            <w:webHidden/>
          </w:rPr>
          <w:fldChar w:fldCharType="separate"/>
        </w:r>
        <w:r>
          <w:rPr>
            <w:noProof/>
            <w:webHidden/>
            <w:szCs w:val="28"/>
          </w:rPr>
          <w:t>5 Код программы</w:t>
        </w:r>
        <w:r>
          <w:rPr>
            <w:noProof/>
            <w:webHidden/>
            <w:szCs w:val="28"/>
          </w:rPr>
          <w:tab/>
          <w:t>14</w:t>
        </w:r>
        <w:r>
          <w:rPr>
            <w:webHidden/>
          </w:rPr>
          <w:fldChar w:fldCharType="end"/>
        </w:r>
      </w:hyperlink>
    </w:p>
    <w:p w:rsidR="0083040F" w:rsidRDefault="0083040F">
      <w:pPr>
        <w:pStyle w:val="TOC1"/>
        <w:tabs>
          <w:tab w:val="right" w:leader="dot" w:pos="9962"/>
        </w:tabs>
      </w:pPr>
      <w:hyperlink w:anchor="_Toc104333048">
        <w:r>
          <w:rPr>
            <w:webHidden/>
          </w:rPr>
          <w:fldChar w:fldCharType="begin"/>
        </w:r>
        <w:r>
          <w:rPr>
            <w:webHidden/>
          </w:rPr>
          <w:instrText>PAGEREF _Toc104333048 \h</w:instrText>
        </w:r>
        <w:r>
          <w:rPr>
            <w:webHidden/>
          </w:rPr>
        </w:r>
        <w:r>
          <w:rPr>
            <w:webHidden/>
          </w:rPr>
          <w:fldChar w:fldCharType="separate"/>
        </w:r>
        <w:r>
          <w:rPr>
            <w:noProof/>
            <w:webHidden/>
            <w:szCs w:val="28"/>
          </w:rPr>
          <w:t>6 Тестирование</w:t>
        </w:r>
        <w:r>
          <w:rPr>
            <w:noProof/>
            <w:webHidden/>
            <w:szCs w:val="28"/>
          </w:rPr>
          <w:tab/>
          <w:t>18</w:t>
        </w:r>
        <w:r>
          <w:rPr>
            <w:webHidden/>
          </w:rPr>
          <w:fldChar w:fldCharType="end"/>
        </w:r>
      </w:hyperlink>
    </w:p>
    <w:p w:rsidR="0083040F" w:rsidRDefault="0083040F">
      <w:pPr>
        <w:pStyle w:val="TOC1"/>
        <w:tabs>
          <w:tab w:val="right" w:leader="dot" w:pos="9962"/>
        </w:tabs>
      </w:pPr>
      <w:hyperlink w:anchor="_Toc104333049">
        <w:r>
          <w:rPr>
            <w:webHidden/>
          </w:rPr>
          <w:fldChar w:fldCharType="begin"/>
        </w:r>
        <w:r>
          <w:rPr>
            <w:webHidden/>
          </w:rPr>
          <w:instrText>PAGEREF _Toc104333049 \h</w:instrText>
        </w:r>
        <w:r>
          <w:rPr>
            <w:webHidden/>
          </w:rPr>
        </w:r>
        <w:r>
          <w:rPr>
            <w:webHidden/>
          </w:rPr>
          <w:fldChar w:fldCharType="separate"/>
        </w:r>
        <w:r>
          <w:rPr>
            <w:noProof/>
            <w:webHidden/>
            <w:szCs w:val="28"/>
          </w:rPr>
          <w:t>ЗАКЛЮЧЕНИЕ</w:t>
        </w:r>
        <w:r>
          <w:rPr>
            <w:noProof/>
            <w:webHidden/>
            <w:szCs w:val="28"/>
          </w:rPr>
          <w:tab/>
          <w:t>20</w:t>
        </w:r>
        <w:r>
          <w:rPr>
            <w:webHidden/>
          </w:rPr>
          <w:fldChar w:fldCharType="end"/>
        </w:r>
      </w:hyperlink>
    </w:p>
    <w:p w:rsidR="0083040F" w:rsidRDefault="0083040F">
      <w:pPr>
        <w:pStyle w:val="TOC1"/>
        <w:tabs>
          <w:tab w:val="right" w:leader="dot" w:pos="9962"/>
        </w:tabs>
      </w:pPr>
      <w:hyperlink w:anchor="_Toc104333050">
        <w:r>
          <w:rPr>
            <w:webHidden/>
          </w:rPr>
          <w:fldChar w:fldCharType="begin"/>
        </w:r>
        <w:r>
          <w:rPr>
            <w:webHidden/>
          </w:rPr>
          <w:instrText>PAGEREF _Toc104333050 \h</w:instrText>
        </w:r>
        <w:r>
          <w:rPr>
            <w:webHidden/>
          </w:rPr>
        </w:r>
        <w:r>
          <w:rPr>
            <w:webHidden/>
          </w:rPr>
          <w:fldChar w:fldCharType="separate"/>
        </w:r>
        <w:r>
          <w:rPr>
            <w:noProof/>
            <w:webHidden/>
            <w:szCs w:val="28"/>
          </w:rPr>
          <w:t>СПИСОК ИСПОЛЬЗОВАННЫХ ИСТОЧНИКОВ</w:t>
        </w:r>
        <w:r>
          <w:rPr>
            <w:noProof/>
            <w:webHidden/>
            <w:szCs w:val="28"/>
          </w:rPr>
          <w:tab/>
          <w:t>21</w:t>
        </w:r>
        <w:r>
          <w:rPr>
            <w:webHidden/>
          </w:rPr>
          <w:fldChar w:fldCharType="end"/>
        </w:r>
      </w:hyperlink>
      <w:r>
        <w:rPr>
          <w:webHidden/>
          <w:spacing w:val="-2"/>
          <w:szCs w:val="28"/>
        </w:rPr>
        <w:fldChar w:fldCharType="end"/>
      </w:r>
    </w:p>
    <w:p w:rsidR="0083040F" w:rsidRDefault="0083040F">
      <w:pPr>
        <w:sectPr w:rsidR="0083040F" w:rsidSect="00A83C26">
          <w:footerReference w:type="even" r:id="rId7"/>
          <w:footerReference w:type="default" r:id="rId8"/>
          <w:pgSz w:w="12240" w:h="15840"/>
          <w:pgMar w:top="1134" w:right="567" w:bottom="1134" w:left="1701" w:header="0" w:footer="720" w:gutter="0"/>
          <w:pgNumType w:start="4"/>
          <w:cols w:space="720"/>
          <w:formProt w:val="0"/>
          <w:docGrid w:linePitch="100"/>
        </w:sectPr>
      </w:pPr>
    </w:p>
    <w:p w:rsidR="0083040F" w:rsidRDefault="0083040F">
      <w:pPr>
        <w:pStyle w:val="Heading1"/>
        <w:jc w:val="center"/>
      </w:pPr>
      <w:r>
        <w:t>ВВЕДЕНИЕ</w:t>
      </w:r>
    </w:p>
    <w:p w:rsidR="0083040F" w:rsidRDefault="0083040F">
      <w:r>
        <w:t>Знания объектно-ориентированного программирования и умение работать в этом стиле крайне востребованы для современного программиста. Концепция объектно-ориентированного программирования сейчас является самой распространенной. Данная концепция позволяет лучше структурировать код программы, отделяя общее от частного. Программа, использующая концепцию объектно-ориентированного программирования будет намного более понятной и удобочитаемой для автора и других разработчиков, в отличии от программы не использующей концепцию объектно-ориентированного программирования. Эта разница особенно заметна  при написании объемных программ. Также подавляющее большинство компаний так или иначе требуют от своих разработчиков знания объектно-ориентированного программирования. Все вышеперечисленное явно дает понять, что для любого человека, который видит своей будущей профессией профессию программиста необходимо изучить концепцию объектно-ориентированного программирования и получить навыки работы с ней.</w:t>
      </w:r>
    </w:p>
    <w:p w:rsidR="0083040F" w:rsidRDefault="0083040F">
      <w:pPr>
        <w:pStyle w:val="Heading1"/>
      </w:pPr>
      <w:bookmarkStart w:id="2" w:name="_Toc104333043"/>
      <w:bookmarkStart w:id="3" w:name="_Toc104332872"/>
      <w:r>
        <w:t>1 </w:t>
      </w:r>
      <w:bookmarkEnd w:id="2"/>
      <w:bookmarkEnd w:id="3"/>
      <w:r>
        <w:rPr>
          <w:spacing w:val="-2"/>
        </w:rPr>
        <w:t>ПОСТАНОВКА ЗАДАЧИ</w:t>
      </w:r>
    </w:p>
    <w:p w:rsidR="0083040F" w:rsidRDefault="0083040F">
      <w:r>
        <w:t>Выполнить моделирование работы системы следующей конструкции. Система содержит поле в виде квадратной матрицы клеток (позиций) 22 х 22. Каждая клетка поля либо заполнена, либо пустая. Координаты клетки меняются от 1 до 22 по горизонтали и по вертикали. Клетки в первой и последней строке, в первом и последнем столбце пустые (внешний контур). С помощью пустых клеток в квадрате с координатами от 2 и 21 по горизонтали и по вертикали заданы схемы лабиринтов. Имеется пульт управления и робот. Робот может:</w:t>
      </w:r>
    </w:p>
    <w:p w:rsidR="0083040F" w:rsidRDefault="0083040F">
      <w:pPr>
        <w:numPr>
          <w:ilvl w:val="0"/>
          <w:numId w:val="1"/>
        </w:numPr>
        <w:ind w:firstLine="0"/>
      </w:pPr>
      <w:r>
        <w:t>Двигаться по сигналу (команде) от пульта вверх, вниз, влево и право на одну клетку, если она пустая;</w:t>
      </w:r>
    </w:p>
    <w:p w:rsidR="0083040F" w:rsidRDefault="0083040F">
      <w:pPr>
        <w:numPr>
          <w:ilvl w:val="0"/>
          <w:numId w:val="1"/>
        </w:numPr>
        <w:ind w:firstLine="0"/>
      </w:pPr>
      <w:r>
        <w:t>Взаимодействовать с полем посредством сигнала и тот в ответ выдает сигнал с информацией о наличии пустых клеток относительно текущего положения робота;</w:t>
      </w:r>
    </w:p>
    <w:p w:rsidR="0083040F" w:rsidRDefault="0083040F">
      <w:pPr>
        <w:numPr>
          <w:ilvl w:val="0"/>
          <w:numId w:val="1"/>
        </w:numPr>
        <w:ind w:firstLine="0"/>
      </w:pPr>
      <w:r>
        <w:t>Передать пульту управления сигнал необходимой согласно алгоритму информацией.</w:t>
      </w:r>
    </w:p>
    <w:p w:rsidR="0083040F" w:rsidRDefault="0083040F">
      <w:r>
        <w:t>Перед запуском системы задается схема лабиринтов. Исходное положение робота координата (1, 2). Для поиска входа в лабиринт робот движется по часовой стрелке по пустым клеткам внешнего контура. Вход всегда изолирован, т.е. слева и справа, или сверху и снизу всегда присутствуют непустые клетки (стоят 1). Система ищет лабиринт и определяет, есть ли у лабиринта выход, отличный от входа или нет. Такой лабиринт может не существовать. На поле лабиринтов может быть несколько. Система завершает работу после обнаружения лабиринта с различными входом и выходом. Система функционирует по тактам, в рамках одного такта выполняется одно действие.</w:t>
      </w:r>
    </w:p>
    <w:p w:rsidR="0083040F" w:rsidRDefault="0083040F">
      <w:r>
        <w:t>Построить систему, которая использует объекты:</w:t>
      </w:r>
    </w:p>
    <w:p w:rsidR="0083040F" w:rsidRDefault="0083040F">
      <w:pPr>
        <w:numPr>
          <w:ilvl w:val="0"/>
          <w:numId w:val="2"/>
        </w:numPr>
      </w:pPr>
      <w:r>
        <w:t>Объект «система». Объект организует основной цикл тактов функционирования;</w:t>
      </w:r>
    </w:p>
    <w:p w:rsidR="0083040F" w:rsidRDefault="0083040F">
      <w:pPr>
        <w:numPr>
          <w:ilvl w:val="0"/>
          <w:numId w:val="2"/>
        </w:numPr>
      </w:pPr>
      <w:r>
        <w:t>Объект для чтения данных. Считывает данные о схеме лабиринтов. После чтения очередной порции данных, объект выдает сигнал с текстом полученных данных. Все данные синтаксически корректны;</w:t>
      </w:r>
    </w:p>
    <w:p w:rsidR="0083040F" w:rsidRDefault="0083040F">
      <w:pPr>
        <w:numPr>
          <w:ilvl w:val="0"/>
          <w:numId w:val="2"/>
        </w:numPr>
      </w:pPr>
      <w:r>
        <w:t>Объект пульта управления, для проведения анализа состояния системы и выдачи очередной команды посредством сигнала;</w:t>
      </w:r>
    </w:p>
    <w:p w:rsidR="0083040F" w:rsidRDefault="0083040F">
      <w:pPr>
        <w:numPr>
          <w:ilvl w:val="0"/>
          <w:numId w:val="2"/>
        </w:numPr>
      </w:pPr>
      <w:r>
        <w:t>Объект, моделирующий поле размещения лабиринтов. Реагирует на получение сигнала с текущими координатами робота и сигналом возвращает информацию о соседних клетках. Пустой клетке соответствует значение 0, не пустой 1;</w:t>
      </w:r>
    </w:p>
    <w:p w:rsidR="0083040F" w:rsidRDefault="0083040F">
      <w:pPr>
        <w:numPr>
          <w:ilvl w:val="0"/>
          <w:numId w:val="2"/>
        </w:numPr>
      </w:pPr>
      <w:r>
        <w:t>Объект, моделирующий устройство робота. Выполняет шаг по полю, принимает сигналы (команды) и делает запрос по сигналу объекту поле;</w:t>
      </w:r>
    </w:p>
    <w:p w:rsidR="0083040F" w:rsidRDefault="0083040F">
      <w:pPr>
        <w:numPr>
          <w:ilvl w:val="0"/>
          <w:numId w:val="2"/>
        </w:numPr>
      </w:pPr>
      <w:r>
        <w:t>Объект для вывода результата отработки системы. Выводит информацию о найденных лабиринтах.</w:t>
      </w:r>
    </w:p>
    <w:p w:rsidR="0083040F" w:rsidRDefault="0083040F">
      <w:r>
        <w:t>Все приведенные сигналы и соответствующие обработчики должны быть реализованы. Все сообщения на консоль выводятся с новой строки. В набор поддерживаемых команд добавить команду «SHOWTREE» и по этой команде вывести дерево иерархии объектов системы с отметкой о готовности и завершить работу системы (программы).</w:t>
      </w:r>
    </w:p>
    <w:p w:rsidR="0083040F" w:rsidRDefault="0083040F">
      <w:pPr>
        <w:pStyle w:val="Heading2"/>
      </w:pPr>
      <w:r>
        <w:t>1.1 Описание входных данных</w:t>
      </w:r>
    </w:p>
    <w:p w:rsidR="0083040F" w:rsidRDefault="0083040F">
      <w:r>
        <w:t>Первые 22 строки содержат схему расположения лабиринтов, которая задается посредством 0 и 1.</w:t>
      </w:r>
    </w:p>
    <w:p w:rsidR="0083040F" w:rsidRDefault="0083040F">
      <w:r>
        <w:t>Пример ввода:</w:t>
      </w:r>
    </w:p>
    <w:p w:rsidR="0083040F" w:rsidRDefault="0083040F">
      <w:r>
        <w:t>0000000000000000000000</w:t>
      </w:r>
    </w:p>
    <w:p w:rsidR="0083040F" w:rsidRDefault="0083040F">
      <w:r>
        <w:t>0101110111101111111110</w:t>
      </w:r>
    </w:p>
    <w:p w:rsidR="0083040F" w:rsidRDefault="0083040F">
      <w:r>
        <w:t>0100011100000001111110</w:t>
      </w:r>
    </w:p>
    <w:p w:rsidR="0083040F" w:rsidRDefault="0083040F">
      <w:r>
        <w:t>0101111111111111100000</w:t>
      </w:r>
    </w:p>
    <w:p w:rsidR="0083040F" w:rsidRDefault="0083040F">
      <w:r>
        <w:t>0100011111101100001110</w:t>
      </w:r>
    </w:p>
    <w:p w:rsidR="0083040F" w:rsidRDefault="0083040F">
      <w:r>
        <w:t>0111111111100001111110</w:t>
      </w:r>
    </w:p>
    <w:p w:rsidR="0083040F" w:rsidRDefault="0083040F">
      <w:r>
        <w:t>0111111111111111111110</w:t>
      </w:r>
    </w:p>
    <w:p w:rsidR="0083040F" w:rsidRDefault="0083040F">
      <w:r>
        <w:t>0111111111111111111110</w:t>
      </w:r>
    </w:p>
    <w:p w:rsidR="0083040F" w:rsidRDefault="0083040F">
      <w:r>
        <w:t>0111111111111111111110</w:t>
      </w:r>
    </w:p>
    <w:p w:rsidR="0083040F" w:rsidRDefault="0083040F">
      <w:r>
        <w:t>0111011111111111111110</w:t>
      </w:r>
    </w:p>
    <w:p w:rsidR="0083040F" w:rsidRDefault="0083040F">
      <w:r>
        <w:t>0111011111111111110110</w:t>
      </w:r>
    </w:p>
    <w:p w:rsidR="0083040F" w:rsidRDefault="0083040F">
      <w:r>
        <w:t>0000000000111111110110</w:t>
      </w:r>
    </w:p>
    <w:p w:rsidR="0083040F" w:rsidRDefault="0083040F">
      <w:r>
        <w:t>0110111110111111110110</w:t>
      </w:r>
    </w:p>
    <w:p w:rsidR="0083040F" w:rsidRDefault="0083040F">
      <w:r>
        <w:t>0110110000011000000000</w:t>
      </w:r>
    </w:p>
    <w:p w:rsidR="0083040F" w:rsidRDefault="0083040F">
      <w:r>
        <w:t>0111111111000011110110</w:t>
      </w:r>
    </w:p>
    <w:p w:rsidR="0083040F" w:rsidRDefault="0083040F">
      <w:r>
        <w:t>0111111111111110000110</w:t>
      </w:r>
    </w:p>
    <w:p w:rsidR="0083040F" w:rsidRDefault="0083040F">
      <w:r>
        <w:t>0101011011111110111110</w:t>
      </w:r>
    </w:p>
    <w:p w:rsidR="0083040F" w:rsidRDefault="0083040F">
      <w:r>
        <w:t>0101011011111110111110</w:t>
      </w:r>
    </w:p>
    <w:p w:rsidR="0083040F" w:rsidRDefault="0083040F">
      <w:r>
        <w:t>0000000011111111111110</w:t>
      </w:r>
    </w:p>
    <w:p w:rsidR="0083040F" w:rsidRDefault="0083040F">
      <w:r>
        <w:t>0111111111111111111110</w:t>
      </w:r>
    </w:p>
    <w:p w:rsidR="0083040F" w:rsidRDefault="0083040F">
      <w:r>
        <w:t>0111111111111111111110</w:t>
      </w:r>
    </w:p>
    <w:p w:rsidR="0083040F" w:rsidRDefault="0083040F">
      <w:r>
        <w:t>0000000000000000000000</w:t>
      </w:r>
    </w:p>
    <w:p w:rsidR="0083040F" w:rsidRDefault="0083040F">
      <w:pPr>
        <w:pStyle w:val="Heading2"/>
      </w:pPr>
      <w:r>
        <w:t>1.2 Описание выходных данных</w:t>
      </w:r>
    </w:p>
    <w:p w:rsidR="0083040F" w:rsidRDefault="0083040F">
      <w:r>
        <w:t>При обнаружении тупикового лабиринта выводиться координата входа по форме:</w:t>
      </w:r>
    </w:p>
    <w:p w:rsidR="0083040F" w:rsidRPr="00974436" w:rsidRDefault="0083040F">
      <w:pPr>
        <w:rPr>
          <w:lang w:val="en-US"/>
        </w:rPr>
      </w:pPr>
      <w:r w:rsidRPr="00974436">
        <w:rPr>
          <w:lang w:val="en-US"/>
        </w:rPr>
        <w:t>There is no way out of the maze («</w:t>
      </w:r>
      <w:r>
        <w:t>номер</w:t>
      </w:r>
      <w:r w:rsidRPr="00974436">
        <w:rPr>
          <w:lang w:val="en-US"/>
        </w:rPr>
        <w:t xml:space="preserve"> </w:t>
      </w:r>
      <w:r>
        <w:t>строки</w:t>
      </w:r>
      <w:r w:rsidRPr="00974436">
        <w:rPr>
          <w:lang w:val="en-US"/>
        </w:rPr>
        <w:t>», «</w:t>
      </w:r>
      <w:r>
        <w:t>номер</w:t>
      </w:r>
      <w:r w:rsidRPr="00974436">
        <w:rPr>
          <w:lang w:val="en-US"/>
        </w:rPr>
        <w:t xml:space="preserve"> </w:t>
      </w:r>
      <w:r>
        <w:t>столбца</w:t>
      </w:r>
      <w:r w:rsidRPr="00974436">
        <w:rPr>
          <w:lang w:val="en-US"/>
        </w:rPr>
        <w:t>»)</w:t>
      </w:r>
    </w:p>
    <w:p w:rsidR="0083040F" w:rsidRDefault="0083040F">
      <w:r>
        <w:t>При обнаружении искомого лабиринта выводятся координаты входа и выхода по форме:</w:t>
      </w:r>
    </w:p>
    <w:p w:rsidR="0083040F" w:rsidRDefault="0083040F">
      <w:r>
        <w:t>Maze («номер строки», «номер столбца») («номер строки», «номер столбца»)</w:t>
      </w:r>
    </w:p>
    <w:p w:rsidR="0083040F" w:rsidRPr="00974436" w:rsidRDefault="0083040F">
      <w:pPr>
        <w:rPr>
          <w:lang w:val="en-US"/>
        </w:rPr>
      </w:pPr>
      <w:r>
        <w:t>Пример</w:t>
      </w:r>
      <w:r w:rsidRPr="00974436">
        <w:rPr>
          <w:lang w:val="en-US"/>
        </w:rPr>
        <w:t xml:space="preserve"> </w:t>
      </w:r>
      <w:r>
        <w:t>вывода</w:t>
      </w:r>
    </w:p>
    <w:p w:rsidR="0083040F" w:rsidRPr="00974436" w:rsidRDefault="0083040F">
      <w:pPr>
        <w:rPr>
          <w:lang w:val="en-US"/>
        </w:rPr>
      </w:pPr>
      <w:r w:rsidRPr="00974436">
        <w:rPr>
          <w:lang w:val="en-US"/>
        </w:rPr>
        <w:t>There is no way out of the maze (1, 3)</w:t>
      </w:r>
    </w:p>
    <w:p w:rsidR="0083040F" w:rsidRPr="00974436" w:rsidRDefault="0083040F">
      <w:pPr>
        <w:rPr>
          <w:lang w:val="en-US"/>
        </w:rPr>
      </w:pPr>
      <w:r w:rsidRPr="00974436">
        <w:rPr>
          <w:lang w:val="en-US"/>
        </w:rPr>
        <w:t>There is no way out of the maze (1, 7)</w:t>
      </w:r>
    </w:p>
    <w:p w:rsidR="0083040F" w:rsidRPr="00974436" w:rsidRDefault="0083040F">
      <w:pPr>
        <w:rPr>
          <w:lang w:val="en-US"/>
        </w:rPr>
      </w:pPr>
      <w:r w:rsidRPr="00974436">
        <w:rPr>
          <w:lang w:val="en-US"/>
        </w:rPr>
        <w:t>There is no way out of the maze (1, 12)</w:t>
      </w:r>
    </w:p>
    <w:p w:rsidR="0083040F" w:rsidRPr="00974436" w:rsidRDefault="0083040F">
      <w:pPr>
        <w:rPr>
          <w:lang w:val="en-US"/>
        </w:rPr>
      </w:pPr>
      <w:r w:rsidRPr="00974436">
        <w:rPr>
          <w:lang w:val="en-US"/>
        </w:rPr>
        <w:t>There is no way out of the maze (4, 22)</w:t>
      </w:r>
    </w:p>
    <w:p w:rsidR="0083040F" w:rsidRDefault="0083040F">
      <w:r>
        <w:t>Maze (14, 22) (12, 1)</w:t>
      </w:r>
    </w:p>
    <w:p w:rsidR="0083040F" w:rsidRDefault="0083040F">
      <w:pPr>
        <w:pStyle w:val="Heading1"/>
      </w:pPr>
      <w:bookmarkStart w:id="4" w:name="_Toc104333044"/>
      <w:bookmarkStart w:id="5" w:name="_Toc104332873"/>
      <w:r>
        <w:t>2 </w:t>
      </w:r>
      <w:bookmarkEnd w:id="4"/>
      <w:bookmarkEnd w:id="5"/>
      <w:r>
        <w:rPr>
          <w:spacing w:val="-2"/>
        </w:rPr>
        <w:t>МЕТОД РЕШЕНИЯ</w:t>
      </w:r>
    </w:p>
    <w:p w:rsidR="0083040F" w:rsidRDefault="0083040F"/>
    <w:p w:rsidR="0083040F" w:rsidRPr="00974436" w:rsidRDefault="0083040F">
      <w:pPr>
        <w:pStyle w:val="ac"/>
        <w:keepNext/>
      </w:pPr>
      <w:r w:rsidRPr="00974436">
        <w:t xml:space="preserve">Таблица </w:t>
      </w:r>
      <w:r>
        <w:rPr>
          <w:lang w:val="en-US"/>
        </w:rPr>
        <w:fldChar w:fldCharType="begin"/>
      </w:r>
      <w:r>
        <w:rPr>
          <w:lang w:val="en-US"/>
        </w:rPr>
        <w:instrText>SEQ</w:instrText>
      </w:r>
      <w:r w:rsidRPr="00974436">
        <w:instrText xml:space="preserve"> Таблица \* </w:instrText>
      </w:r>
      <w:r>
        <w:rPr>
          <w:lang w:val="en-US"/>
        </w:rPr>
        <w:instrText>ARABIC</w:instrText>
      </w:r>
      <w:r>
        <w:rPr>
          <w:lang w:val="en-US"/>
        </w:rPr>
        <w:fldChar w:fldCharType="separate"/>
      </w:r>
      <w:r w:rsidRPr="00974436">
        <w:t>1</w:t>
      </w:r>
      <w:r>
        <w:rPr>
          <w:lang w:val="en-US"/>
        </w:rPr>
        <w:fldChar w:fldCharType="end"/>
      </w:r>
      <w:r w:rsidRPr="00974436">
        <w:t xml:space="preserve"> – Иерархия наследования классов</w:t>
      </w:r>
    </w:p>
    <w:tbl>
      <w:tblPr>
        <w:tblW w:w="0" w:type="auto"/>
        <w:jc w:val="center"/>
        <w:tblCellSpacing w:w="0" w:type="dxa"/>
        <w:tblBorders>
          <w:top w:val="single" w:sz="2" w:space="0" w:color="000000"/>
          <w:left w:val="single" w:sz="2" w:space="0" w:color="000000"/>
          <w:bottom w:val="single" w:sz="2" w:space="0" w:color="000000"/>
          <w:right w:val="single" w:sz="2" w:space="0" w:color="000000"/>
        </w:tblBorders>
        <w:tblLayout w:type="fixed"/>
        <w:tblCellMar>
          <w:top w:w="3" w:type="dxa"/>
          <w:left w:w="6" w:type="dxa"/>
          <w:bottom w:w="3" w:type="dxa"/>
          <w:right w:w="6" w:type="dxa"/>
        </w:tblCellMar>
        <w:tblLook w:val="00A0"/>
      </w:tblPr>
      <w:tblGrid>
        <w:gridCol w:w="1426"/>
        <w:gridCol w:w="1427"/>
        <w:gridCol w:w="1427"/>
        <w:gridCol w:w="1427"/>
        <w:gridCol w:w="1427"/>
        <w:gridCol w:w="1427"/>
        <w:gridCol w:w="1427"/>
      </w:tblGrid>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Имя Класса</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Классы-наследники</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rsidP="00974436">
            <w:pPr>
              <w:pStyle w:val="TableParagraph"/>
            </w:pPr>
            <w:r>
              <w:t>Модификатор доступа при наследовании</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Описание</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Номер</w:t>
            </w:r>
          </w:p>
        </w:tc>
        <w:tc>
          <w:tcPr>
            <w:tcW w:w="1427" w:type="dxa"/>
            <w:tcBorders>
              <w:top w:val="single" w:sz="2" w:space="0" w:color="000000"/>
              <w:left w:val="single" w:sz="2" w:space="0" w:color="000000"/>
              <w:bottom w:val="single" w:sz="2" w:space="0" w:color="000000"/>
            </w:tcBorders>
          </w:tcPr>
          <w:p w:rsidR="0083040F" w:rsidRDefault="0083040F">
            <w:pPr>
              <w:pStyle w:val="TableParagraph"/>
            </w:pPr>
            <w:r>
              <w:t>Комментарий</w:t>
            </w:r>
          </w:p>
        </w:tc>
      </w:tr>
      <w:tr w:rsidR="0083040F" w:rsidTr="00974436">
        <w:trPr>
          <w:tblCellSpacing w:w="0" w:type="dxa"/>
          <w:jc w:val="center"/>
        </w:trPr>
        <w:tc>
          <w:tcPr>
            <w:tcW w:w="1426" w:type="dxa"/>
            <w:vMerge w:val="restart"/>
            <w:tcBorders>
              <w:top w:val="single" w:sz="2" w:space="0" w:color="000000"/>
              <w:bottom w:val="single" w:sz="2" w:space="0" w:color="000000"/>
              <w:right w:val="single" w:sz="2" w:space="0" w:color="000000"/>
            </w:tcBorders>
          </w:tcPr>
          <w:p w:rsidR="0083040F" w:rsidRDefault="0083040F">
            <w:pPr>
              <w:pStyle w:val="TableParagraph"/>
            </w:pPr>
            <w:r>
              <w:t>1</w:t>
            </w:r>
          </w:p>
        </w:tc>
        <w:tc>
          <w:tcPr>
            <w:tcW w:w="1427"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Base</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Базовый класс. Содержит основные поля и методы</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5</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6</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vMerge/>
            <w:tcBorders>
              <w:top w:val="single" w:sz="2" w:space="0" w:color="000000"/>
              <w:bottom w:val="single" w:sz="2" w:space="0" w:color="000000"/>
              <w:right w:val="single" w:sz="2" w:space="0" w:color="000000"/>
            </w:tcBorders>
          </w:tcPr>
          <w:p w:rsidR="0083040F" w:rsidRDefault="0083040F"/>
        </w:tc>
        <w:tc>
          <w:tcPr>
            <w:tcW w:w="1427" w:type="dxa"/>
            <w:vMerge/>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public</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7</w:t>
            </w:r>
          </w:p>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2</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Application</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 системы. Создает дерево связей и контролирует такты работы системы.</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3</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Reader</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 чтения данных.</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4</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Brain</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Управляющий объект - пульт управления роботом.</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5</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Field</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 поля.</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6</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Bot</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 робота.</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r w:rsidR="0083040F" w:rsidTr="00974436">
        <w:trPr>
          <w:tblCellSpacing w:w="0" w:type="dxa"/>
          <w:jc w:val="center"/>
        </w:trPr>
        <w:tc>
          <w:tcPr>
            <w:tcW w:w="1426" w:type="dxa"/>
            <w:tcBorders>
              <w:top w:val="single" w:sz="2" w:space="0" w:color="000000"/>
              <w:bottom w:val="single" w:sz="2" w:space="0" w:color="000000"/>
              <w:right w:val="single" w:sz="2" w:space="0" w:color="000000"/>
            </w:tcBorders>
          </w:tcPr>
          <w:p w:rsidR="0083040F" w:rsidRDefault="0083040F">
            <w:pPr>
              <w:pStyle w:val="TableParagraph"/>
            </w:pPr>
            <w:r>
              <w:t>7</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Printer</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 выдачи данных на печать.</w:t>
            </w:r>
          </w:p>
        </w:tc>
        <w:tc>
          <w:tcPr>
            <w:tcW w:w="1427" w:type="dxa"/>
            <w:tcBorders>
              <w:top w:val="single" w:sz="2" w:space="0" w:color="000000"/>
              <w:left w:val="single" w:sz="2" w:space="0" w:color="000000"/>
              <w:bottom w:val="single" w:sz="2" w:space="0" w:color="000000"/>
              <w:right w:val="single" w:sz="2" w:space="0" w:color="000000"/>
            </w:tcBorders>
          </w:tcPr>
          <w:p w:rsidR="0083040F" w:rsidRDefault="0083040F"/>
        </w:tc>
        <w:tc>
          <w:tcPr>
            <w:tcW w:w="1427" w:type="dxa"/>
            <w:tcBorders>
              <w:top w:val="single" w:sz="2" w:space="0" w:color="000000"/>
              <w:left w:val="single" w:sz="2" w:space="0" w:color="000000"/>
              <w:bottom w:val="single" w:sz="2" w:space="0" w:color="000000"/>
            </w:tcBorders>
          </w:tcPr>
          <w:p w:rsidR="0083040F" w:rsidRDefault="0083040F"/>
        </w:tc>
      </w:tr>
    </w:tbl>
    <w:p w:rsidR="0083040F" w:rsidRDefault="0083040F"/>
    <w:p w:rsidR="0083040F" w:rsidRDefault="0083040F">
      <w:r>
        <w:t>Изменения:</w:t>
      </w:r>
    </w:p>
    <w:p w:rsidR="0083040F" w:rsidRDefault="0083040F">
      <w:pPr>
        <w:numPr>
          <w:ilvl w:val="0"/>
          <w:numId w:val="1"/>
        </w:numPr>
        <w:ind w:firstLine="0"/>
      </w:pPr>
      <w:r>
        <w:t xml:space="preserve">Application: </w:t>
      </w:r>
    </w:p>
    <w:p w:rsidR="0083040F" w:rsidRDefault="0083040F" w:rsidP="0094317E">
      <w:pPr>
        <w:numPr>
          <w:ilvl w:val="0"/>
          <w:numId w:val="34"/>
        </w:numPr>
      </w:pPr>
      <w:r>
        <w:t>изменения в buildTree</w:t>
      </w:r>
    </w:p>
    <w:p w:rsidR="0083040F" w:rsidRDefault="0083040F" w:rsidP="0094317E">
      <w:pPr>
        <w:numPr>
          <w:ilvl w:val="0"/>
          <w:numId w:val="34"/>
        </w:numPr>
      </w:pPr>
      <w:r>
        <w:t>изменения в startApp</w:t>
      </w:r>
    </w:p>
    <w:p w:rsidR="0083040F" w:rsidRDefault="0083040F">
      <w:pPr>
        <w:numPr>
          <w:ilvl w:val="0"/>
          <w:numId w:val="1"/>
        </w:numPr>
        <w:ind w:firstLine="0"/>
      </w:pPr>
      <w:r>
        <w:t xml:space="preserve"> Reader: </w:t>
      </w:r>
    </w:p>
    <w:p w:rsidR="0083040F" w:rsidRDefault="0083040F" w:rsidP="0094317E">
      <w:pPr>
        <w:numPr>
          <w:ilvl w:val="0"/>
          <w:numId w:val="31"/>
        </w:numPr>
      </w:pPr>
      <w:r>
        <w:t>метод insert функционал: ввод данных.</w:t>
      </w:r>
    </w:p>
    <w:p w:rsidR="0083040F" w:rsidRDefault="0083040F">
      <w:pPr>
        <w:numPr>
          <w:ilvl w:val="0"/>
          <w:numId w:val="1"/>
        </w:numPr>
        <w:ind w:firstLine="0"/>
      </w:pPr>
      <w:r>
        <w:t xml:space="preserve">Brain </w:t>
      </w:r>
    </w:p>
    <w:p w:rsidR="0083040F" w:rsidRPr="00B454BE" w:rsidRDefault="0083040F" w:rsidP="00B454BE">
      <w:pPr>
        <w:numPr>
          <w:ilvl w:val="0"/>
          <w:numId w:val="31"/>
        </w:numPr>
      </w:pPr>
      <w:r>
        <w:t xml:space="preserve">Поля: </w:t>
      </w:r>
    </w:p>
    <w:p w:rsidR="0083040F" w:rsidRDefault="0083040F" w:rsidP="00B454BE">
      <w:pPr>
        <w:numPr>
          <w:ilvl w:val="2"/>
          <w:numId w:val="41"/>
        </w:numPr>
      </w:pPr>
      <w:r>
        <w:t>поле позиции входа в лабиринт по высоте</w:t>
      </w:r>
      <w:r w:rsidRPr="00B454BE">
        <w:t>:</w:t>
      </w:r>
    </w:p>
    <w:p w:rsidR="0083040F" w:rsidRDefault="0083040F" w:rsidP="00B454BE">
      <w:pPr>
        <w:numPr>
          <w:ilvl w:val="3"/>
          <w:numId w:val="31"/>
        </w:numPr>
      </w:pPr>
      <w:r>
        <w:t>Наименование - entryPosi</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позиции входа в лабиринт по ширине:</w:t>
      </w:r>
    </w:p>
    <w:p w:rsidR="0083040F" w:rsidRDefault="0083040F" w:rsidP="00B454BE">
      <w:pPr>
        <w:numPr>
          <w:ilvl w:val="3"/>
          <w:numId w:val="31"/>
        </w:numPr>
      </w:pPr>
      <w:r>
        <w:t>Наименование - entryPosj</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позиции входа в лабиринт по высоте для печати:</w:t>
      </w:r>
    </w:p>
    <w:p w:rsidR="0083040F" w:rsidRDefault="0083040F" w:rsidP="00B454BE">
      <w:pPr>
        <w:numPr>
          <w:ilvl w:val="3"/>
          <w:numId w:val="31"/>
        </w:numPr>
      </w:pPr>
      <w:r>
        <w:t>Наименование - entryPrintPosi</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позиции входа в лабиринт по ширине для печати:</w:t>
      </w:r>
    </w:p>
    <w:p w:rsidR="0083040F" w:rsidRDefault="0083040F" w:rsidP="00B454BE">
      <w:pPr>
        <w:numPr>
          <w:ilvl w:val="3"/>
          <w:numId w:val="31"/>
        </w:numPr>
      </w:pPr>
      <w:r>
        <w:t>Наименование - entryPrintPosj</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для проверки нахождния робота вне лабиринта:</w:t>
      </w:r>
    </w:p>
    <w:p w:rsidR="0083040F" w:rsidRDefault="0083040F" w:rsidP="00B454BE">
      <w:pPr>
        <w:numPr>
          <w:ilvl w:val="3"/>
          <w:numId w:val="31"/>
        </w:numPr>
      </w:pPr>
      <w:r>
        <w:t>Наименование - isOutside</w:t>
      </w:r>
    </w:p>
    <w:p w:rsidR="0083040F" w:rsidRDefault="0083040F" w:rsidP="00B454BE">
      <w:pPr>
        <w:numPr>
          <w:ilvl w:val="3"/>
          <w:numId w:val="31"/>
        </w:numPr>
      </w:pPr>
      <w:r>
        <w:t>Тип - логический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для проверки того, первый ли раз происходит вывод на печать:</w:t>
      </w:r>
    </w:p>
    <w:p w:rsidR="0083040F" w:rsidRDefault="0083040F" w:rsidP="00B454BE">
      <w:pPr>
        <w:numPr>
          <w:ilvl w:val="3"/>
          <w:numId w:val="31"/>
        </w:numPr>
      </w:pPr>
      <w:r>
        <w:t>Наименование - isFirstOutput</w:t>
      </w:r>
    </w:p>
    <w:p w:rsidR="0083040F" w:rsidRDefault="0083040F" w:rsidP="00B454BE">
      <w:pPr>
        <w:numPr>
          <w:ilvl w:val="3"/>
          <w:numId w:val="31"/>
        </w:numPr>
      </w:pPr>
      <w:r>
        <w:t>Тип - логический</w:t>
      </w:r>
    </w:p>
    <w:p w:rsidR="0083040F" w:rsidRDefault="0083040F" w:rsidP="00B454BE">
      <w:pPr>
        <w:numPr>
          <w:ilvl w:val="3"/>
          <w:numId w:val="31"/>
        </w:numPr>
      </w:pPr>
      <w:r>
        <w:t>Модификатор доступа - закрытый</w:t>
      </w:r>
    </w:p>
    <w:p w:rsidR="0083040F" w:rsidRDefault="0083040F" w:rsidP="00B454BE">
      <w:pPr>
        <w:numPr>
          <w:ilvl w:val="0"/>
          <w:numId w:val="31"/>
        </w:numPr>
      </w:pPr>
      <w:r>
        <w:t xml:space="preserve">Методы: </w:t>
      </w:r>
    </w:p>
    <w:p w:rsidR="0083040F" w:rsidRDefault="0083040F" w:rsidP="00B454BE">
      <w:pPr>
        <w:numPr>
          <w:ilvl w:val="2"/>
          <w:numId w:val="31"/>
        </w:numPr>
      </w:pPr>
      <w:r>
        <w:t xml:space="preserve">findLabyrinthTact </w:t>
      </w:r>
      <w:r w:rsidRPr="00B454BE">
        <w:br/>
      </w:r>
      <w:r>
        <w:t>функционал: один такт работы программы по поиску лабиринта.</w:t>
      </w:r>
    </w:p>
    <w:p w:rsidR="0083040F" w:rsidRPr="00A83C26" w:rsidRDefault="0083040F" w:rsidP="00B454BE">
      <w:pPr>
        <w:ind w:firstLine="0"/>
      </w:pPr>
    </w:p>
    <w:p w:rsidR="0083040F" w:rsidRDefault="0083040F" w:rsidP="00B454BE">
      <w:pPr>
        <w:ind w:firstLine="0"/>
      </w:pPr>
      <w:r>
        <w:t xml:space="preserve">Field: </w:t>
      </w:r>
    </w:p>
    <w:p w:rsidR="0083040F" w:rsidRDefault="0083040F" w:rsidP="00B454BE">
      <w:pPr>
        <w:numPr>
          <w:ilvl w:val="0"/>
          <w:numId w:val="31"/>
        </w:numPr>
      </w:pPr>
      <w:r>
        <w:t xml:space="preserve">Поля: </w:t>
      </w:r>
    </w:p>
    <w:p w:rsidR="0083040F" w:rsidRDefault="0083040F" w:rsidP="00B454BE">
      <w:pPr>
        <w:numPr>
          <w:ilvl w:val="2"/>
          <w:numId w:val="31"/>
        </w:numPr>
      </w:pPr>
      <w:r>
        <w:t xml:space="preserve">поле хранения поля: </w:t>
      </w:r>
    </w:p>
    <w:p w:rsidR="0083040F" w:rsidRDefault="0083040F" w:rsidP="00B454BE">
      <w:pPr>
        <w:numPr>
          <w:ilvl w:val="3"/>
          <w:numId w:val="31"/>
        </w:numPr>
      </w:pPr>
      <w:r>
        <w:t>Наименование - field</w:t>
      </w:r>
    </w:p>
    <w:p w:rsidR="0083040F" w:rsidRDefault="0083040F" w:rsidP="00B454BE">
      <w:pPr>
        <w:numPr>
          <w:ilvl w:val="3"/>
          <w:numId w:val="31"/>
        </w:numPr>
      </w:pPr>
      <w:r>
        <w:t>Тип - двумерный целочисленный массив</w:t>
      </w:r>
    </w:p>
    <w:p w:rsidR="0083040F" w:rsidRDefault="0083040F" w:rsidP="00B454BE">
      <w:pPr>
        <w:numPr>
          <w:ilvl w:val="3"/>
          <w:numId w:val="31"/>
        </w:numPr>
      </w:pPr>
      <w:r>
        <w:t>Модификатор доступа - закрытый</w:t>
      </w:r>
    </w:p>
    <w:p w:rsidR="0083040F" w:rsidRDefault="0083040F" w:rsidP="00B454BE">
      <w:pPr>
        <w:numPr>
          <w:ilvl w:val="0"/>
          <w:numId w:val="31"/>
        </w:numPr>
      </w:pPr>
      <w:r>
        <w:t xml:space="preserve">Методы: </w:t>
      </w:r>
    </w:p>
    <w:p w:rsidR="0083040F" w:rsidRDefault="0083040F" w:rsidP="00B454BE">
      <w:pPr>
        <w:numPr>
          <w:ilvl w:val="2"/>
          <w:numId w:val="31"/>
        </w:numPr>
      </w:pPr>
      <w:r>
        <w:t xml:space="preserve">insertHandler </w:t>
      </w:r>
      <w:r w:rsidRPr="00B454BE">
        <w:br/>
      </w:r>
      <w:r>
        <w:t>функционал: обработчик сигнала ввода данных</w:t>
      </w:r>
    </w:p>
    <w:p w:rsidR="0083040F" w:rsidRDefault="0083040F" w:rsidP="00B454BE">
      <w:pPr>
        <w:numPr>
          <w:ilvl w:val="2"/>
          <w:numId w:val="31"/>
        </w:numPr>
      </w:pPr>
      <w:r>
        <w:t xml:space="preserve">getFieldStateHandler </w:t>
      </w:r>
      <w:r w:rsidRPr="00B454BE">
        <w:br/>
      </w:r>
      <w:r>
        <w:t>функционал: обработчик сигнала запроса получения данных о поле</w:t>
      </w:r>
    </w:p>
    <w:p w:rsidR="0083040F" w:rsidRDefault="0083040F" w:rsidP="00B454BE">
      <w:pPr>
        <w:ind w:firstLine="0"/>
      </w:pPr>
      <w:r>
        <w:t xml:space="preserve">Bot </w:t>
      </w:r>
    </w:p>
    <w:p w:rsidR="0083040F" w:rsidRDefault="0083040F" w:rsidP="00B454BE">
      <w:pPr>
        <w:numPr>
          <w:ilvl w:val="0"/>
          <w:numId w:val="31"/>
        </w:numPr>
      </w:pPr>
      <w:r>
        <w:t xml:space="preserve">Поля: </w:t>
      </w:r>
    </w:p>
    <w:p w:rsidR="0083040F" w:rsidRDefault="0083040F" w:rsidP="00B454BE">
      <w:pPr>
        <w:numPr>
          <w:ilvl w:val="2"/>
          <w:numId w:val="31"/>
        </w:numPr>
      </w:pPr>
      <w:r>
        <w:t>поле позиции в лабиринте по высоте:</w:t>
      </w:r>
    </w:p>
    <w:p w:rsidR="0083040F" w:rsidRDefault="0083040F" w:rsidP="00B454BE">
      <w:pPr>
        <w:numPr>
          <w:ilvl w:val="3"/>
          <w:numId w:val="31"/>
        </w:numPr>
      </w:pPr>
      <w:r>
        <w:t>Наименование - posi</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позиции в лабиринте по ширине:</w:t>
      </w:r>
    </w:p>
    <w:p w:rsidR="0083040F" w:rsidRDefault="0083040F" w:rsidP="00B454BE">
      <w:pPr>
        <w:numPr>
          <w:ilvl w:val="3"/>
          <w:numId w:val="31"/>
        </w:numPr>
      </w:pPr>
      <w:r>
        <w:t>Наименование - posj</w:t>
      </w:r>
    </w:p>
    <w:p w:rsidR="0083040F" w:rsidRDefault="0083040F" w:rsidP="00B454BE">
      <w:pPr>
        <w:numPr>
          <w:ilvl w:val="3"/>
          <w:numId w:val="31"/>
        </w:numPr>
      </w:pPr>
      <w:r>
        <w:t>Тип - целочисленный</w:t>
      </w:r>
    </w:p>
    <w:p w:rsidR="0083040F" w:rsidRDefault="0083040F" w:rsidP="00B454BE">
      <w:pPr>
        <w:numPr>
          <w:ilvl w:val="3"/>
          <w:numId w:val="31"/>
        </w:numPr>
      </w:pPr>
      <w:r>
        <w:t>Модификатор доступа - закрытый</w:t>
      </w:r>
    </w:p>
    <w:p w:rsidR="0083040F" w:rsidRDefault="0083040F" w:rsidP="00B454BE">
      <w:pPr>
        <w:numPr>
          <w:ilvl w:val="2"/>
          <w:numId w:val="31"/>
        </w:numPr>
      </w:pPr>
      <w:r>
        <w:t>поле направления взгляда робота:</w:t>
      </w:r>
    </w:p>
    <w:p w:rsidR="0083040F" w:rsidRDefault="0083040F" w:rsidP="00B454BE">
      <w:pPr>
        <w:numPr>
          <w:ilvl w:val="3"/>
          <w:numId w:val="31"/>
        </w:numPr>
      </w:pPr>
      <w:r>
        <w:t>Наименование - facing</w:t>
      </w:r>
    </w:p>
    <w:p w:rsidR="0083040F" w:rsidRDefault="0083040F" w:rsidP="00B454BE">
      <w:pPr>
        <w:numPr>
          <w:ilvl w:val="3"/>
          <w:numId w:val="31"/>
        </w:numPr>
      </w:pPr>
      <w:r>
        <w:t>Тип - символьный</w:t>
      </w:r>
    </w:p>
    <w:p w:rsidR="0083040F" w:rsidRDefault="0083040F" w:rsidP="00B454BE">
      <w:pPr>
        <w:numPr>
          <w:ilvl w:val="3"/>
          <w:numId w:val="31"/>
        </w:numPr>
      </w:pPr>
      <w:r>
        <w:t>Модификатор доступа - закрытый</w:t>
      </w:r>
    </w:p>
    <w:p w:rsidR="0083040F" w:rsidRDefault="0083040F" w:rsidP="00B454BE">
      <w:pPr>
        <w:numPr>
          <w:ilvl w:val="0"/>
          <w:numId w:val="31"/>
        </w:numPr>
      </w:pPr>
      <w:r>
        <w:t xml:space="preserve">Методы: </w:t>
      </w:r>
    </w:p>
    <w:p w:rsidR="0083040F" w:rsidRDefault="0083040F" w:rsidP="00B454BE">
      <w:pPr>
        <w:numPr>
          <w:ilvl w:val="2"/>
          <w:numId w:val="31"/>
        </w:numPr>
      </w:pPr>
      <w:r>
        <w:t>getFrontStateSignal</w:t>
      </w:r>
      <w:r w:rsidRPr="00B454BE">
        <w:br/>
      </w:r>
      <w:r>
        <w:t>функционал: сигнал для получения поля перед роботом</w:t>
      </w:r>
    </w:p>
    <w:p w:rsidR="0083040F" w:rsidRDefault="0083040F" w:rsidP="00B454BE">
      <w:pPr>
        <w:numPr>
          <w:ilvl w:val="2"/>
          <w:numId w:val="31"/>
        </w:numPr>
      </w:pPr>
      <w:r>
        <w:t xml:space="preserve">checkForwardHandler </w:t>
      </w:r>
      <w:r w:rsidRPr="00B454BE">
        <w:br/>
      </w:r>
      <w:r>
        <w:t>функционал: обработчик сигнала запроса от пульта на получение данных о поле перед роботом</w:t>
      </w:r>
    </w:p>
    <w:p w:rsidR="0083040F" w:rsidRDefault="0083040F" w:rsidP="00B454BE">
      <w:pPr>
        <w:numPr>
          <w:ilvl w:val="2"/>
          <w:numId w:val="31"/>
        </w:numPr>
      </w:pPr>
      <w:r>
        <w:t xml:space="preserve">moveForwardHandler </w:t>
      </w:r>
      <w:r w:rsidRPr="00B454BE">
        <w:br/>
      </w:r>
      <w:r>
        <w:t>функционал: обработчик команды движения вперед</w:t>
      </w:r>
    </w:p>
    <w:p w:rsidR="0083040F" w:rsidRDefault="0083040F" w:rsidP="00B454BE">
      <w:pPr>
        <w:numPr>
          <w:ilvl w:val="2"/>
          <w:numId w:val="31"/>
        </w:numPr>
      </w:pPr>
      <w:r>
        <w:t xml:space="preserve">turnHandler </w:t>
      </w:r>
      <w:r w:rsidRPr="00B454BE">
        <w:br/>
      </w:r>
      <w:r>
        <w:t>функционал: обработчик команды поворота</w:t>
      </w:r>
    </w:p>
    <w:p w:rsidR="0083040F" w:rsidRDefault="0083040F" w:rsidP="00B454BE">
      <w:pPr>
        <w:numPr>
          <w:ilvl w:val="2"/>
          <w:numId w:val="31"/>
        </w:numPr>
      </w:pPr>
      <w:r>
        <w:t xml:space="preserve">getCoordsHandler </w:t>
      </w:r>
      <w:r w:rsidRPr="00B454BE">
        <w:br/>
      </w:r>
      <w:r>
        <w:t>функционал: обработчик запроса от управления на получение положения</w:t>
      </w:r>
    </w:p>
    <w:p w:rsidR="0083040F" w:rsidRDefault="0083040F" w:rsidP="00B454BE">
      <w:pPr>
        <w:numPr>
          <w:ilvl w:val="2"/>
          <w:numId w:val="31"/>
        </w:numPr>
      </w:pPr>
      <w:r>
        <w:t xml:space="preserve">absoluteMove </w:t>
      </w:r>
      <w:r w:rsidRPr="00B454BE">
        <w:br/>
      </w:r>
      <w:r>
        <w:t>функционал: движение на одну клетку в выбранном направлении</w:t>
      </w:r>
    </w:p>
    <w:p w:rsidR="0083040F" w:rsidRDefault="0083040F" w:rsidP="00B454BE">
      <w:pPr>
        <w:ind w:firstLine="0"/>
      </w:pPr>
      <w:r>
        <w:t xml:space="preserve">Printer </w:t>
      </w:r>
    </w:p>
    <w:p w:rsidR="0083040F" w:rsidRDefault="0083040F" w:rsidP="00B454BE">
      <w:pPr>
        <w:numPr>
          <w:ilvl w:val="0"/>
          <w:numId w:val="31"/>
        </w:numPr>
      </w:pPr>
      <w:r>
        <w:t xml:space="preserve">printHandler </w:t>
      </w:r>
      <w:r w:rsidRPr="00B454BE">
        <w:br/>
      </w:r>
      <w:r>
        <w:t>функционал: вывод сообщения на печать</w:t>
      </w:r>
    </w:p>
    <w:p w:rsidR="0083040F" w:rsidRDefault="0083040F" w:rsidP="00B454BE">
      <w:pPr>
        <w:ind w:firstLine="0"/>
      </w:pPr>
      <w:r>
        <w:t xml:space="preserve">Base: </w:t>
      </w:r>
    </w:p>
    <w:p w:rsidR="0083040F" w:rsidRDefault="0083040F" w:rsidP="00B454BE">
      <w:pPr>
        <w:numPr>
          <w:ilvl w:val="0"/>
          <w:numId w:val="31"/>
        </w:numPr>
      </w:pPr>
      <w:r>
        <w:t xml:space="preserve">emit_FSSignal </w:t>
      </w:r>
      <w:r w:rsidRPr="00B454BE">
        <w:br/>
      </w:r>
      <w:r>
        <w:t>функционал: испускание сигнала с возвратом данных</w:t>
      </w:r>
    </w:p>
    <w:p w:rsidR="0083040F" w:rsidRDefault="0083040F">
      <w:pPr>
        <w:pStyle w:val="Heading1"/>
      </w:pPr>
      <w:bookmarkStart w:id="6" w:name="Описание_алгоритма"/>
      <w:bookmarkStart w:id="7" w:name="_Toc104333045"/>
      <w:bookmarkStart w:id="8" w:name="_Toc104332874"/>
      <w:bookmarkEnd w:id="6"/>
      <w:r>
        <w:t>3 </w:t>
      </w:r>
      <w:bookmarkEnd w:id="7"/>
      <w:bookmarkEnd w:id="8"/>
      <w:r>
        <w:rPr>
          <w:spacing w:val="-2"/>
        </w:rPr>
        <w:t>ОПИСАНИЕ АЛГОРИТМОВ</w:t>
      </w:r>
    </w:p>
    <w:p w:rsidR="0083040F" w:rsidRDefault="0083040F">
      <w:pPr>
        <w:pStyle w:val="BodyText"/>
      </w:pPr>
      <w:r>
        <w:t>Согласно этапам разработки, после определения необходимого инструментария в разделе «Метод», составляются подробные описания алгоритмов для методов классов и функций.</w:t>
      </w:r>
    </w:p>
    <w:p w:rsidR="0083040F" w:rsidRDefault="0083040F">
      <w:pPr>
        <w:pStyle w:val="Heading2"/>
        <w:numPr>
          <w:ilvl w:val="1"/>
          <w:numId w:val="5"/>
        </w:numPr>
      </w:pPr>
      <w:r>
        <w:t>Алгоритм функции main</w:t>
      </w:r>
    </w:p>
    <w:p w:rsidR="0083040F" w:rsidRDefault="0083040F">
      <w:pPr>
        <w:pStyle w:val="BodyText"/>
      </w:pPr>
      <w:r>
        <w:t>Функционал: представлена здесь лишь чтобы аврора создала обязательные блоки в блок-схеме.</w:t>
      </w:r>
    </w:p>
    <w:p w:rsidR="0083040F" w:rsidRDefault="0083040F">
      <w:pPr>
        <w:pStyle w:val="BodyText"/>
      </w:pPr>
      <w:r>
        <w:t>Параметры: .</w:t>
      </w:r>
    </w:p>
    <w:p w:rsidR="0083040F" w:rsidRDefault="0083040F">
      <w:pPr>
        <w:pStyle w:val="BodyText"/>
      </w:pPr>
      <w:r>
        <w:t>Возвращаемое значение: int.</w:t>
      </w:r>
    </w:p>
    <w:p w:rsidR="0083040F" w:rsidRDefault="0083040F">
      <w:pPr>
        <w:pStyle w:val="BodyText"/>
      </w:pPr>
      <w:r>
        <w:t>Алгоритм функции представлен в таблице 2.</w:t>
      </w:r>
    </w:p>
    <w:p w:rsidR="0083040F" w:rsidRDefault="0083040F">
      <w:pPr>
        <w:pStyle w:val="ac"/>
        <w:keepNext/>
        <w:ind w:left="57"/>
      </w:pPr>
      <w:r>
        <w:t xml:space="preserve">Таблица </w:t>
      </w:r>
      <w:r>
        <w:rPr>
          <w:lang w:val="en-US"/>
        </w:rPr>
        <w:t>2</w:t>
      </w:r>
      <w:r>
        <w:t xml:space="preserve"> – Алгоритм функции main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buildtree класса Application</w:t>
      </w:r>
    </w:p>
    <w:p w:rsidR="0083040F" w:rsidRDefault="0083040F">
      <w:pPr>
        <w:pStyle w:val="BodyText"/>
      </w:pPr>
      <w:r>
        <w:t>Функционал: метод построения дерева.</w:t>
      </w:r>
    </w:p>
    <w:p w:rsidR="0083040F" w:rsidRDefault="0083040F">
      <w:pPr>
        <w:pStyle w:val="BodyText"/>
      </w:pPr>
      <w:r>
        <w:t>Параметры: .</w:t>
      </w:r>
    </w:p>
    <w:p w:rsidR="0083040F" w:rsidRDefault="0083040F">
      <w:pPr>
        <w:pStyle w:val="BodyText"/>
      </w:pPr>
      <w:r>
        <w:t>Возвращаемое значение: bool.</w:t>
      </w:r>
    </w:p>
    <w:p w:rsidR="0083040F" w:rsidRDefault="0083040F">
      <w:pPr>
        <w:pStyle w:val="BodyText"/>
      </w:pPr>
      <w:r>
        <w:t>Алгоритм метода представлен в таблице 3.</w:t>
      </w:r>
    </w:p>
    <w:p w:rsidR="0083040F" w:rsidRDefault="0083040F">
      <w:pPr>
        <w:pStyle w:val="ac"/>
        <w:keepNext/>
        <w:ind w:left="57"/>
      </w:pPr>
      <w:r>
        <w:t xml:space="preserve">Таблица </w:t>
      </w:r>
      <w:r w:rsidRPr="000F4A7F">
        <w:t>3</w:t>
      </w:r>
      <w:r>
        <w:t xml:space="preserve"> – Алгоритм метода buildtree класса Application</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создать объекты классов Reader, Brain, Field, Bot и Printer</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установить все объекты системы в состояние готовности</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добавить нужные связи сигнал-обработчик, вызывая метод set_connection</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true</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startApp класса Application</w:t>
      </w:r>
    </w:p>
    <w:p w:rsidR="0083040F" w:rsidRDefault="0083040F">
      <w:pPr>
        <w:pStyle w:val="BodyText"/>
      </w:pPr>
      <w:r>
        <w:t>Функционал: метод работы системы.</w:t>
      </w:r>
    </w:p>
    <w:p w:rsidR="0083040F" w:rsidRDefault="0083040F">
      <w:pPr>
        <w:pStyle w:val="BodyText"/>
      </w:pPr>
      <w:r>
        <w:t>Параметры: .</w:t>
      </w:r>
    </w:p>
    <w:p w:rsidR="0083040F" w:rsidRDefault="0083040F">
      <w:pPr>
        <w:pStyle w:val="BodyText"/>
      </w:pPr>
      <w:r>
        <w:t>Возвращаемое значение: void.</w:t>
      </w:r>
    </w:p>
    <w:p w:rsidR="0083040F" w:rsidRDefault="0083040F">
      <w:pPr>
        <w:pStyle w:val="BodyText"/>
      </w:pPr>
      <w:r>
        <w:t>Алгоритм метода представлен в таблице 4.</w:t>
      </w:r>
    </w:p>
    <w:p w:rsidR="0083040F" w:rsidRDefault="0083040F">
      <w:pPr>
        <w:pStyle w:val="ac"/>
        <w:keepNext/>
        <w:ind w:left="57"/>
      </w:pPr>
      <w:r>
        <w:t xml:space="preserve">Таблица </w:t>
      </w:r>
      <w:r w:rsidRPr="000F4A7F">
        <w:t>4</w:t>
      </w:r>
      <w:r>
        <w:t xml:space="preserve"> – Алгоритм метода startApp класса Application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найти объекты reader, field и brain, вызывая метод findByPath</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вызвать сигнал для ввода данных</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был введен SHOWTREE</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вызвать сигнал одного такта работы программы</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5</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 завершении такта было возвращено значения окончания работы программы</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bl>
    <w:p w:rsidR="0083040F" w:rsidRDefault="0083040F">
      <w:pPr>
        <w:pStyle w:val="Heading2"/>
        <w:numPr>
          <w:ilvl w:val="1"/>
          <w:numId w:val="5"/>
        </w:numPr>
      </w:pPr>
      <w:r>
        <w:t>Алгоритм метода insert класса Reader</w:t>
      </w:r>
    </w:p>
    <w:p w:rsidR="0083040F" w:rsidRDefault="0083040F">
      <w:pPr>
        <w:pStyle w:val="BodyText"/>
      </w:pPr>
      <w:r>
        <w:t>Функционал: сигнал ввода данных (ввод данных).</w:t>
      </w:r>
    </w:p>
    <w:p w:rsidR="0083040F" w:rsidRDefault="0083040F">
      <w:pPr>
        <w:pStyle w:val="BodyText"/>
      </w:pPr>
      <w:r>
        <w:t>Параметры: string&amp; field.</w:t>
      </w:r>
    </w:p>
    <w:p w:rsidR="0083040F" w:rsidRDefault="0083040F">
      <w:pPr>
        <w:pStyle w:val="BodyText"/>
      </w:pPr>
      <w:r>
        <w:t>Возвращаемое значение: void.</w:t>
      </w:r>
    </w:p>
    <w:p w:rsidR="0083040F" w:rsidRDefault="0083040F">
      <w:pPr>
        <w:pStyle w:val="BodyText"/>
      </w:pPr>
      <w:r>
        <w:t>Алгоритм метода представлен в таблице 5.</w:t>
      </w:r>
    </w:p>
    <w:p w:rsidR="0083040F" w:rsidRDefault="0083040F">
      <w:pPr>
        <w:pStyle w:val="ac"/>
        <w:keepNext/>
        <w:ind w:left="57"/>
      </w:pPr>
      <w:r>
        <w:t xml:space="preserve">Таблица </w:t>
      </w:r>
      <w:r w:rsidRPr="000F4A7F">
        <w:t>5</w:t>
      </w:r>
      <w:r>
        <w:t xml:space="preserve"> – Алгоритм метода insert класса Reader</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field = пустая строка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ввод данных</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введено SHOWTREE</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field = SHOWTREE</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записать введенные данные в field</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insertHandler класса Field</w:t>
      </w:r>
    </w:p>
    <w:p w:rsidR="0083040F" w:rsidRDefault="0083040F">
      <w:pPr>
        <w:pStyle w:val="BodyText"/>
      </w:pPr>
      <w:r>
        <w:t>Функционал: обработка ввода.</w:t>
      </w:r>
    </w:p>
    <w:p w:rsidR="0083040F" w:rsidRDefault="0083040F">
      <w:pPr>
        <w:pStyle w:val="BodyText"/>
      </w:pPr>
      <w:r>
        <w:t>Параметры: string fieldStr.</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6.</w:t>
      </w:r>
    </w:p>
    <w:p w:rsidR="0083040F" w:rsidRDefault="0083040F">
      <w:pPr>
        <w:pStyle w:val="ac"/>
        <w:keepNext/>
        <w:ind w:left="57"/>
      </w:pPr>
      <w:r>
        <w:t xml:space="preserve">Таблица </w:t>
      </w:r>
      <w:r w:rsidRPr="000F4A7F">
        <w:t>6</w:t>
      </w:r>
      <w:r>
        <w:t xml:space="preserve"> – Алгоритм метода insertHandler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fieldStr = SHOWTREE</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заполнить двумерный массив field нулями и единицами из строки fieldStr</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getFieldStateHandler класса Field</w:t>
      </w:r>
    </w:p>
    <w:p w:rsidR="0083040F" w:rsidRDefault="0083040F">
      <w:pPr>
        <w:pStyle w:val="BodyText"/>
      </w:pPr>
      <w:r>
        <w:t>Функционал: выдача информации о поле по переданным координатам.</w:t>
      </w:r>
    </w:p>
    <w:p w:rsidR="0083040F" w:rsidRDefault="0083040F">
      <w:pPr>
        <w:pStyle w:val="BodyText"/>
      </w:pPr>
      <w:r>
        <w:t>Параметры: string posI100J.</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7.</w:t>
      </w:r>
    </w:p>
    <w:p w:rsidR="0083040F" w:rsidRDefault="0083040F">
      <w:pPr>
        <w:pStyle w:val="ac"/>
        <w:keepNext/>
        <w:ind w:left="57"/>
      </w:pPr>
      <w:r>
        <w:t xml:space="preserve">Таблица </w:t>
      </w:r>
      <w:r w:rsidRPr="000F4A7F">
        <w:t>7</w:t>
      </w:r>
      <w:r>
        <w:t xml:space="preserve"> – Алгоритм метода getFieldStateHandler класса Field</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расшифровать координаты (переданное значение делим на сто и берем остаток от деления на сто)</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координаты находятся за пределами поля</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строковую вариант содержимого массива field по индексам равным координатам</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printHandler класса Printer</w:t>
      </w:r>
    </w:p>
    <w:p w:rsidR="0083040F" w:rsidRDefault="0083040F">
      <w:pPr>
        <w:pStyle w:val="BodyText"/>
      </w:pPr>
      <w:r>
        <w:t>Функционал: вывод на экран.</w:t>
      </w:r>
    </w:p>
    <w:p w:rsidR="0083040F" w:rsidRDefault="0083040F">
      <w:pPr>
        <w:pStyle w:val="BodyText"/>
      </w:pPr>
      <w:r>
        <w:t>Параметры: string mes.</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8.</w:t>
      </w:r>
    </w:p>
    <w:p w:rsidR="0083040F" w:rsidRDefault="0083040F">
      <w:pPr>
        <w:pStyle w:val="ac"/>
        <w:keepNext/>
        <w:ind w:left="57"/>
      </w:pPr>
      <w:r>
        <w:t xml:space="preserve">Таблица </w:t>
      </w:r>
      <w:r w:rsidRPr="000F4A7F">
        <w:t>8</w:t>
      </w:r>
      <w:r>
        <w:t xml:space="preserve"> – Алгоритм метода printHandler класса Printer</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вывод mes</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emit_FSSignal класса Base</w:t>
      </w:r>
    </w:p>
    <w:p w:rsidR="0083040F" w:rsidRDefault="0083040F">
      <w:pPr>
        <w:pStyle w:val="BodyText"/>
      </w:pPr>
      <w:r>
        <w:t>Функционал: испускание сигнала.</w:t>
      </w:r>
    </w:p>
    <w:p w:rsidR="0083040F" w:rsidRDefault="0083040F">
      <w:pPr>
        <w:pStyle w:val="BodyText"/>
      </w:pPr>
      <w:r>
        <w:t>Параметры: TYPE_SIGNAL signal, string posI100J.</w:t>
      </w:r>
    </w:p>
    <w:p w:rsidR="0083040F" w:rsidRDefault="0083040F">
      <w:pPr>
        <w:pStyle w:val="BodyText"/>
      </w:pPr>
      <w:r>
        <w:t>Возвращаемое значение: int.</w:t>
      </w:r>
    </w:p>
    <w:p w:rsidR="0083040F" w:rsidRDefault="0083040F">
      <w:pPr>
        <w:pStyle w:val="BodyText"/>
      </w:pPr>
      <w:r>
        <w:t>Алгоритм метода представлен в таблице 9.</w:t>
      </w:r>
    </w:p>
    <w:p w:rsidR="0083040F" w:rsidRDefault="0083040F">
      <w:pPr>
        <w:pStyle w:val="ac"/>
        <w:keepNext/>
        <w:ind w:left="57"/>
      </w:pPr>
      <w:r>
        <w:t xml:space="preserve">Таблица </w:t>
      </w:r>
      <w:r w:rsidRPr="000F4A7F">
        <w:t>9</w:t>
      </w:r>
      <w:r>
        <w:t xml:space="preserve"> – Алгоритм метода emit_FSSignal класса Base</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объекта не существует или он не активен</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-2</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вызвать переданный сигнал с аргументом posI100J</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 обработчик переданного сигнала в соответствии со связью</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приведенное к целочисленному типу возвращенное вызванным обработчиком значение</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absolutemove класса Bot</w:t>
      </w:r>
    </w:p>
    <w:p w:rsidR="0083040F" w:rsidRDefault="0083040F">
      <w:pPr>
        <w:pStyle w:val="BodyText"/>
      </w:pPr>
      <w:r>
        <w:t>Функционал: движение в выбранном направлении.</w:t>
      </w:r>
    </w:p>
    <w:p w:rsidR="0083040F" w:rsidRDefault="0083040F">
      <w:pPr>
        <w:pStyle w:val="BodyText"/>
      </w:pPr>
      <w:r>
        <w:t>Параметры: char direction.</w:t>
      </w:r>
    </w:p>
    <w:p w:rsidR="0083040F" w:rsidRDefault="0083040F">
      <w:pPr>
        <w:pStyle w:val="BodyText"/>
      </w:pPr>
      <w:r>
        <w:t>Возвращаемое значение: void.</w:t>
      </w:r>
    </w:p>
    <w:p w:rsidR="0083040F" w:rsidRDefault="0083040F">
      <w:pPr>
        <w:pStyle w:val="BodyText"/>
      </w:pPr>
      <w:r>
        <w:t>Алгоритм метода представлен в таблице 10.</w:t>
      </w:r>
    </w:p>
    <w:p w:rsidR="0083040F" w:rsidRDefault="0083040F">
      <w:pPr>
        <w:pStyle w:val="ac"/>
        <w:keepNext/>
        <w:ind w:left="57"/>
      </w:pPr>
      <w:r>
        <w:t xml:space="preserve">Таблица </w:t>
      </w:r>
      <w:fldSimple w:instr="SEQ Таблица \* ARABIC">
        <w:r>
          <w:t>1</w:t>
        </w:r>
      </w:fldSimple>
      <w:r w:rsidRPr="000F4A7F">
        <w:t>0</w:t>
      </w:r>
      <w:r>
        <w:t xml:space="preserve"> – Алгоритм метода absolutemove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 зависимости от переданного direction (u, r, d или l)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вызвать сигнал проверки поля по координатам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вызванный 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присвоить полям координат робота новые координаты (новой позиции)</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getFrontStateSignal класса Bot</w:t>
      </w:r>
    </w:p>
    <w:p w:rsidR="0083040F" w:rsidRDefault="0083040F">
      <w:pPr>
        <w:pStyle w:val="BodyText"/>
      </w:pPr>
      <w:r>
        <w:t>Функционал: подготовка позиции для сигнала получения значения поля по координатам перед роботом.</w:t>
      </w:r>
    </w:p>
    <w:p w:rsidR="0083040F" w:rsidRDefault="0083040F">
      <w:pPr>
        <w:pStyle w:val="BodyText"/>
      </w:pPr>
      <w:r>
        <w:t>Параметры: string&amp; posI100J.</w:t>
      </w:r>
    </w:p>
    <w:p w:rsidR="0083040F" w:rsidRDefault="0083040F">
      <w:pPr>
        <w:pStyle w:val="BodyText"/>
      </w:pPr>
      <w:r>
        <w:t>Возвращаемое значение: void.</w:t>
      </w:r>
    </w:p>
    <w:p w:rsidR="0083040F" w:rsidRDefault="0083040F">
      <w:pPr>
        <w:pStyle w:val="BodyText"/>
      </w:pPr>
      <w:r>
        <w:t>Алгоритм метода представлен в таблице 11.</w:t>
      </w:r>
    </w:p>
    <w:p w:rsidR="0083040F" w:rsidRDefault="0083040F">
      <w:pPr>
        <w:pStyle w:val="ac"/>
        <w:keepNext/>
        <w:ind w:left="57"/>
      </w:pPr>
      <w:r>
        <w:t xml:space="preserve">Таблица </w:t>
      </w:r>
      <w:fldSimple w:instr="SEQ Таблица \* ARABIC">
        <w:r>
          <w:t>1</w:t>
        </w:r>
      </w:fldSimple>
      <w:r w:rsidRPr="000F4A7F">
        <w:t>1</w:t>
      </w:r>
      <w:r>
        <w:t xml:space="preserve"> – Алгоритм метода getFrontStateSignal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 зависимости от направления взгляда робота (facing: N, E, S или W) выбрть координаты клетки перед роботом</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присвоить переменной posI100J зашифрованное значение координат (значение по высоте * 100 + значение по ширине)</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moveForwardHandler класса Bot</w:t>
      </w:r>
    </w:p>
    <w:p w:rsidR="0083040F" w:rsidRDefault="0083040F">
      <w:pPr>
        <w:pStyle w:val="BodyText"/>
      </w:pPr>
      <w:r>
        <w:t>Функционал: обработка сигнала перемещения вперед.</w:t>
      </w:r>
    </w:p>
    <w:p w:rsidR="0083040F" w:rsidRDefault="0083040F">
      <w:pPr>
        <w:pStyle w:val="BodyText"/>
      </w:pPr>
      <w:r>
        <w:t>Параметры: string placeholder.</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12.</w:t>
      </w:r>
    </w:p>
    <w:p w:rsidR="0083040F" w:rsidRDefault="0083040F">
      <w:pPr>
        <w:pStyle w:val="ac"/>
        <w:keepNext/>
        <w:ind w:left="57"/>
      </w:pPr>
      <w:r>
        <w:t xml:space="preserve">Таблица </w:t>
      </w:r>
      <w:fldSimple w:instr="SEQ Таблица \* ARABIC">
        <w:r>
          <w:t>1</w:t>
        </w:r>
      </w:fldSimple>
      <w:r w:rsidRPr="000F4A7F">
        <w:t>2</w:t>
      </w:r>
      <w:r>
        <w:t xml:space="preserve"> – Алгоритм метода moveForwardHandler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 зависимости от facing (N, E, S или W) выбрать новую позицию на которую мы хотим перейти</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вызвать сигнал получения значения поля по координатам, передав новые координаты в зашифрованном виде</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сигнал вернул 0</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присвоить полям координат объекта новые значения (новые координаты)</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checkForwardHandler класса Bot</w:t>
      </w:r>
    </w:p>
    <w:p w:rsidR="0083040F" w:rsidRDefault="0083040F">
      <w:pPr>
        <w:pStyle w:val="BodyText"/>
      </w:pPr>
      <w:r>
        <w:t>Функционал: обработка запроса от управления на получение данных о поле перед роботом.</w:t>
      </w:r>
    </w:p>
    <w:p w:rsidR="0083040F" w:rsidRDefault="0083040F">
      <w:pPr>
        <w:pStyle w:val="BodyText"/>
      </w:pPr>
      <w:r>
        <w:t>Параметры: string placeholder.</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13.</w:t>
      </w:r>
    </w:p>
    <w:p w:rsidR="0083040F" w:rsidRDefault="0083040F">
      <w:pPr>
        <w:pStyle w:val="ac"/>
        <w:keepNext/>
        <w:ind w:left="57"/>
      </w:pPr>
      <w:r>
        <w:t xml:space="preserve">Таблица </w:t>
      </w:r>
      <w:fldSimple w:instr="SEQ Таблица \* ARABIC">
        <w:r>
          <w:t>1</w:t>
        </w:r>
      </w:fldSimple>
      <w:r w:rsidRPr="000F4A7F">
        <w:t>3</w:t>
      </w:r>
      <w:r>
        <w:t xml:space="preserve"> – Алгоритм метода checkForwardHandler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Pr="00974436" w:rsidRDefault="0083040F">
            <w:pPr>
              <w:pStyle w:val="TableParagraph"/>
              <w:rPr>
                <w:lang w:val="en-US"/>
              </w:rPr>
            </w:pPr>
            <w:r>
              <w:t>вызвать</w:t>
            </w:r>
            <w:r w:rsidRPr="00974436">
              <w:rPr>
                <w:lang w:val="en-US"/>
              </w:rPr>
              <w:t xml:space="preserve"> emit_FSSignal </w:t>
            </w:r>
            <w:r>
              <w:t>передав</w:t>
            </w:r>
            <w:r w:rsidRPr="00974436">
              <w:rPr>
                <w:lang w:val="en-US"/>
              </w:rPr>
              <w:t xml:space="preserve"> </w:t>
            </w:r>
            <w:r>
              <w:t>сигнал</w:t>
            </w:r>
            <w:r w:rsidRPr="00974436">
              <w:rPr>
                <w:lang w:val="en-US"/>
              </w:rPr>
              <w:t xml:space="preserve"> getFrontStateSignal</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то, что вернул emit_FSSignal</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turnHandler класса Bot</w:t>
      </w:r>
    </w:p>
    <w:p w:rsidR="0083040F" w:rsidRDefault="0083040F">
      <w:pPr>
        <w:pStyle w:val="BodyText"/>
      </w:pPr>
      <w:r>
        <w:t>Функционал: обработчик команды поворота.</w:t>
      </w:r>
    </w:p>
    <w:p w:rsidR="0083040F" w:rsidRDefault="0083040F">
      <w:pPr>
        <w:pStyle w:val="BodyText"/>
      </w:pPr>
      <w:r>
        <w:t>Параметры: string direction.</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14.</w:t>
      </w:r>
    </w:p>
    <w:p w:rsidR="0083040F" w:rsidRDefault="0083040F">
      <w:pPr>
        <w:pStyle w:val="ac"/>
        <w:keepNext/>
        <w:ind w:left="57"/>
      </w:pPr>
      <w:r>
        <w:t xml:space="preserve">Таблица </w:t>
      </w:r>
      <w:fldSimple w:instr="SEQ Таблица \* ARABIC">
        <w:r>
          <w:t>1</w:t>
        </w:r>
      </w:fldSimple>
      <w:r w:rsidRPr="000F4A7F">
        <w:t>4</w:t>
      </w:r>
      <w:r>
        <w:t xml:space="preserve"> – Алгоритм метода turnHandler класса Bot</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direction = "R"</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присвоить facing новое значение (повернуть по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direction = "L"</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присвоить facing новое значение (повернуть против часовой стрелки на 90 градусов)</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пустую строку</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getCoordsHandler класса Bot</w:t>
      </w:r>
    </w:p>
    <w:p w:rsidR="0083040F" w:rsidRDefault="0083040F">
      <w:pPr>
        <w:pStyle w:val="BodyText"/>
      </w:pPr>
      <w:r>
        <w:t>Функционал: обработчик запроса на получение координат робота.</w:t>
      </w:r>
    </w:p>
    <w:p w:rsidR="0083040F" w:rsidRDefault="0083040F">
      <w:pPr>
        <w:pStyle w:val="BodyText"/>
      </w:pPr>
      <w:r>
        <w:t>Параметры: string placeholder.</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15.</w:t>
      </w:r>
    </w:p>
    <w:p w:rsidR="0083040F" w:rsidRDefault="0083040F">
      <w:pPr>
        <w:pStyle w:val="ac"/>
        <w:keepNext/>
        <w:ind w:left="57"/>
      </w:pPr>
      <w:r>
        <w:t xml:space="preserve">Таблица </w:t>
      </w:r>
      <w:fldSimple w:instr="SEQ Таблица \* ARABIC">
        <w:r>
          <w:t>1</w:t>
        </w:r>
      </w:fldSimple>
      <w:r w:rsidRPr="000F4A7F">
        <w:t>5</w:t>
      </w:r>
      <w:r>
        <w:t xml:space="preserve"> – Алгоритм метода getCoordsHandler класса Bot</w:t>
      </w:r>
    </w:p>
    <w:tbl>
      <w:tblPr>
        <w:tblW w:w="9806" w:type="dxa"/>
        <w:jc w:val="center"/>
        <w:tblLayout w:type="fixed"/>
        <w:tblCellMar>
          <w:top w:w="3" w:type="dxa"/>
          <w:left w:w="6" w:type="dxa"/>
          <w:bottom w:w="3" w:type="dxa"/>
          <w:right w:w="6" w:type="dxa"/>
        </w:tblCellMar>
        <w:tblLook w:val="00A0"/>
      </w:tblPr>
      <w:tblGrid>
        <w:gridCol w:w="274"/>
        <w:gridCol w:w="1096"/>
        <w:gridCol w:w="7410"/>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109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7410"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координаты объекта в зашифрованном формате</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2"/>
        <w:numPr>
          <w:ilvl w:val="1"/>
          <w:numId w:val="5"/>
        </w:numPr>
      </w:pPr>
      <w:r>
        <w:t>Алгоритм метода findLabyrinthTact класса Brain</w:t>
      </w:r>
    </w:p>
    <w:p w:rsidR="0083040F" w:rsidRDefault="0083040F">
      <w:pPr>
        <w:pStyle w:val="BodyText"/>
      </w:pPr>
      <w:r>
        <w:t>Функционал: выполнение одного такта поиска лабиринта.</w:t>
      </w:r>
    </w:p>
    <w:p w:rsidR="0083040F" w:rsidRDefault="0083040F">
      <w:pPr>
        <w:pStyle w:val="BodyText"/>
      </w:pPr>
      <w:r>
        <w:t>Параметры: string placeholder.</w:t>
      </w:r>
    </w:p>
    <w:p w:rsidR="0083040F" w:rsidRDefault="0083040F">
      <w:pPr>
        <w:pStyle w:val="BodyText"/>
      </w:pPr>
      <w:r>
        <w:t>Возвращаемое значение: string.</w:t>
      </w:r>
    </w:p>
    <w:p w:rsidR="0083040F" w:rsidRDefault="0083040F">
      <w:pPr>
        <w:pStyle w:val="BodyText"/>
      </w:pPr>
      <w:r>
        <w:t>Алгоритм метода представлен в таблице 16.</w:t>
      </w:r>
    </w:p>
    <w:p w:rsidR="0083040F" w:rsidRDefault="0083040F">
      <w:pPr>
        <w:pStyle w:val="ac"/>
        <w:keepNext/>
        <w:ind w:left="57"/>
      </w:pPr>
      <w:r>
        <w:t xml:space="preserve">Таблица </w:t>
      </w:r>
      <w:fldSimple w:instr="SEQ Таблица \* ARABIC">
        <w:r>
          <w:t>1</w:t>
        </w:r>
      </w:fldSimple>
      <w:r w:rsidRPr="000F4A7F">
        <w:t>6</w:t>
      </w:r>
      <w:r>
        <w:t xml:space="preserve"> – Алгоритм метода findLabyrinthTact класса Brain</w:t>
      </w:r>
    </w:p>
    <w:tbl>
      <w:tblPr>
        <w:tblW w:w="9806" w:type="dxa"/>
        <w:jc w:val="center"/>
        <w:tblLayout w:type="fixed"/>
        <w:tblCellMar>
          <w:top w:w="3" w:type="dxa"/>
          <w:left w:w="6" w:type="dxa"/>
          <w:bottom w:w="3" w:type="dxa"/>
          <w:right w:w="6" w:type="dxa"/>
        </w:tblCellMar>
        <w:tblLook w:val="00A0"/>
      </w:tblPr>
      <w:tblGrid>
        <w:gridCol w:w="274"/>
        <w:gridCol w:w="3093"/>
        <w:gridCol w:w="5413"/>
        <w:gridCol w:w="1026"/>
      </w:tblGrid>
      <w:tr w:rsidR="0083040F">
        <w:trPr>
          <w:tblHeade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Предикат</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Действия</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 перехода</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робот находится на углу внешней дороги</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отправить сигнал поворота направа и движения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12</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повернуть направо</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впереди стена</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повернуть налево</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3</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4</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6</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запомнить координаты, как координаты клетки перед входом</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5</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5</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6</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6</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робот внутри</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7</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12</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7</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робот находится на краю лабиринта</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8</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8</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позиция робота совпадает с координатами запомненного входа</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вывод сообщения о том, что из лабиринта нет выхода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9</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10</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9</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идти вперед,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10</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вывод сообщения о нахождении лабиринта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11</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11</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12</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робот поворачивал налево</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isOutside = false</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13</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13</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получить координаты робота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14</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14</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запомнить координаты робота, как координаты входа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15</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15</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перед роботом стена</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вывод сообщение о том, что из лабиринта не выхода</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16</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16</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повернуть направо, 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17</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17</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isOutside = true</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18</w:t>
            </w:r>
          </w:p>
        </w:tc>
      </w:tr>
      <w:tr w:rsidR="0083040F">
        <w:trPr>
          <w:jc w:val="center"/>
        </w:trPr>
        <w:tc>
          <w:tcPr>
            <w:tcW w:w="274"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18</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повернуть направо, идти вперед</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r>
      <w:tr w:rsidR="0083040F">
        <w:trPr>
          <w:jc w:val="center"/>
        </w:trPr>
        <w:tc>
          <w:tcPr>
            <w:tcW w:w="274" w:type="dxa"/>
            <w:vMerge w:val="restart"/>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19</w:t>
            </w: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координаты робота равны (0, 0)</w:t>
            </w: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"0"</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r w:rsidR="0083040F">
        <w:trPr>
          <w:jc w:val="center"/>
        </w:trPr>
        <w:tc>
          <w:tcPr>
            <w:tcW w:w="274" w:type="dxa"/>
            <w:vMerge/>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309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p>
        </w:tc>
        <w:tc>
          <w:tcPr>
            <w:tcW w:w="5413"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t>вернуть "1"</w:t>
            </w:r>
          </w:p>
        </w:tc>
        <w:tc>
          <w:tcPr>
            <w:tcW w:w="1026" w:type="dxa"/>
            <w:tcBorders>
              <w:top w:val="single" w:sz="2" w:space="0" w:color="000000"/>
              <w:left w:val="single" w:sz="2" w:space="0" w:color="000000"/>
              <w:bottom w:val="single" w:sz="2" w:space="0" w:color="000000"/>
              <w:right w:val="single" w:sz="2" w:space="0" w:color="000000"/>
            </w:tcBorders>
          </w:tcPr>
          <w:p w:rsidR="0083040F" w:rsidRDefault="0083040F">
            <w:pPr>
              <w:pStyle w:val="TableParagraph"/>
            </w:pPr>
            <w:r>
              <w:rPr>
                <w:rFonts w:ascii="MS Gothic" w:eastAsia="MS Gothic" w:hAnsi="MS Gothic" w:cs="MS Gothic" w:hint="eastAsia"/>
              </w:rPr>
              <w:t>∅</w:t>
            </w:r>
          </w:p>
        </w:tc>
      </w:tr>
    </w:tbl>
    <w:p w:rsidR="0083040F" w:rsidRDefault="0083040F">
      <w:pPr>
        <w:pStyle w:val="Heading1"/>
      </w:pPr>
      <w:bookmarkStart w:id="9" w:name="_Toc104333046"/>
      <w:bookmarkStart w:id="10" w:name="_Toc104332875"/>
      <w:r>
        <w:t>4 </w:t>
      </w:r>
      <w:bookmarkEnd w:id="9"/>
      <w:bookmarkEnd w:id="10"/>
      <w:r>
        <w:rPr>
          <w:spacing w:val="-2"/>
        </w:rPr>
        <w:t>БЛОК-СХЕМЫ АЛГОРИТМОВ</w:t>
      </w:r>
    </w:p>
    <w:p w:rsidR="0083040F" w:rsidRDefault="0083040F">
      <w:pPr>
        <w:pStyle w:val="BodyText"/>
      </w:pPr>
      <w:r>
        <w:t>Представим описание алгоритмов в графическом виде на рисунках 1-14.</w:t>
      </w:r>
    </w:p>
    <w:p w:rsidR="0083040F" w:rsidRDefault="0083040F">
      <w:pPr>
        <w:pStyle w:val="1"/>
      </w:pPr>
      <w:r w:rsidRPr="001C6155">
        <w:rPr>
          <w:b w:val="0"/>
          <w:noProof/>
          <w:color w:val="00000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 style="width:480pt;height:562.5pt;visibility:visible">
            <v:imagedata r:id="rId9" o:title=""/>
          </v:shape>
        </w:pict>
      </w:r>
    </w:p>
    <w:p w:rsidR="0083040F" w:rsidRDefault="0083040F">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2" o:spid="_x0000_i1026" type="#_x0000_t75" alt="desc" style="width:479.25pt;height:562.5pt;visibility:visible">
            <v:imagedata r:id="rId10" o:title=""/>
          </v:shape>
        </w:pict>
      </w:r>
    </w:p>
    <w:p w:rsidR="0083040F" w:rsidRDefault="0083040F">
      <w:pPr>
        <w:pStyle w:val="1"/>
      </w:pPr>
      <w:r>
        <w:rPr>
          <w:bCs/>
          <w:color w:val="000000"/>
        </w:rPr>
        <w:t xml:space="preserve">Рисунок </w:t>
      </w:r>
      <w:r>
        <w:rPr>
          <w:bCs/>
          <w:color w:val="000000"/>
          <w:lang w:val="en-US"/>
        </w:rPr>
        <w:t>2</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3" o:spid="_x0000_i1027" type="#_x0000_t75" alt="desc" style="width:479.25pt;height:562.5pt;visibility:visible">
            <v:imagedata r:id="rId11" o:title=""/>
          </v:shape>
        </w:pict>
      </w:r>
    </w:p>
    <w:p w:rsidR="0083040F" w:rsidRDefault="0083040F">
      <w:pPr>
        <w:pStyle w:val="1"/>
      </w:pPr>
      <w:r>
        <w:rPr>
          <w:bCs/>
          <w:color w:val="000000"/>
        </w:rPr>
        <w:t xml:space="preserve">Рисунок </w:t>
      </w:r>
      <w:r>
        <w:rPr>
          <w:bCs/>
          <w:color w:val="000000"/>
          <w:lang w:val="en-US"/>
        </w:rPr>
        <w:t>3</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4" o:spid="_x0000_i1028" type="#_x0000_t75" alt="desc" style="width:479.25pt;height:562.5pt;visibility:visible">
            <v:imagedata r:id="rId12" o:title=""/>
          </v:shape>
        </w:pict>
      </w:r>
    </w:p>
    <w:p w:rsidR="0083040F" w:rsidRDefault="0083040F">
      <w:pPr>
        <w:pStyle w:val="1"/>
      </w:pPr>
      <w:r>
        <w:rPr>
          <w:bCs/>
          <w:color w:val="000000"/>
        </w:rPr>
        <w:t xml:space="preserve">Рисунок </w:t>
      </w:r>
      <w:r>
        <w:rPr>
          <w:bCs/>
          <w:color w:val="000000"/>
          <w:lang w:val="en-US"/>
        </w:rPr>
        <w:t>4</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5" o:spid="_x0000_i1029" type="#_x0000_t75" alt="desc" style="width:479.25pt;height:562.5pt;visibility:visible">
            <v:imagedata r:id="rId13" o:title=""/>
          </v:shape>
        </w:pict>
      </w:r>
    </w:p>
    <w:p w:rsidR="0083040F" w:rsidRDefault="0083040F">
      <w:pPr>
        <w:pStyle w:val="1"/>
      </w:pPr>
      <w:r>
        <w:rPr>
          <w:bCs/>
          <w:color w:val="000000"/>
        </w:rPr>
        <w:t xml:space="preserve">Рисунок </w:t>
      </w:r>
      <w:r>
        <w:rPr>
          <w:bCs/>
          <w:color w:val="000000"/>
          <w:lang w:val="en-US"/>
        </w:rPr>
        <w:t>5</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6" o:spid="_x0000_i1030" type="#_x0000_t75" alt="desc" style="width:479.25pt;height:562.5pt;visibility:visible">
            <v:imagedata r:id="rId14" o:title=""/>
          </v:shape>
        </w:pict>
      </w:r>
    </w:p>
    <w:p w:rsidR="0083040F" w:rsidRDefault="0083040F">
      <w:pPr>
        <w:pStyle w:val="1"/>
      </w:pPr>
      <w:r>
        <w:rPr>
          <w:bCs/>
          <w:color w:val="000000"/>
        </w:rPr>
        <w:t xml:space="preserve">Рисунок </w:t>
      </w:r>
      <w:r>
        <w:rPr>
          <w:bCs/>
          <w:color w:val="000000"/>
          <w:lang w:val="en-US"/>
        </w:rPr>
        <w:t>6</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7" o:spid="_x0000_i1031" type="#_x0000_t75" alt="desc" style="width:479.25pt;height:562.5pt;visibility:visible">
            <v:imagedata r:id="rId15" o:title=""/>
          </v:shape>
        </w:pict>
      </w:r>
    </w:p>
    <w:p w:rsidR="0083040F" w:rsidRDefault="0083040F">
      <w:pPr>
        <w:pStyle w:val="1"/>
      </w:pPr>
      <w:r>
        <w:rPr>
          <w:bCs/>
          <w:color w:val="000000"/>
        </w:rPr>
        <w:t xml:space="preserve">Рисунок </w:t>
      </w:r>
      <w:r>
        <w:rPr>
          <w:bCs/>
          <w:color w:val="000000"/>
          <w:lang w:val="en-US"/>
        </w:rPr>
        <w:t>7</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8" o:spid="_x0000_i1032" type="#_x0000_t75" alt="desc" style="width:479.25pt;height:562.5pt;visibility:visible">
            <v:imagedata r:id="rId16" o:title=""/>
          </v:shape>
        </w:pict>
      </w:r>
    </w:p>
    <w:p w:rsidR="0083040F" w:rsidRDefault="0083040F">
      <w:pPr>
        <w:pStyle w:val="1"/>
      </w:pPr>
      <w:r>
        <w:rPr>
          <w:bCs/>
          <w:color w:val="000000"/>
        </w:rPr>
        <w:t xml:space="preserve">Рисунок </w:t>
      </w:r>
      <w:r>
        <w:rPr>
          <w:bCs/>
          <w:color w:val="000000"/>
          <w:lang w:val="en-US"/>
        </w:rPr>
        <w:t>8</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9" o:spid="_x0000_i1033" type="#_x0000_t75" alt="desc" style="width:479.25pt;height:562.5pt;visibility:visible">
            <v:imagedata r:id="rId17" o:title=""/>
          </v:shape>
        </w:pict>
      </w:r>
    </w:p>
    <w:p w:rsidR="0083040F" w:rsidRDefault="0083040F">
      <w:pPr>
        <w:pStyle w:val="1"/>
      </w:pPr>
      <w:r>
        <w:rPr>
          <w:bCs/>
          <w:color w:val="000000"/>
        </w:rPr>
        <w:t xml:space="preserve">Рисунок </w:t>
      </w:r>
      <w:r>
        <w:rPr>
          <w:bCs/>
          <w:color w:val="000000"/>
          <w:lang w:val="en-US"/>
        </w:rPr>
        <w:t>9</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10" o:spid="_x0000_i1034" type="#_x0000_t75" alt="desc" style="width:479.25pt;height:562.5pt;visibility:visible">
            <v:imagedata r:id="rId18" o:title=""/>
          </v:shape>
        </w:pict>
      </w:r>
    </w:p>
    <w:p w:rsidR="0083040F" w:rsidRDefault="0083040F">
      <w:pPr>
        <w:pStyle w:val="1"/>
      </w:pPr>
      <w:r>
        <w:rPr>
          <w:bCs/>
          <w:color w:val="000000"/>
        </w:rPr>
        <w:t xml:space="preserve">Рисунок </w:t>
      </w:r>
      <w:r>
        <w:rPr>
          <w:bCs/>
          <w:color w:val="000000"/>
          <w:lang w:val="en-US"/>
        </w:rPr>
        <w:t>10</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11" o:spid="_x0000_i1035" type="#_x0000_t75" alt="desc" style="width:479.25pt;height:562.5pt;visibility:visible">
            <v:imagedata r:id="rId19" o:title=""/>
          </v:shape>
        </w:pict>
      </w:r>
    </w:p>
    <w:p w:rsidR="0083040F" w:rsidRDefault="0083040F">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1</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12" o:spid="_x0000_i1036" type="#_x0000_t75" alt="desc" style="width:479.25pt;height:562.5pt;visibility:visible">
            <v:imagedata r:id="rId20" o:title=""/>
          </v:shape>
        </w:pict>
      </w:r>
    </w:p>
    <w:p w:rsidR="0083040F" w:rsidRDefault="0083040F">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2</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13" o:spid="_x0000_i1037" type="#_x0000_t75" alt="desc" style="width:479.25pt;height:561.75pt;visibility:visible">
            <v:imagedata r:id="rId21" o:title=""/>
          </v:shape>
        </w:pict>
      </w:r>
    </w:p>
    <w:p w:rsidR="0083040F" w:rsidRDefault="0083040F">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Pr>
          <w:bCs/>
          <w:color w:val="000000"/>
          <w:lang w:val="en-US"/>
        </w:rPr>
        <w:t>3</w:t>
      </w:r>
      <w:r>
        <w:rPr>
          <w:bCs/>
          <w:color w:val="000000"/>
        </w:rPr>
        <w:t xml:space="preserve"> – Блок-схема алгоритма</w:t>
      </w:r>
    </w:p>
    <w:p w:rsidR="0083040F" w:rsidRDefault="0083040F">
      <w:pPr>
        <w:pStyle w:val="1"/>
      </w:pPr>
      <w:r w:rsidRPr="001C6155">
        <w:rPr>
          <w:b w:val="0"/>
          <w:noProof/>
          <w:color w:val="000000"/>
          <w:lang w:eastAsia="ru-RU"/>
        </w:rPr>
        <w:pict>
          <v:shape id="Picture 14" o:spid="_x0000_i1038" type="#_x0000_t75" alt="desc" style="width:479.25pt;height:561.75pt;visibility:visible">
            <v:imagedata r:id="rId22" o:title=""/>
          </v:shape>
        </w:pict>
      </w:r>
    </w:p>
    <w:p w:rsidR="0083040F" w:rsidRDefault="0083040F">
      <w:pPr>
        <w:pStyle w:val="1"/>
      </w:pPr>
      <w:r>
        <w:rPr>
          <w:bCs/>
          <w:color w:val="000000"/>
        </w:rPr>
        <w:t xml:space="preserve">Рисунок </w:t>
      </w:r>
      <w:r>
        <w:rPr>
          <w:bCs/>
          <w:color w:val="000000"/>
        </w:rPr>
        <w:fldChar w:fldCharType="begin"/>
      </w:r>
      <w:r>
        <w:rPr>
          <w:bCs/>
          <w:color w:val="000000"/>
        </w:rPr>
        <w:instrText>SEQ Рисунок \* ARABIC</w:instrText>
      </w:r>
      <w:r>
        <w:rPr>
          <w:bCs/>
          <w:color w:val="000000"/>
        </w:rPr>
        <w:fldChar w:fldCharType="separate"/>
      </w:r>
      <w:r>
        <w:rPr>
          <w:bCs/>
          <w:color w:val="000000"/>
        </w:rPr>
        <w:t>1</w:t>
      </w:r>
      <w:r>
        <w:rPr>
          <w:bCs/>
          <w:color w:val="000000"/>
        </w:rPr>
        <w:fldChar w:fldCharType="end"/>
      </w:r>
      <w:r w:rsidRPr="00765936">
        <w:rPr>
          <w:bCs/>
          <w:color w:val="000000"/>
        </w:rPr>
        <w:t>4</w:t>
      </w:r>
      <w:r>
        <w:rPr>
          <w:bCs/>
          <w:color w:val="000000"/>
        </w:rPr>
        <w:t xml:space="preserve"> – Блок-схема алгоритма</w:t>
      </w:r>
    </w:p>
    <w:p w:rsidR="0083040F" w:rsidRDefault="0083040F">
      <w:pPr>
        <w:pStyle w:val="Heading1"/>
      </w:pPr>
      <w:bookmarkStart w:id="11" w:name="Код_программы"/>
      <w:bookmarkStart w:id="12" w:name="_Toc104333047"/>
      <w:bookmarkStart w:id="13" w:name="_Toc104332876"/>
      <w:bookmarkEnd w:id="11"/>
      <w:r>
        <w:t>5 </w:t>
      </w:r>
      <w:bookmarkEnd w:id="12"/>
      <w:bookmarkEnd w:id="13"/>
      <w:r>
        <w:t>КОД ПРОГРАММЫ</w:t>
      </w:r>
    </w:p>
    <w:p w:rsidR="0083040F" w:rsidRDefault="0083040F">
      <w:pPr>
        <w:pStyle w:val="BodyText"/>
      </w:pPr>
      <w:r>
        <w:t>Программная реализация алгоритмов для решения задачи представлена ниже.</w:t>
      </w:r>
      <w:r>
        <w:rPr>
          <w:spacing w:val="-2"/>
        </w:rPr>
        <w:t xml:space="preserve"> </w:t>
      </w:r>
    </w:p>
    <w:p w:rsidR="0083040F" w:rsidRDefault="0083040F">
      <w:pPr>
        <w:pStyle w:val="Heading2"/>
        <w:numPr>
          <w:ilvl w:val="1"/>
          <w:numId w:val="4"/>
        </w:numPr>
      </w:pPr>
      <w:r>
        <w:t>Файл</w:t>
      </w:r>
      <w:r>
        <w:rPr>
          <w:spacing w:val="-1"/>
        </w:rPr>
        <w:t xml:space="preserve"> Application.cpp</w:t>
      </w:r>
    </w:p>
    <w:p w:rsidR="0083040F" w:rsidRDefault="0083040F">
      <w:pPr>
        <w:pStyle w:val="af3"/>
        <w:keepNext/>
        <w:ind w:firstLine="0"/>
      </w:pPr>
      <w:r>
        <w:t xml:space="preserve">Листинг </w:t>
      </w:r>
      <w:fldSimple w:instr="SEQ Листинг \* ARABIC">
        <w:r>
          <w:t>1</w:t>
        </w:r>
      </w:fldSimple>
      <w:r>
        <w:t xml:space="preserve"> – Application.cpp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"Application.h"</w:t>
            </w:r>
          </w:p>
          <w:p w:rsidR="0083040F" w:rsidRDefault="0083040F">
            <w:pPr>
              <w:pStyle w:val="Code"/>
            </w:pPr>
            <w:r w:rsidRPr="007255FB">
              <w:rPr>
                <w:rFonts w:ascii="Courier" w:hAnsi="Courier"/>
              </w:rPr>
              <w:t>#include "Reader.h"</w:t>
            </w:r>
          </w:p>
          <w:p w:rsidR="0083040F" w:rsidRDefault="0083040F">
            <w:pPr>
              <w:pStyle w:val="Code"/>
            </w:pPr>
            <w:r w:rsidRPr="007255FB">
              <w:rPr>
                <w:rFonts w:ascii="Courier" w:hAnsi="Courier"/>
              </w:rPr>
              <w:t>#include "Brain.h"</w:t>
            </w:r>
          </w:p>
          <w:p w:rsidR="0083040F" w:rsidRDefault="0083040F">
            <w:pPr>
              <w:pStyle w:val="Code"/>
            </w:pPr>
            <w:r w:rsidRPr="007255FB">
              <w:rPr>
                <w:rFonts w:ascii="Courier" w:hAnsi="Courier"/>
              </w:rPr>
              <w:t>#include "Field.h"</w:t>
            </w:r>
          </w:p>
          <w:p w:rsidR="0083040F" w:rsidRDefault="0083040F">
            <w:pPr>
              <w:pStyle w:val="Code"/>
            </w:pPr>
            <w:r w:rsidRPr="007255FB">
              <w:rPr>
                <w:rFonts w:ascii="Courier" w:hAnsi="Courier"/>
              </w:rPr>
              <w:t>#include "Bot.h"</w:t>
            </w:r>
          </w:p>
          <w:p w:rsidR="0083040F" w:rsidRDefault="0083040F">
            <w:pPr>
              <w:pStyle w:val="Code"/>
            </w:pPr>
            <w:r w:rsidRPr="007255FB">
              <w:rPr>
                <w:rFonts w:ascii="Courier" w:hAnsi="Courier"/>
              </w:rPr>
              <w:t>#include "Printer.h"</w:t>
            </w:r>
          </w:p>
          <w:p w:rsidR="0083040F" w:rsidRDefault="0083040F">
            <w:pPr>
              <w:pStyle w:val="Code"/>
            </w:pPr>
          </w:p>
          <w:p w:rsidR="0083040F" w:rsidRPr="007255FB" w:rsidRDefault="0083040F">
            <w:pPr>
              <w:pStyle w:val="Code"/>
              <w:rPr>
                <w:lang w:val="en-US"/>
              </w:rPr>
            </w:pPr>
            <w:r w:rsidRPr="007255FB">
              <w:rPr>
                <w:rFonts w:ascii="Courier" w:hAnsi="Courier"/>
                <w:lang w:val="en-US"/>
              </w:rPr>
              <w:t>void Application::errorOut(string headPath)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showTree();</w:t>
            </w:r>
          </w:p>
          <w:p w:rsidR="0083040F" w:rsidRPr="007255FB" w:rsidRDefault="0083040F">
            <w:pPr>
              <w:pStyle w:val="Code"/>
              <w:rPr>
                <w:lang w:val="en-US"/>
              </w:rPr>
            </w:pPr>
            <w:r w:rsidRPr="007255FB">
              <w:rPr>
                <w:rFonts w:ascii="Courier" w:hAnsi="Courier"/>
                <w:lang w:val="en-US"/>
              </w:rPr>
              <w:tab/>
              <w:t>cout &lt;&lt; endl &lt;&lt; "The head object " &lt;&lt; headPath &lt;&lt; " is not found";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bool Application::buildTree()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this-&gt;setState(1);</w:t>
            </w:r>
          </w:p>
          <w:p w:rsidR="0083040F" w:rsidRPr="007255FB" w:rsidRDefault="0083040F">
            <w:pPr>
              <w:pStyle w:val="Code"/>
              <w:rPr>
                <w:lang w:val="en-US"/>
              </w:rPr>
            </w:pPr>
            <w:r w:rsidRPr="007255FB">
              <w:rPr>
                <w:rFonts w:ascii="Courier" w:hAnsi="Courier"/>
                <w:lang w:val="en-US"/>
              </w:rPr>
              <w:tab/>
              <w:t>Reader* reader = new Reader(this, "reader");</w:t>
            </w:r>
          </w:p>
          <w:p w:rsidR="0083040F" w:rsidRPr="007255FB" w:rsidRDefault="0083040F">
            <w:pPr>
              <w:pStyle w:val="Code"/>
              <w:rPr>
                <w:lang w:val="en-US"/>
              </w:rPr>
            </w:pPr>
            <w:r w:rsidRPr="007255FB">
              <w:rPr>
                <w:rFonts w:ascii="Courier" w:hAnsi="Courier"/>
                <w:lang w:val="en-US"/>
              </w:rPr>
              <w:tab/>
              <w:t>reader-&gt;setState(1);</w:t>
            </w:r>
          </w:p>
          <w:p w:rsidR="0083040F" w:rsidRPr="007255FB" w:rsidRDefault="0083040F">
            <w:pPr>
              <w:pStyle w:val="Code"/>
              <w:rPr>
                <w:lang w:val="en-US"/>
              </w:rPr>
            </w:pPr>
            <w:r w:rsidRPr="007255FB">
              <w:rPr>
                <w:rFonts w:ascii="Courier" w:hAnsi="Courier"/>
                <w:lang w:val="en-US"/>
              </w:rPr>
              <w:tab/>
              <w:t>Brain* brain = new Brain(this, "brain");</w:t>
            </w:r>
          </w:p>
          <w:p w:rsidR="0083040F" w:rsidRPr="007255FB" w:rsidRDefault="0083040F">
            <w:pPr>
              <w:pStyle w:val="Code"/>
              <w:rPr>
                <w:lang w:val="en-US"/>
              </w:rPr>
            </w:pPr>
            <w:r w:rsidRPr="007255FB">
              <w:rPr>
                <w:rFonts w:ascii="Courier" w:hAnsi="Courier"/>
                <w:lang w:val="en-US"/>
              </w:rPr>
              <w:tab/>
              <w:t>brain-&gt;setState(1);</w:t>
            </w:r>
          </w:p>
          <w:p w:rsidR="0083040F" w:rsidRPr="007255FB" w:rsidRDefault="0083040F">
            <w:pPr>
              <w:pStyle w:val="Code"/>
              <w:rPr>
                <w:lang w:val="en-US"/>
              </w:rPr>
            </w:pPr>
            <w:r w:rsidRPr="007255FB">
              <w:rPr>
                <w:rFonts w:ascii="Courier" w:hAnsi="Courier"/>
                <w:lang w:val="en-US"/>
              </w:rPr>
              <w:tab/>
              <w:t>Field* field = new Field(this, "field");</w:t>
            </w:r>
          </w:p>
          <w:p w:rsidR="0083040F" w:rsidRPr="007255FB" w:rsidRDefault="0083040F">
            <w:pPr>
              <w:pStyle w:val="Code"/>
              <w:rPr>
                <w:lang w:val="en-US"/>
              </w:rPr>
            </w:pPr>
            <w:r w:rsidRPr="007255FB">
              <w:rPr>
                <w:rFonts w:ascii="Courier" w:hAnsi="Courier"/>
                <w:lang w:val="en-US"/>
              </w:rPr>
              <w:tab/>
              <w:t>field-&gt;setState(1);</w:t>
            </w:r>
          </w:p>
          <w:p w:rsidR="0083040F" w:rsidRPr="007255FB" w:rsidRDefault="0083040F">
            <w:pPr>
              <w:pStyle w:val="Code"/>
              <w:rPr>
                <w:lang w:val="en-US"/>
              </w:rPr>
            </w:pPr>
            <w:r w:rsidRPr="007255FB">
              <w:rPr>
                <w:rFonts w:ascii="Courier" w:hAnsi="Courier"/>
                <w:lang w:val="en-US"/>
              </w:rPr>
              <w:tab/>
              <w:t>Bot* bot = new Bot(this, "bot");</w:t>
            </w:r>
          </w:p>
          <w:p w:rsidR="0083040F" w:rsidRPr="007255FB" w:rsidRDefault="0083040F">
            <w:pPr>
              <w:pStyle w:val="Code"/>
              <w:rPr>
                <w:lang w:val="en-US"/>
              </w:rPr>
            </w:pPr>
            <w:r w:rsidRPr="007255FB">
              <w:rPr>
                <w:rFonts w:ascii="Courier" w:hAnsi="Courier"/>
                <w:lang w:val="en-US"/>
              </w:rPr>
              <w:tab/>
              <w:t>bot-&gt;setState(1);</w:t>
            </w:r>
          </w:p>
          <w:p w:rsidR="0083040F" w:rsidRPr="007255FB" w:rsidRDefault="0083040F">
            <w:pPr>
              <w:pStyle w:val="Code"/>
              <w:rPr>
                <w:lang w:val="en-US"/>
              </w:rPr>
            </w:pPr>
            <w:r w:rsidRPr="007255FB">
              <w:rPr>
                <w:rFonts w:ascii="Courier" w:hAnsi="Courier"/>
                <w:lang w:val="en-US"/>
              </w:rPr>
              <w:tab/>
              <w:t>Printer* printer = new Printer(this, "printer");</w:t>
            </w:r>
          </w:p>
          <w:p w:rsidR="0083040F" w:rsidRPr="007255FB" w:rsidRDefault="0083040F">
            <w:pPr>
              <w:pStyle w:val="Code"/>
              <w:rPr>
                <w:lang w:val="en-US"/>
              </w:rPr>
            </w:pPr>
            <w:r w:rsidRPr="007255FB">
              <w:rPr>
                <w:rFonts w:ascii="Courier" w:hAnsi="Courier"/>
                <w:lang w:val="en-US"/>
              </w:rPr>
              <w:tab/>
              <w:t>printer-&gt;setState(1);</w:t>
            </w:r>
          </w:p>
          <w:p w:rsidR="0083040F" w:rsidRPr="007255FB" w:rsidRDefault="0083040F">
            <w:pPr>
              <w:pStyle w:val="Code"/>
              <w:rPr>
                <w:lang w:val="en-US"/>
              </w:rPr>
            </w:pPr>
            <w:r w:rsidRPr="007255FB">
              <w:rPr>
                <w:rFonts w:ascii="Courier" w:hAnsi="Courier"/>
                <w:lang w:val="en-US"/>
              </w:rPr>
              <w:tab/>
              <w:t>//setStaet just in case, since we don't have actual user in our programm, we control everything</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reader-&gt;set_connection(SIGNAL_D(Reader::insert), (Base*)field, HANDLER_D(Field::insertHandler)); //the insertion signal</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bot-&gt;set_connection(SIGNAL_D(Bot::getFieldStateSignal), (Base*)field, HANDLER_D(Field::getFieldStateHandler)); //bot getting state of specific field //use emit_FSSignal</w:t>
            </w:r>
          </w:p>
          <w:p w:rsidR="0083040F" w:rsidRPr="007255FB" w:rsidRDefault="0083040F">
            <w:pPr>
              <w:pStyle w:val="Code"/>
              <w:rPr>
                <w:lang w:val="en-US"/>
              </w:rPr>
            </w:pPr>
            <w:r w:rsidRPr="007255FB">
              <w:rPr>
                <w:rFonts w:ascii="Courier" w:hAnsi="Courier"/>
                <w:lang w:val="en-US"/>
              </w:rPr>
              <w:tab/>
              <w:t>bot-&gt;set_connection(SIGNAL_D(Bot::getFrontStateSignal), (Base*)field, HANDLER_D(Field::getFieldStateHandler)); //bot getting state of the field in front of it //use emit_FSSignal</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brain-&gt;set_connection(SIGNAL_D(Brain::checkForwardSignal), (Base*)bot, HANDLER_D(Bot::checkForwardHandler)); //command from brain to return what's infront</w:t>
            </w:r>
          </w:p>
          <w:p w:rsidR="0083040F" w:rsidRPr="007255FB" w:rsidRDefault="0083040F">
            <w:pPr>
              <w:pStyle w:val="Code"/>
              <w:rPr>
                <w:lang w:val="en-US"/>
              </w:rPr>
            </w:pPr>
            <w:r w:rsidRPr="007255FB">
              <w:rPr>
                <w:rFonts w:ascii="Courier" w:hAnsi="Courier"/>
                <w:lang w:val="en-US"/>
              </w:rPr>
              <w:tab/>
              <w:t>brain-&gt;set_connection(SIGNAL_D(Brain::moveForwardSignal), (Base*)bot, HANDLER_D(Bot::moveForwardHandler)); //command from brain to move forward</w:t>
            </w:r>
          </w:p>
          <w:p w:rsidR="0083040F" w:rsidRPr="007255FB" w:rsidRDefault="0083040F">
            <w:pPr>
              <w:pStyle w:val="Code"/>
              <w:rPr>
                <w:lang w:val="en-US"/>
              </w:rPr>
            </w:pPr>
            <w:r w:rsidRPr="007255FB">
              <w:rPr>
                <w:rFonts w:ascii="Courier" w:hAnsi="Courier"/>
                <w:lang w:val="en-US"/>
              </w:rPr>
              <w:tab/>
              <w:t>brain-&gt;set_connection(SIGNAL_D(Brain::turnSignal), (Base*)bot, HANDLER_D(Bot::turnHandler)); //command from brain to turn, the turn direction should be selected via parameter</w:t>
            </w:r>
          </w:p>
          <w:p w:rsidR="0083040F" w:rsidRPr="007255FB" w:rsidRDefault="0083040F">
            <w:pPr>
              <w:pStyle w:val="Code"/>
              <w:rPr>
                <w:lang w:val="en-US"/>
              </w:rPr>
            </w:pPr>
            <w:r w:rsidRPr="007255FB">
              <w:rPr>
                <w:rFonts w:ascii="Courier" w:hAnsi="Courier"/>
                <w:lang w:val="en-US"/>
              </w:rPr>
              <w:tab/>
              <w:t>brain-&gt;set_connection(SIGNAL_D(Brain::getCoordsSignal), (Base*)bot, HANDLER_D(Bot::getCoordsHandler)); //command to get current bot coordinates</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brain-&gt;set_connection(SIGNAL_D(Brain::printSignal), (Base*)printer, HANDLER_D(Printer::printHandler)); // command from brain to print something</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this-&gt;set_connection(SIGNAL_D(Application::tactSignal), (Base*)brain, HANDLER_D(Brain::findLabyrinthTact));//tact signals from application</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return true;</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/*//4-th task</w:t>
            </w:r>
          </w:p>
          <w:p w:rsidR="0083040F" w:rsidRPr="007255FB" w:rsidRDefault="0083040F">
            <w:pPr>
              <w:pStyle w:val="Code"/>
              <w:rPr>
                <w:lang w:val="en-US"/>
              </w:rPr>
            </w:pPr>
            <w:r w:rsidRPr="007255FB">
              <w:rPr>
                <w:rFonts w:ascii="Courier" w:hAnsi="Courier"/>
                <w:lang w:val="en-US"/>
              </w:rPr>
              <w:tab/>
              <w:t>string headName;</w:t>
            </w:r>
          </w:p>
          <w:p w:rsidR="0083040F" w:rsidRPr="007255FB" w:rsidRDefault="0083040F">
            <w:pPr>
              <w:pStyle w:val="Code"/>
              <w:rPr>
                <w:lang w:val="en-US"/>
              </w:rPr>
            </w:pPr>
            <w:r w:rsidRPr="007255FB">
              <w:rPr>
                <w:rFonts w:ascii="Courier" w:hAnsi="Courier"/>
                <w:lang w:val="en-US"/>
              </w:rPr>
              <w:tab/>
              <w:t>cin &gt;&gt; headName;</w:t>
            </w:r>
          </w:p>
          <w:p w:rsidR="0083040F" w:rsidRPr="007255FB" w:rsidRDefault="0083040F">
            <w:pPr>
              <w:pStyle w:val="Code"/>
              <w:rPr>
                <w:lang w:val="en-US"/>
              </w:rPr>
            </w:pPr>
            <w:r w:rsidRPr="007255FB">
              <w:rPr>
                <w:rFonts w:ascii="Courier" w:hAnsi="Courier"/>
                <w:lang w:val="en-US"/>
              </w:rPr>
              <w:tab/>
              <w:t>this-&gt;setName(headName);</w:t>
            </w:r>
          </w:p>
          <w:p w:rsidR="0083040F" w:rsidRPr="007255FB" w:rsidRDefault="0083040F">
            <w:pPr>
              <w:pStyle w:val="Code"/>
              <w:rPr>
                <w:lang w:val="en-US"/>
              </w:rPr>
            </w:pPr>
            <w:r w:rsidRPr="007255FB">
              <w:rPr>
                <w:rFonts w:ascii="Courier" w:hAnsi="Courier"/>
                <w:lang w:val="en-US"/>
              </w:rPr>
              <w:tab/>
              <w:t>cin &gt;&gt; headName;</w:t>
            </w:r>
          </w:p>
          <w:p w:rsidR="0083040F" w:rsidRPr="007255FB" w:rsidRDefault="0083040F">
            <w:pPr>
              <w:pStyle w:val="Code"/>
              <w:rPr>
                <w:lang w:val="en-US"/>
              </w:rPr>
            </w:pPr>
            <w:r w:rsidRPr="007255FB">
              <w:rPr>
                <w:rFonts w:ascii="Courier" w:hAnsi="Courier"/>
                <w:lang w:val="en-US"/>
              </w:rPr>
              <w:tab/>
              <w:t>while(headName != "endtree")</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string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int classNum;</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classNum;</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//need to remove check for unique as names are no longer unique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tmpHead = this-&gt;findByPath(headName); //tmpHead nullptr when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if(tmpHead)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switch(classNum) //choosing class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Reader(tmpHead,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3:</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Brain(tmpHead,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4:</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Field(tmpHead,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5:</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Bot(tmpHead,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case 6:</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new Printer(tmpHead,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errorOut(headName);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headName;</w:t>
            </w:r>
          </w:p>
          <w:p w:rsidR="0083040F" w:rsidRPr="007255FB" w:rsidRDefault="0083040F">
            <w:pPr>
              <w:pStyle w:val="Code"/>
              <w:rPr>
                <w:lang w:val="en-US"/>
              </w:rPr>
            </w:pPr>
            <w:r w:rsidRPr="007255FB">
              <w:rPr>
                <w:rFonts w:ascii="Courier" w:hAnsi="Courier"/>
                <w:lang w:val="en-US"/>
              </w:rPr>
              <w:tab/>
              <w:t>}</w:t>
            </w:r>
            <w:r w:rsidRPr="007255FB">
              <w:rPr>
                <w:rFonts w:ascii="Courier" w:hAnsi="Courier"/>
                <w:lang w:val="en-US"/>
              </w:rPr>
              <w:tab/>
              <w:t>//now connections (headName -&gt; sender; subName -&gt; receiver)</w:t>
            </w:r>
          </w:p>
          <w:p w:rsidR="0083040F" w:rsidRPr="007255FB" w:rsidRDefault="0083040F">
            <w:pPr>
              <w:pStyle w:val="Code"/>
              <w:rPr>
                <w:lang w:val="en-US"/>
              </w:rPr>
            </w:pPr>
            <w:r w:rsidRPr="007255FB">
              <w:rPr>
                <w:rFonts w:ascii="Courier" w:hAnsi="Courier"/>
                <w:lang w:val="en-US"/>
              </w:rPr>
              <w:tab/>
              <w:t>//tmpHead-&gt;emit_signal(SIGNAL_D(remove_pointer&lt;decltype(tmpHead)&gt;::type::signal), message); //this is the closest I got to getting rid of switch casing. We use the type of tmpHead (the problem is that tmpHead is a pointer to a Base class, even if it's pointing to a Child, because we store Base*)</w:t>
            </w:r>
          </w:p>
          <w:p w:rsidR="0083040F" w:rsidRPr="007255FB" w:rsidRDefault="0083040F">
            <w:pPr>
              <w:pStyle w:val="Code"/>
              <w:rPr>
                <w:lang w:val="en-US"/>
              </w:rPr>
            </w:pPr>
            <w:r w:rsidRPr="007255FB">
              <w:rPr>
                <w:rFonts w:ascii="Courier" w:hAnsi="Courier"/>
                <w:lang w:val="en-US"/>
              </w:rPr>
              <w:tab/>
              <w:t>cin &gt;&gt; headName;</w:t>
            </w:r>
          </w:p>
          <w:p w:rsidR="0083040F" w:rsidRPr="007255FB" w:rsidRDefault="0083040F">
            <w:pPr>
              <w:pStyle w:val="Code"/>
              <w:rPr>
                <w:lang w:val="en-US"/>
              </w:rPr>
            </w:pPr>
            <w:r w:rsidRPr="007255FB">
              <w:rPr>
                <w:rFonts w:ascii="Courier" w:hAnsi="Courier"/>
                <w:lang w:val="en-US"/>
              </w:rPr>
              <w:tab/>
              <w:t>while(headName != "end_of_connections"){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string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tmpHead = this-&gt;findByPath(headName);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tmpSub = this-&gt;findByPath(subName);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if(!tmpHead) cout &lt;&lt; "Object " &lt;&lt; headName &lt;&lt; " not found" &lt;&lt; endl;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if(!tmpSub) cout &lt;&lt; "Handler object " &lt;&lt; subName &lt;&lt; " not found" &lt;&lt; endl;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tmpHead-&gt;set_connection(tmpHead-&gt;getSignal(), tmpSub, tmpSub-&gt;getHandler());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headName;</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true;*/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Application::startApp()</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Base* reader = this-&gt;findByPath("/reader");</w:t>
            </w:r>
          </w:p>
          <w:p w:rsidR="0083040F" w:rsidRPr="007255FB" w:rsidRDefault="0083040F">
            <w:pPr>
              <w:pStyle w:val="Code"/>
              <w:rPr>
                <w:lang w:val="en-US"/>
              </w:rPr>
            </w:pPr>
            <w:r w:rsidRPr="007255FB">
              <w:rPr>
                <w:rFonts w:ascii="Courier" w:hAnsi="Courier"/>
                <w:lang w:val="en-US"/>
              </w:rPr>
              <w:tab/>
              <w:t>Base* field = this-&gt;findByPath("/field");</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int insertStatus = reader-&gt;emit_FSSignal(SIGNAL_D(Reader::insert));</w:t>
            </w:r>
          </w:p>
          <w:p w:rsidR="0083040F" w:rsidRPr="007255FB" w:rsidRDefault="0083040F">
            <w:pPr>
              <w:pStyle w:val="Code"/>
              <w:rPr>
                <w:lang w:val="en-US"/>
              </w:rPr>
            </w:pPr>
            <w:r w:rsidRPr="007255FB">
              <w:rPr>
                <w:rFonts w:ascii="Courier" w:hAnsi="Courier"/>
                <w:lang w:val="en-US"/>
              </w:rPr>
              <w:tab/>
              <w:t>if(!insertStatus) return; // we stop programm if insertStatus is 0 meaning that reader got SHOWTREE</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Base* brain = this-&gt;findByPath("/brain");</w:t>
            </w:r>
          </w:p>
          <w:p w:rsidR="0083040F" w:rsidRPr="007255FB" w:rsidRDefault="0083040F">
            <w:pPr>
              <w:pStyle w:val="Code"/>
              <w:rPr>
                <w:lang w:val="en-US"/>
              </w:rPr>
            </w:pPr>
            <w:r w:rsidRPr="007255FB">
              <w:rPr>
                <w:rFonts w:ascii="Courier" w:hAnsi="Courier"/>
                <w:lang w:val="en-US"/>
              </w:rPr>
              <w:tab/>
              <w:t>int INeedMoreTime = this-&gt;emit_FSSignal(SIGNAL_D(Application::tactSignal));</w:t>
            </w:r>
          </w:p>
          <w:p w:rsidR="0083040F" w:rsidRPr="007255FB" w:rsidRDefault="0083040F">
            <w:pPr>
              <w:pStyle w:val="Code"/>
              <w:rPr>
                <w:lang w:val="en-US"/>
              </w:rPr>
            </w:pPr>
            <w:r w:rsidRPr="007255FB">
              <w:rPr>
                <w:rFonts w:ascii="Courier" w:hAnsi="Courier"/>
                <w:lang w:val="en-US"/>
              </w:rPr>
              <w:tab/>
              <w:t>while(INeedMoreTime) INeedMoreTime = this-&gt;emit_FSSignal(SIGNAL_D(Application::tactSignal));</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/*showTree();</w:t>
            </w:r>
          </w:p>
          <w:p w:rsidR="0083040F" w:rsidRPr="007255FB" w:rsidRDefault="0083040F">
            <w:pPr>
              <w:pStyle w:val="Code"/>
              <w:rPr>
                <w:lang w:val="en-US"/>
              </w:rPr>
            </w:pPr>
            <w:r w:rsidRPr="007255FB">
              <w:rPr>
                <w:rFonts w:ascii="Courier" w:hAnsi="Courier"/>
                <w:lang w:val="en-US"/>
              </w:rPr>
              <w:tab/>
              <w:t>this-&gt;setStateForAll(1); //turning all objects on</w:t>
            </w:r>
          </w:p>
          <w:p w:rsidR="0083040F" w:rsidRPr="007255FB" w:rsidRDefault="0083040F">
            <w:pPr>
              <w:pStyle w:val="Code"/>
              <w:rPr>
                <w:lang w:val="en-US"/>
              </w:rPr>
            </w:pPr>
            <w:r w:rsidRPr="007255FB">
              <w:rPr>
                <w:rFonts w:ascii="Courier" w:hAnsi="Courier"/>
                <w:lang w:val="en-US"/>
              </w:rPr>
              <w:tab/>
              <w:t>string command;</w:t>
            </w:r>
          </w:p>
          <w:p w:rsidR="0083040F" w:rsidRPr="007255FB" w:rsidRDefault="0083040F">
            <w:pPr>
              <w:pStyle w:val="Code"/>
              <w:rPr>
                <w:lang w:val="en-US"/>
              </w:rPr>
            </w:pPr>
            <w:r w:rsidRPr="007255FB">
              <w:rPr>
                <w:rFonts w:ascii="Courier" w:hAnsi="Courier"/>
                <w:lang w:val="en-US"/>
              </w:rPr>
              <w:tab/>
              <w:t>cin &gt;&gt; command;</w:t>
            </w:r>
          </w:p>
          <w:p w:rsidR="0083040F" w:rsidRPr="00765936" w:rsidRDefault="0083040F">
            <w:pPr>
              <w:pStyle w:val="Code"/>
              <w:rPr>
                <w:lang w:val="en-US"/>
              </w:rPr>
            </w:pPr>
            <w:r w:rsidRPr="007255FB">
              <w:rPr>
                <w:rFonts w:ascii="Courier" w:hAnsi="Courier"/>
                <w:lang w:val="en-US"/>
              </w:rPr>
              <w:tab/>
              <w:t xml:space="preserve">while(command != </w:t>
            </w:r>
            <w:r w:rsidRPr="00765936">
              <w:rPr>
                <w:rFonts w:ascii="Courier" w:hAnsi="Courier"/>
                <w:lang w:val="en-US"/>
              </w:rPr>
              <w:t>"END"){</w:t>
            </w:r>
          </w:p>
          <w:p w:rsidR="0083040F" w:rsidRPr="007255FB" w:rsidRDefault="0083040F">
            <w:pPr>
              <w:pStyle w:val="Code"/>
              <w:rPr>
                <w:lang w:val="en-US"/>
              </w:rPr>
            </w:pPr>
            <w:r w:rsidRPr="00765936">
              <w:rPr>
                <w:rFonts w:ascii="Courier" w:hAnsi="Courier"/>
                <w:lang w:val="en-US"/>
              </w:rPr>
              <w:tab/>
            </w:r>
            <w:r w:rsidRPr="00765936">
              <w:rPr>
                <w:rFonts w:ascii="Courier" w:hAnsi="Courier"/>
                <w:lang w:val="en-US"/>
              </w:rPr>
              <w:tab/>
            </w:r>
            <w:r w:rsidRPr="007255FB">
              <w:rPr>
                <w:rFonts w:ascii="Courier" w:hAnsi="Courier"/>
                <w:lang w:val="en-US"/>
              </w:rPr>
              <w:t>if(command == "EMIT"){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 text;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getline(cin, text);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//text = text.substr(1); //getting rid of the first space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tmpHead-&gt;emit_signal(tmpHead-&gt;getSignal(), text);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if(command == "SET_CONNECT"){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tmpHead-&gt;set_connection(tmpHead-&gt;getSignal(), tmpSub, tmpSub-&gt;getHandler());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if(command == "DELETE_CONNECT"){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path1, 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path1 &gt;&gt; 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tmpSub = this-&gt;findByPath(path2);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path1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if(!tmpSub) cout &lt;&lt; endl &lt;&lt; "Handler object " &lt;&lt; path2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tmpHead-&gt;delete_connection(tmpHead-&gt;getSignal(), tmpSub, tmpSub-&gt;getHandler());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if(command == "SET_CONDITION"){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string path;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cin &gt;&gt; path &gt;&gt; 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tmpHead = this-&gt;findByPath(path);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if(!tmpHead) cout &lt;&lt; endl &lt;&lt; "Object " &lt;&lt; path &lt;&lt; " not found";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else tmpHead-&gt;setState(state);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cout &lt;&lt; "Unknown command: " &lt;&lt; command &lt;&lt; endl;</w:t>
            </w:r>
          </w:p>
          <w:p w:rsidR="0083040F" w:rsidRPr="007255FB" w:rsidRDefault="0083040F">
            <w:pPr>
              <w:pStyle w:val="Code"/>
              <w:rPr>
                <w:lang w:val="en-US"/>
              </w:rPr>
            </w:pPr>
          </w:p>
          <w:p w:rsidR="0083040F" w:rsidRDefault="0083040F">
            <w:pPr>
              <w:pStyle w:val="Code"/>
            </w:pPr>
            <w:r w:rsidRPr="007255FB">
              <w:rPr>
                <w:rFonts w:ascii="Courier" w:hAnsi="Courier"/>
                <w:lang w:val="en-US"/>
              </w:rPr>
              <w:tab/>
            </w:r>
            <w:r w:rsidRPr="007255FB">
              <w:rPr>
                <w:rFonts w:ascii="Courier" w:hAnsi="Courier"/>
                <w:lang w:val="en-US"/>
              </w:rPr>
              <w:tab/>
            </w:r>
            <w:r w:rsidRPr="007255FB">
              <w:rPr>
                <w:rFonts w:ascii="Courier" w:hAnsi="Courier"/>
              </w:rPr>
              <w:t>cin &gt;&gt; command;</w:t>
            </w:r>
          </w:p>
          <w:p w:rsidR="0083040F" w:rsidRDefault="0083040F">
            <w:pPr>
              <w:pStyle w:val="Code"/>
            </w:pPr>
            <w:r w:rsidRPr="007255FB">
              <w:rPr>
                <w:rFonts w:ascii="Courier" w:hAnsi="Courier"/>
              </w:rPr>
              <w:tab/>
              <w:t>}*/</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Application.h</w:t>
      </w:r>
    </w:p>
    <w:p w:rsidR="0083040F" w:rsidRDefault="0083040F">
      <w:pPr>
        <w:pStyle w:val="af3"/>
        <w:keepNext/>
        <w:ind w:firstLine="0"/>
      </w:pPr>
      <w:r>
        <w:t xml:space="preserve">Листинг </w:t>
      </w:r>
      <w:r>
        <w:rPr>
          <w:lang w:val="en-US"/>
        </w:rPr>
        <w:t>2</w:t>
      </w:r>
      <w:r>
        <w:t xml:space="preserve"> – Application.h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RPr="00765936" w:rsidTr="007255FB">
        <w:tc>
          <w:tcPr>
            <w:tcW w:w="10116" w:type="dxa"/>
          </w:tcPr>
          <w:p w:rsidR="0083040F" w:rsidRDefault="0083040F">
            <w:pPr>
              <w:pStyle w:val="Code"/>
            </w:pPr>
            <w:r w:rsidRPr="007255FB">
              <w:rPr>
                <w:rFonts w:ascii="Courier" w:hAnsi="Courier"/>
              </w:rPr>
              <w:t>#ifndef __APPLICATION_H__</w:t>
            </w:r>
          </w:p>
          <w:p w:rsidR="0083040F" w:rsidRDefault="0083040F">
            <w:pPr>
              <w:pStyle w:val="Code"/>
            </w:pPr>
            <w:r w:rsidRPr="007255FB">
              <w:rPr>
                <w:rFonts w:ascii="Courier" w:hAnsi="Courier"/>
              </w:rPr>
              <w:t>#define __APPLICATION_H__</w:t>
            </w:r>
          </w:p>
          <w:p w:rsidR="0083040F" w:rsidRDefault="0083040F">
            <w:pPr>
              <w:pStyle w:val="Code"/>
            </w:pPr>
            <w:r w:rsidRPr="007255FB">
              <w:rPr>
                <w:rFonts w:ascii="Courier" w:hAnsi="Courier"/>
              </w:rPr>
              <w:t>#include "Base.h"</w:t>
            </w:r>
          </w:p>
          <w:p w:rsidR="0083040F" w:rsidRDefault="0083040F">
            <w:pPr>
              <w:pStyle w:val="Code"/>
            </w:pPr>
            <w:r w:rsidRPr="007255FB">
              <w:rPr>
                <w:rFonts w:ascii="Courier" w:hAnsi="Courier"/>
              </w:rPr>
              <w:t>#include "Reader.h"</w:t>
            </w:r>
          </w:p>
          <w:p w:rsidR="0083040F" w:rsidRDefault="0083040F">
            <w:pPr>
              <w:pStyle w:val="Code"/>
            </w:pPr>
            <w:r w:rsidRPr="007255FB">
              <w:rPr>
                <w:rFonts w:ascii="Courier" w:hAnsi="Courier"/>
              </w:rPr>
              <w:t>#include "Brain.h"</w:t>
            </w:r>
          </w:p>
          <w:p w:rsidR="0083040F" w:rsidRDefault="0083040F">
            <w:pPr>
              <w:pStyle w:val="Code"/>
            </w:pPr>
            <w:r w:rsidRPr="007255FB">
              <w:rPr>
                <w:rFonts w:ascii="Courier" w:hAnsi="Courier"/>
              </w:rPr>
              <w:t>#include "Field.h"</w:t>
            </w:r>
          </w:p>
          <w:p w:rsidR="0083040F" w:rsidRDefault="0083040F">
            <w:pPr>
              <w:pStyle w:val="Code"/>
            </w:pPr>
            <w:r w:rsidRPr="007255FB">
              <w:rPr>
                <w:rFonts w:ascii="Courier" w:hAnsi="Courier"/>
              </w:rPr>
              <w:t>#include "Bot.h"</w:t>
            </w:r>
          </w:p>
          <w:p w:rsidR="0083040F" w:rsidRDefault="0083040F">
            <w:pPr>
              <w:pStyle w:val="Code"/>
            </w:pPr>
            <w:r w:rsidRPr="007255FB">
              <w:rPr>
                <w:rFonts w:ascii="Courier" w:hAnsi="Courier"/>
              </w:rPr>
              <w:t>#include "Printer.h"</w:t>
            </w:r>
          </w:p>
          <w:p w:rsidR="0083040F" w:rsidRDefault="0083040F">
            <w:pPr>
              <w:pStyle w:val="Code"/>
            </w:pPr>
          </w:p>
          <w:p w:rsidR="0083040F" w:rsidRDefault="0083040F">
            <w:pPr>
              <w:pStyle w:val="Code"/>
            </w:pPr>
            <w:r w:rsidRPr="007255FB">
              <w:rPr>
                <w:rFonts w:ascii="Courier" w:hAnsi="Courier"/>
              </w:rPr>
              <w:t>class Application : public Base</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private:</w:t>
            </w:r>
          </w:p>
          <w:p w:rsidR="0083040F" w:rsidRPr="007255FB" w:rsidRDefault="0083040F">
            <w:pPr>
              <w:pStyle w:val="Code"/>
              <w:rPr>
                <w:lang w:val="en-US"/>
              </w:rPr>
            </w:pPr>
            <w:r w:rsidRPr="007255FB">
              <w:rPr>
                <w:rFonts w:ascii="Courier" w:hAnsi="Courier"/>
                <w:lang w:val="en-US"/>
              </w:rPr>
              <w:tab/>
              <w:t>//vector&lt;shared_ptr&lt;Base&gt;&gt; allSubObj;</w:t>
            </w:r>
          </w:p>
          <w:p w:rsidR="0083040F" w:rsidRPr="007255FB" w:rsidRDefault="0083040F">
            <w:pPr>
              <w:pStyle w:val="Code"/>
              <w:rPr>
                <w:lang w:val="en-US"/>
              </w:rPr>
            </w:pPr>
            <w:r w:rsidRPr="007255FB">
              <w:rPr>
                <w:rFonts w:ascii="Courier" w:hAnsi="Courier"/>
                <w:lang w:val="en-US"/>
              </w:rPr>
              <w:t>public:</w:t>
            </w:r>
          </w:p>
          <w:p w:rsidR="0083040F" w:rsidRPr="007255FB" w:rsidRDefault="0083040F">
            <w:pPr>
              <w:pStyle w:val="Code"/>
              <w:rPr>
                <w:lang w:val="en-US"/>
              </w:rPr>
            </w:pPr>
            <w:r w:rsidRPr="007255FB">
              <w:rPr>
                <w:rFonts w:ascii="Courier" w:hAnsi="Courier"/>
                <w:lang w:val="en-US"/>
              </w:rPr>
              <w:tab/>
              <w:t>Application(Base* head, string name = "Base_object") : Base(head, name) {childType = 1;}</w:t>
            </w:r>
          </w:p>
          <w:p w:rsidR="0083040F" w:rsidRPr="007255FB" w:rsidRDefault="0083040F">
            <w:pPr>
              <w:pStyle w:val="Code"/>
              <w:rPr>
                <w:lang w:val="en-US"/>
              </w:rPr>
            </w:pPr>
            <w:r w:rsidRPr="007255FB">
              <w:rPr>
                <w:rFonts w:ascii="Courier" w:hAnsi="Courier"/>
                <w:lang w:val="en-US"/>
              </w:rPr>
              <w:tab/>
              <w:t>bool buildTree();</w:t>
            </w:r>
          </w:p>
          <w:p w:rsidR="0083040F" w:rsidRPr="007255FB" w:rsidRDefault="0083040F">
            <w:pPr>
              <w:pStyle w:val="Code"/>
              <w:rPr>
                <w:lang w:val="en-US"/>
              </w:rPr>
            </w:pPr>
            <w:r w:rsidRPr="007255FB">
              <w:rPr>
                <w:rFonts w:ascii="Courier" w:hAnsi="Courier"/>
                <w:lang w:val="en-US"/>
              </w:rPr>
              <w:tab/>
              <w:t>void startApp();</w:t>
            </w:r>
          </w:p>
          <w:p w:rsidR="0083040F" w:rsidRPr="007255FB" w:rsidRDefault="0083040F">
            <w:pPr>
              <w:pStyle w:val="Code"/>
              <w:rPr>
                <w:lang w:val="en-US"/>
              </w:rPr>
            </w:pPr>
            <w:r w:rsidRPr="007255FB">
              <w:rPr>
                <w:rFonts w:ascii="Courier" w:hAnsi="Courier"/>
                <w:lang w:val="en-US"/>
              </w:rPr>
              <w:tab/>
              <w:t>void errorOut(string headPath);</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void tactSignal(string&amp; placeholder){}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#endif</w:t>
            </w:r>
          </w:p>
        </w:tc>
      </w:tr>
    </w:tbl>
    <w:p w:rsidR="0083040F" w:rsidRPr="00974436" w:rsidRDefault="0083040F">
      <w:pPr>
        <w:rPr>
          <w:rFonts w:ascii="Courier New" w:hAnsi="Courier New"/>
          <w:sz w:val="12"/>
          <w:szCs w:val="12"/>
          <w:lang w:val="en-US"/>
        </w:rPr>
      </w:pPr>
    </w:p>
    <w:p w:rsidR="0083040F" w:rsidRDefault="0083040F">
      <w:pPr>
        <w:pStyle w:val="Heading2"/>
        <w:numPr>
          <w:ilvl w:val="1"/>
          <w:numId w:val="4"/>
        </w:numPr>
      </w:pPr>
      <w:r>
        <w:t>Файл</w:t>
      </w:r>
      <w:r>
        <w:rPr>
          <w:spacing w:val="-1"/>
        </w:rPr>
        <w:t xml:space="preserve"> Base.cpp</w:t>
      </w:r>
    </w:p>
    <w:p w:rsidR="0083040F" w:rsidRDefault="0083040F">
      <w:pPr>
        <w:pStyle w:val="af3"/>
        <w:keepNext/>
        <w:ind w:firstLine="0"/>
      </w:pPr>
      <w:r>
        <w:t xml:space="preserve">Листинг </w:t>
      </w:r>
      <w:r>
        <w:rPr>
          <w:lang w:val="en-US"/>
        </w:rPr>
        <w:t>3</w:t>
      </w:r>
      <w:r>
        <w:t xml:space="preserve"> – Base.cpp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"Base.h"</w:t>
            </w:r>
          </w:p>
          <w:p w:rsidR="0083040F" w:rsidRDefault="0083040F">
            <w:pPr>
              <w:pStyle w:val="Code"/>
            </w:pPr>
          </w:p>
          <w:p w:rsidR="0083040F" w:rsidRPr="007255FB" w:rsidRDefault="0083040F">
            <w:pPr>
              <w:pStyle w:val="Code"/>
              <w:rPr>
                <w:lang w:val="en-US"/>
              </w:rPr>
            </w:pPr>
            <w:r w:rsidRPr="007255FB">
              <w:rPr>
                <w:rFonts w:ascii="Courier" w:hAnsi="Courier"/>
                <w:lang w:val="en-US"/>
              </w:rPr>
              <w:t>Base::Base(Base* head, string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Base* tmp = head;</w:t>
            </w:r>
          </w:p>
          <w:p w:rsidR="0083040F" w:rsidRPr="007255FB" w:rsidRDefault="0083040F">
            <w:pPr>
              <w:pStyle w:val="Code"/>
              <w:rPr>
                <w:lang w:val="en-US"/>
              </w:rPr>
            </w:pPr>
            <w:r w:rsidRPr="007255FB">
              <w:rPr>
                <w:rFonts w:ascii="Courier" w:hAnsi="Courier"/>
                <w:lang w:val="en-US"/>
              </w:rPr>
              <w:tab/>
              <w:t>if(head) while(tmp-&gt;head) tmp = tmp-&gt;head; // finding root</w:t>
            </w:r>
          </w:p>
          <w:p w:rsidR="0083040F" w:rsidRPr="007255FB" w:rsidRDefault="0083040F">
            <w:pPr>
              <w:pStyle w:val="Code"/>
              <w:rPr>
                <w:lang w:val="en-US"/>
              </w:rPr>
            </w:pPr>
            <w:r w:rsidRPr="007255FB">
              <w:rPr>
                <w:rFonts w:ascii="Courier" w:hAnsi="Courier"/>
                <w:lang w:val="en-US"/>
              </w:rPr>
              <w:tab/>
              <w:t>//if(head &amp;&amp; tmp-&gt;findInSubTree(name)) delete(this); //not creating object if name is occupied</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this-&gt;name = name;</w:t>
            </w:r>
          </w:p>
          <w:p w:rsidR="0083040F" w:rsidRPr="007255FB" w:rsidRDefault="0083040F">
            <w:pPr>
              <w:pStyle w:val="Code"/>
              <w:rPr>
                <w:lang w:val="en-US"/>
              </w:rPr>
            </w:pPr>
            <w:r w:rsidRPr="007255FB">
              <w:rPr>
                <w:rFonts w:ascii="Courier" w:hAnsi="Courier"/>
                <w:lang w:val="en-US"/>
              </w:rPr>
              <w:tab/>
              <w:t>state = 0;</w:t>
            </w:r>
          </w:p>
          <w:p w:rsidR="0083040F" w:rsidRPr="007255FB" w:rsidRDefault="0083040F">
            <w:pPr>
              <w:pStyle w:val="Code"/>
              <w:rPr>
                <w:lang w:val="en-US"/>
              </w:rPr>
            </w:pPr>
            <w:r w:rsidRPr="007255FB">
              <w:rPr>
                <w:rFonts w:ascii="Courier" w:hAnsi="Courier"/>
                <w:lang w:val="en-US"/>
              </w:rPr>
              <w:tab/>
              <w:t>this-&gt;head = head;</w:t>
            </w:r>
          </w:p>
          <w:p w:rsidR="0083040F" w:rsidRPr="007255FB" w:rsidRDefault="0083040F">
            <w:pPr>
              <w:pStyle w:val="Code"/>
              <w:rPr>
                <w:lang w:val="en-US"/>
              </w:rPr>
            </w:pPr>
            <w:r w:rsidRPr="007255FB">
              <w:rPr>
                <w:rFonts w:ascii="Courier" w:hAnsi="Courier"/>
                <w:lang w:val="en-US"/>
              </w:rPr>
              <w:tab/>
              <w:t>if(head != nullptr)</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head-&gt;subordinates.push_back(this);</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Base::~Base() //if commented then we're using shared ptr and this will be done automaticly</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//cout &lt;&lt; name &lt;&lt; " " &lt;&lt; subordinates.size() &lt;&lt; endl;</w:t>
            </w:r>
          </w:p>
          <w:p w:rsidR="0083040F" w:rsidRPr="007255FB" w:rsidRDefault="0083040F">
            <w:pPr>
              <w:pStyle w:val="Code"/>
              <w:rPr>
                <w:lang w:val="en-US"/>
              </w:rPr>
            </w:pPr>
            <w:r w:rsidRPr="007255FB">
              <w:rPr>
                <w:rFonts w:ascii="Courier" w:hAnsi="Courier"/>
                <w:lang w:val="en-US"/>
              </w:rPr>
              <w:tab/>
              <w:t>//if(0 &lt; subordinates.size()) cout &lt;&lt; "a" &lt;&lt; endl;</w:t>
            </w:r>
          </w:p>
          <w:p w:rsidR="0083040F" w:rsidRPr="007255FB" w:rsidRDefault="0083040F">
            <w:pPr>
              <w:pStyle w:val="Code"/>
              <w:rPr>
                <w:lang w:val="en-US"/>
              </w:rPr>
            </w:pPr>
            <w:r w:rsidRPr="007255FB">
              <w:rPr>
                <w:rFonts w:ascii="Courier" w:hAnsi="Courier"/>
                <w:lang w:val="en-US"/>
              </w:rPr>
              <w:tab/>
              <w:t>//if(0 &lt; subordinates.size()) delete subordinates[0];</w:t>
            </w:r>
          </w:p>
          <w:p w:rsidR="0083040F" w:rsidRPr="007255FB" w:rsidRDefault="0083040F">
            <w:pPr>
              <w:pStyle w:val="Code"/>
              <w:rPr>
                <w:lang w:val="en-US"/>
              </w:rPr>
            </w:pPr>
            <w:r w:rsidRPr="007255FB">
              <w:rPr>
                <w:rFonts w:ascii="Courier" w:hAnsi="Courier"/>
                <w:lang w:val="en-US"/>
              </w:rPr>
              <w:tab/>
              <w:t>for(int i = 0; i &lt; outcomes.size(); 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delete(outcomes[i]);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for(int i = 0; i &lt; subordinates.size(); 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delete(subordinates[i]);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bool Base::setName(string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Base* tmp = this;</w:t>
            </w:r>
          </w:p>
          <w:p w:rsidR="0083040F" w:rsidRPr="007255FB" w:rsidRDefault="0083040F">
            <w:pPr>
              <w:pStyle w:val="Code"/>
              <w:rPr>
                <w:lang w:val="en-US"/>
              </w:rPr>
            </w:pPr>
            <w:r w:rsidRPr="007255FB">
              <w:rPr>
                <w:rFonts w:ascii="Courier" w:hAnsi="Courier"/>
                <w:lang w:val="en-US"/>
              </w:rPr>
              <w:tab/>
              <w:t>while(tmp-&gt;head) tmp = tmp-&gt;head; // finding root</w:t>
            </w:r>
          </w:p>
          <w:p w:rsidR="0083040F" w:rsidRPr="007255FB" w:rsidRDefault="0083040F">
            <w:pPr>
              <w:pStyle w:val="Code"/>
              <w:rPr>
                <w:lang w:val="en-US"/>
              </w:rPr>
            </w:pPr>
            <w:r w:rsidRPr="007255FB">
              <w:rPr>
                <w:rFonts w:ascii="Courier" w:hAnsi="Courier"/>
                <w:lang w:val="en-US"/>
              </w:rPr>
              <w:tab/>
              <w:t>if(!(tmp-&gt;findInSubTree(name))) //no object with such name found (we can use it)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this-&gt;name = 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 true;</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false;</w:t>
            </w:r>
          </w:p>
          <w:p w:rsidR="0083040F" w:rsidRPr="007255FB" w:rsidRDefault="0083040F">
            <w:pPr>
              <w:pStyle w:val="Code"/>
              <w:rPr>
                <w:lang w:val="en-US"/>
              </w:rPr>
            </w:pPr>
            <w:r w:rsidRPr="007255FB">
              <w:rPr>
                <w:rFonts w:ascii="Courier" w:hAnsi="Courier"/>
                <w:lang w:val="en-US"/>
              </w:rPr>
              <w:tab/>
              <w:t>//this-&gt;name =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Base::getName()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return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Base::setState(int state)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if(this-&gt;head)</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if(this-&gt;head-&gt;state)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if(state == 0) for(int i = 0; i &lt; subordinates.size(); i++) subordinates[i]-&gt;setState(0);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else{//head-&gt;state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this-&gt;state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for(int i = 0; i &lt; subordinates.size(); i++) subordinates[i]-&gt;setState(0);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this-&gt;state = 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if(state == 0) for(int i = 0; i &lt; subordinates.size(); i++) subordinates[i]-&gt;setState(0);</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Base::setStateForAll(int state){ //setting starts from this, so if this-&gt;head has state 0, then nothing will happen</w:t>
            </w:r>
          </w:p>
          <w:p w:rsidR="0083040F" w:rsidRPr="007255FB" w:rsidRDefault="0083040F">
            <w:pPr>
              <w:pStyle w:val="Code"/>
              <w:rPr>
                <w:lang w:val="en-US"/>
              </w:rPr>
            </w:pPr>
            <w:r w:rsidRPr="007255FB">
              <w:rPr>
                <w:rFonts w:ascii="Courier" w:hAnsi="Courier"/>
                <w:lang w:val="en-US"/>
              </w:rPr>
              <w:tab/>
              <w:t>//if(this-&gt;head &amp;&amp; this-&gt;head-&gt;state == 0) return;</w:t>
            </w:r>
          </w:p>
          <w:p w:rsidR="0083040F" w:rsidRPr="007255FB" w:rsidRDefault="0083040F">
            <w:pPr>
              <w:pStyle w:val="Code"/>
              <w:rPr>
                <w:lang w:val="en-US"/>
              </w:rPr>
            </w:pPr>
            <w:r w:rsidRPr="007255FB">
              <w:rPr>
                <w:rFonts w:ascii="Courier" w:hAnsi="Courier"/>
                <w:lang w:val="en-US"/>
              </w:rPr>
              <w:tab/>
              <w:t>this-&gt;setState(state);</w:t>
            </w:r>
          </w:p>
          <w:p w:rsidR="0083040F" w:rsidRPr="007255FB" w:rsidRDefault="0083040F">
            <w:pPr>
              <w:pStyle w:val="Code"/>
              <w:rPr>
                <w:lang w:val="en-US"/>
              </w:rPr>
            </w:pPr>
            <w:r w:rsidRPr="007255FB">
              <w:rPr>
                <w:rFonts w:ascii="Courier" w:hAnsi="Courier"/>
                <w:lang w:val="en-US"/>
              </w:rPr>
              <w:tab/>
              <w:t>for(int i = 0; i &lt; subordinates.size();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subordinates[i]-&gt;setStateForAll(state);</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int Base::getState()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return state;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Base::setHead(Base* head)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this-&gt;head-&gt;subordinates.erase(find(subordinates.begin(), subordinates.end(), this)); //deleting "this" from previous head</w:t>
            </w:r>
          </w:p>
          <w:p w:rsidR="0083040F" w:rsidRPr="007255FB" w:rsidRDefault="0083040F">
            <w:pPr>
              <w:pStyle w:val="Code"/>
              <w:rPr>
                <w:lang w:val="en-US"/>
              </w:rPr>
            </w:pPr>
            <w:r w:rsidRPr="007255FB">
              <w:rPr>
                <w:rFonts w:ascii="Courier" w:hAnsi="Courier"/>
                <w:lang w:val="en-US"/>
              </w:rPr>
              <w:tab/>
              <w:t>this-&gt;head = head;</w:t>
            </w:r>
          </w:p>
          <w:p w:rsidR="0083040F" w:rsidRPr="007255FB" w:rsidRDefault="0083040F">
            <w:pPr>
              <w:pStyle w:val="Code"/>
              <w:rPr>
                <w:lang w:val="en-US"/>
              </w:rPr>
            </w:pPr>
            <w:r w:rsidRPr="007255FB">
              <w:rPr>
                <w:rFonts w:ascii="Courier" w:hAnsi="Courier"/>
                <w:lang w:val="en-US"/>
              </w:rPr>
              <w:tab/>
              <w:t>head-&gt;subordinates.push_back(this);</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 Base::getHead()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return this-&gt;head;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 Base::getSubordinateByName(string subName)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for(int i = 0; i &lt; this-&gt;subordinates.size(); 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if(subordinates[i]-&gt;name == subName) return subordinates[i];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nullptr;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Base::showTree(int depth)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if(this-&gt;head) cout &lt;&lt; endl;</w:t>
            </w:r>
          </w:p>
          <w:p w:rsidR="0083040F" w:rsidRPr="007255FB" w:rsidRDefault="0083040F">
            <w:pPr>
              <w:pStyle w:val="Code"/>
              <w:rPr>
                <w:lang w:val="en-US"/>
              </w:rPr>
            </w:pPr>
            <w:r w:rsidRPr="007255FB">
              <w:rPr>
                <w:rFonts w:ascii="Courier" w:hAnsi="Courier"/>
                <w:lang w:val="en-US"/>
              </w:rPr>
              <w:tab/>
              <w:t>else cout &lt;&lt; "Object tree" &lt;&lt; endl;</w:t>
            </w:r>
          </w:p>
          <w:p w:rsidR="0083040F" w:rsidRPr="007255FB" w:rsidRDefault="0083040F">
            <w:pPr>
              <w:pStyle w:val="Code"/>
              <w:rPr>
                <w:lang w:val="en-US"/>
              </w:rPr>
            </w:pPr>
            <w:r w:rsidRPr="007255FB">
              <w:rPr>
                <w:rFonts w:ascii="Courier" w:hAnsi="Courier"/>
                <w:lang w:val="en-US"/>
              </w:rPr>
              <w:tab/>
              <w:t>for(int i = 0; i &lt; depth; i++) cout &lt;&lt; "    ";</w:t>
            </w:r>
          </w:p>
          <w:p w:rsidR="0083040F" w:rsidRPr="007255FB" w:rsidRDefault="0083040F">
            <w:pPr>
              <w:pStyle w:val="Code"/>
              <w:rPr>
                <w:lang w:val="en-US"/>
              </w:rPr>
            </w:pPr>
            <w:r w:rsidRPr="007255FB">
              <w:rPr>
                <w:rFonts w:ascii="Courier" w:hAnsi="Courier"/>
                <w:lang w:val="en-US"/>
              </w:rPr>
              <w:tab/>
              <w:t>cout &lt;&lt; name;</w:t>
            </w:r>
          </w:p>
          <w:p w:rsidR="0083040F" w:rsidRPr="007255FB" w:rsidRDefault="0083040F">
            <w:pPr>
              <w:pStyle w:val="Code"/>
              <w:rPr>
                <w:lang w:val="en-US"/>
              </w:rPr>
            </w:pPr>
            <w:r w:rsidRPr="007255FB">
              <w:rPr>
                <w:rFonts w:ascii="Courier" w:hAnsi="Courier"/>
                <w:lang w:val="en-US"/>
              </w:rPr>
              <w:tab/>
              <w:t>for(int i = 0; i &lt; subordinates.size(); i++) subordinates[i]-&gt;showTree(depth + 1);</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Base::showTreeState(int depth)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if(this-&gt;head) cout &lt;&lt; endl;</w:t>
            </w:r>
          </w:p>
          <w:p w:rsidR="0083040F" w:rsidRPr="007255FB" w:rsidRDefault="0083040F">
            <w:pPr>
              <w:pStyle w:val="Code"/>
              <w:rPr>
                <w:lang w:val="en-US"/>
              </w:rPr>
            </w:pPr>
            <w:r w:rsidRPr="007255FB">
              <w:rPr>
                <w:rFonts w:ascii="Courier" w:hAnsi="Courier"/>
                <w:lang w:val="en-US"/>
              </w:rPr>
              <w:tab/>
              <w:t>for(int i = 0; i &lt; depth; i++) cout &lt;&lt; "    ";</w:t>
            </w:r>
          </w:p>
          <w:p w:rsidR="0083040F" w:rsidRPr="007255FB" w:rsidRDefault="0083040F">
            <w:pPr>
              <w:pStyle w:val="Code"/>
              <w:rPr>
                <w:lang w:val="en-US"/>
              </w:rPr>
            </w:pPr>
            <w:r w:rsidRPr="007255FB">
              <w:rPr>
                <w:rFonts w:ascii="Courier" w:hAnsi="Courier"/>
                <w:lang w:val="en-US"/>
              </w:rPr>
              <w:tab/>
              <w:t>if(state) cout &lt;&lt; name &lt;&lt; " is ready";</w:t>
            </w:r>
          </w:p>
          <w:p w:rsidR="0083040F" w:rsidRPr="007255FB" w:rsidRDefault="0083040F">
            <w:pPr>
              <w:pStyle w:val="Code"/>
              <w:rPr>
                <w:lang w:val="en-US"/>
              </w:rPr>
            </w:pPr>
            <w:r w:rsidRPr="007255FB">
              <w:rPr>
                <w:rFonts w:ascii="Courier" w:hAnsi="Courier"/>
                <w:lang w:val="en-US"/>
              </w:rPr>
              <w:tab/>
              <w:t>else cout &lt;&lt; name &lt;&lt; " is not ready";</w:t>
            </w:r>
          </w:p>
          <w:p w:rsidR="0083040F" w:rsidRPr="007255FB" w:rsidRDefault="0083040F">
            <w:pPr>
              <w:pStyle w:val="Code"/>
              <w:rPr>
                <w:lang w:val="en-US"/>
              </w:rPr>
            </w:pPr>
            <w:r w:rsidRPr="007255FB">
              <w:rPr>
                <w:rFonts w:ascii="Courier" w:hAnsi="Courier"/>
                <w:lang w:val="en-US"/>
              </w:rPr>
              <w:tab/>
              <w:t>for(int i = 0; i &lt; subordinates.size(); i++) subordinates[i]-&gt;showTreeState(depth + 1);</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 Base::findInSubTree(string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if(this-&gt;name == name) return(this);</w:t>
            </w:r>
          </w:p>
          <w:p w:rsidR="0083040F" w:rsidRPr="007255FB" w:rsidRDefault="0083040F">
            <w:pPr>
              <w:pStyle w:val="Code"/>
              <w:rPr>
                <w:lang w:val="en-US"/>
              </w:rPr>
            </w:pPr>
            <w:r w:rsidRPr="007255FB">
              <w:rPr>
                <w:rFonts w:ascii="Courier" w:hAnsi="Courier"/>
                <w:lang w:val="en-US"/>
              </w:rPr>
              <w:tab/>
              <w:t>Base* searched;</w:t>
            </w:r>
          </w:p>
          <w:p w:rsidR="0083040F" w:rsidRPr="007255FB" w:rsidRDefault="0083040F">
            <w:pPr>
              <w:pStyle w:val="Code"/>
              <w:rPr>
                <w:lang w:val="en-US"/>
              </w:rPr>
            </w:pPr>
            <w:r w:rsidRPr="007255FB">
              <w:rPr>
                <w:rFonts w:ascii="Courier" w:hAnsi="Courier"/>
                <w:lang w:val="en-US"/>
              </w:rPr>
              <w:tab/>
              <w:t>for(int i = 0; i &lt; this-&gt;subordinates.size(); i++)</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searched = subordinates[i]-&gt;findInSubTree(name);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if(searched) return(searched);</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return(nullptr);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 Base::findByName(string 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Base* tmp = this;</w:t>
            </w:r>
          </w:p>
          <w:p w:rsidR="0083040F" w:rsidRPr="007255FB" w:rsidRDefault="0083040F">
            <w:pPr>
              <w:pStyle w:val="Code"/>
              <w:rPr>
                <w:lang w:val="en-US"/>
              </w:rPr>
            </w:pPr>
            <w:r w:rsidRPr="007255FB">
              <w:rPr>
                <w:rFonts w:ascii="Courier" w:hAnsi="Courier"/>
                <w:lang w:val="en-US"/>
              </w:rPr>
              <w:tab/>
              <w:t>while(tmp-&gt;head) tmp = tmp-&gt;head; // finding root</w:t>
            </w:r>
          </w:p>
          <w:p w:rsidR="0083040F" w:rsidRPr="007255FB" w:rsidRDefault="0083040F">
            <w:pPr>
              <w:pStyle w:val="Code"/>
              <w:rPr>
                <w:lang w:val="en-US"/>
              </w:rPr>
            </w:pPr>
            <w:r w:rsidRPr="007255FB">
              <w:rPr>
                <w:rFonts w:ascii="Courier" w:hAnsi="Courier"/>
                <w:lang w:val="en-US"/>
              </w:rPr>
              <w:tab/>
              <w:t>return(tmp-&gt;findInSubTree(name));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Base* Base::findByPath(string path)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 || path.empty()) return(nullptr);</w:t>
            </w:r>
          </w:p>
          <w:p w:rsidR="0083040F" w:rsidRPr="007255FB" w:rsidRDefault="0083040F">
            <w:pPr>
              <w:pStyle w:val="Code"/>
              <w:rPr>
                <w:lang w:val="en-US"/>
              </w:rPr>
            </w:pPr>
            <w:r w:rsidRPr="007255FB">
              <w:rPr>
                <w:rFonts w:ascii="Courier" w:hAnsi="Courier"/>
                <w:lang w:val="en-US"/>
              </w:rPr>
              <w:tab/>
              <w:t>if(path.substr(0, 2) ==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 findByName(path.substr(2));</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if(path.substr(0, 1) == "/"){ // / or /sth or /sth/sth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path &lt;&lt; endl;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 xml:space="preserve">int nextSlash = path.find("/", 1);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tmpRoot = this;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while(tmpRoot-&gt;head) tmpRoot = tmpRoot-&gt;head; // finding root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nextSlash &lt;&lt; endl;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if(nextSlash == -1 &amp;&amp; path.size() == 1) return tmpRoot; //root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if(nextSlash == -1) return(tmpRoot-&gt;getSubordinateByName(path.substr(1))); // one after root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 = tmpRoot-&gt;getSubordinateByName(path.substr(1, nextSlash - 1)); //more than one after root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return(tmp-&gt;findByPath(path.substr(nextSlash + 1))); //if tmp = nullptr then findByPath returns nullptr</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else if(path.substr(0, 1) ==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if(path.size() == 1) return(this); // just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return(this-&gt;findByPath(path.substr(2))); // ./sth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path &lt;&lt; endl;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 xml:space="preserve">int nextSlash = path.find("/");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if(nextSlash == -1) return(this-&gt;getSubordinateByName(path)); // one after our element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tmp = this-&gt;getSubordinateByName(path.substr(0, nextSlash)); //more than one after our element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return(tmp-&gt;findByPath(path.substr(nextSlash + 1)));</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Base::getPath()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string path = "";</w:t>
            </w:r>
          </w:p>
          <w:p w:rsidR="0083040F" w:rsidRPr="007255FB" w:rsidRDefault="0083040F">
            <w:pPr>
              <w:pStyle w:val="Code"/>
              <w:rPr>
                <w:lang w:val="en-US"/>
              </w:rPr>
            </w:pPr>
            <w:r w:rsidRPr="007255FB">
              <w:rPr>
                <w:rFonts w:ascii="Courier" w:hAnsi="Courier"/>
                <w:lang w:val="en-US"/>
              </w:rPr>
              <w:tab/>
              <w:t>Base* tmp = this;</w:t>
            </w:r>
          </w:p>
          <w:p w:rsidR="0083040F" w:rsidRPr="007255FB" w:rsidRDefault="0083040F">
            <w:pPr>
              <w:pStyle w:val="Code"/>
              <w:rPr>
                <w:lang w:val="en-US"/>
              </w:rPr>
            </w:pPr>
            <w:r w:rsidRPr="007255FB">
              <w:rPr>
                <w:rFonts w:ascii="Courier" w:hAnsi="Courier"/>
                <w:lang w:val="en-US"/>
              </w:rPr>
              <w:tab/>
              <w:t>if(!tmp-&gt;head) return "/";</w:t>
            </w:r>
          </w:p>
          <w:p w:rsidR="0083040F" w:rsidRPr="007255FB" w:rsidRDefault="0083040F">
            <w:pPr>
              <w:pStyle w:val="Code"/>
              <w:rPr>
                <w:lang w:val="en-US"/>
              </w:rPr>
            </w:pPr>
            <w:r w:rsidRPr="007255FB">
              <w:rPr>
                <w:rFonts w:ascii="Courier" w:hAnsi="Courier"/>
                <w:lang w:val="en-US"/>
              </w:rPr>
              <w:tab/>
              <w:t>while(tmp-&gt;head){ // there is a head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path = "/" + tmp-&gt;getName() + path;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tmp = tmp-&gt;head;</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path;</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Base::set_connection(TYPE_SIGNAL signal, Base* destination, TYPE_HANDLER handler)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 || !destination) return;</w:t>
            </w:r>
          </w:p>
          <w:p w:rsidR="0083040F" w:rsidRPr="007255FB" w:rsidRDefault="0083040F">
            <w:pPr>
              <w:pStyle w:val="Code"/>
              <w:rPr>
                <w:lang w:val="en-US"/>
              </w:rPr>
            </w:pPr>
            <w:r w:rsidRPr="007255FB">
              <w:rPr>
                <w:rFonts w:ascii="Courier" w:hAnsi="Courier"/>
                <w:lang w:val="en-US"/>
              </w:rPr>
              <w:tab/>
              <w:t>outcome* out = new outcome(destination, signal, handler);</w:t>
            </w:r>
          </w:p>
          <w:p w:rsidR="0083040F" w:rsidRPr="007255FB" w:rsidRDefault="0083040F">
            <w:pPr>
              <w:pStyle w:val="Code"/>
              <w:rPr>
                <w:lang w:val="en-US"/>
              </w:rPr>
            </w:pPr>
            <w:r w:rsidRPr="007255FB">
              <w:rPr>
                <w:rFonts w:ascii="Courier" w:hAnsi="Courier"/>
                <w:lang w:val="en-US"/>
              </w:rPr>
              <w:tab/>
              <w:t>//income* in = new income(this, handler);</w:t>
            </w:r>
          </w:p>
          <w:p w:rsidR="0083040F" w:rsidRPr="007255FB" w:rsidRDefault="0083040F">
            <w:pPr>
              <w:pStyle w:val="Code"/>
              <w:rPr>
                <w:lang w:val="en-US"/>
              </w:rPr>
            </w:pPr>
            <w:r w:rsidRPr="007255FB">
              <w:rPr>
                <w:rFonts w:ascii="Courier" w:hAnsi="Courier"/>
                <w:lang w:val="en-US"/>
              </w:rPr>
              <w:tab/>
              <w:t>for(int i = 0; i &lt; outcomes.size();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if(*(outcomes[i]) == *out){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"test_equal"; //this works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 //we don't push back here, so we need to destroy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in;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 //no equal connections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this-&gt;outcomes.push_back(out); //new outcome and income will bedestroyed by class destructor</w:t>
            </w:r>
          </w:p>
          <w:p w:rsidR="0083040F" w:rsidRPr="007255FB" w:rsidRDefault="0083040F">
            <w:pPr>
              <w:pStyle w:val="Code"/>
              <w:rPr>
                <w:lang w:val="en-US"/>
              </w:rPr>
            </w:pPr>
            <w:r w:rsidRPr="007255FB">
              <w:rPr>
                <w:rFonts w:ascii="Courier" w:hAnsi="Courier"/>
                <w:lang w:val="en-US"/>
              </w:rPr>
              <w:tab/>
              <w:t>//this-&gt;incomes.push_back(in);</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Base::delete_connection(TYPE_SIGNAL signal, Base* destination, TYPE_HANDLER handler)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//cout &lt;&lt; "delete";</w:t>
            </w:r>
          </w:p>
          <w:p w:rsidR="0083040F" w:rsidRPr="007255FB" w:rsidRDefault="0083040F">
            <w:pPr>
              <w:pStyle w:val="Code"/>
              <w:rPr>
                <w:lang w:val="en-US"/>
              </w:rPr>
            </w:pPr>
            <w:r w:rsidRPr="007255FB">
              <w:rPr>
                <w:rFonts w:ascii="Courier" w:hAnsi="Courier"/>
                <w:lang w:val="en-US"/>
              </w:rPr>
              <w:tab/>
              <w:t>if(!this || !destination) return;</w:t>
            </w:r>
          </w:p>
          <w:p w:rsidR="0083040F" w:rsidRPr="007255FB" w:rsidRDefault="0083040F">
            <w:pPr>
              <w:pStyle w:val="Code"/>
              <w:rPr>
                <w:lang w:val="en-US"/>
              </w:rPr>
            </w:pPr>
            <w:r w:rsidRPr="007255FB">
              <w:rPr>
                <w:rFonts w:ascii="Courier" w:hAnsi="Courier"/>
                <w:lang w:val="en-US"/>
              </w:rPr>
              <w:tab/>
              <w:t>outcome* out = new outcome(destination, signal, handler);</w:t>
            </w:r>
          </w:p>
          <w:p w:rsidR="0083040F" w:rsidRPr="007255FB" w:rsidRDefault="0083040F">
            <w:pPr>
              <w:pStyle w:val="Code"/>
              <w:rPr>
                <w:lang w:val="en-US"/>
              </w:rPr>
            </w:pPr>
            <w:r w:rsidRPr="007255FB">
              <w:rPr>
                <w:rFonts w:ascii="Courier" w:hAnsi="Courier"/>
                <w:lang w:val="en-US"/>
              </w:rPr>
              <w:tab/>
              <w:t>//income* in = new income(this, handler);</w:t>
            </w:r>
          </w:p>
          <w:p w:rsidR="0083040F" w:rsidRPr="007255FB" w:rsidRDefault="0083040F">
            <w:pPr>
              <w:pStyle w:val="Code"/>
              <w:rPr>
                <w:lang w:val="en-US"/>
              </w:rPr>
            </w:pPr>
            <w:r w:rsidRPr="007255FB">
              <w:rPr>
                <w:rFonts w:ascii="Courier" w:hAnsi="Courier"/>
                <w:lang w:val="en-US"/>
              </w:rPr>
              <w:tab/>
              <w:t>{//blocked them to deal with error of "it" not changing type properly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int ind = -1;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for(int i = 0; i &lt; outcomes.size();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if(*(outcomes[i]) == *out) ind =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//auto it = find(outcomes.begin(), outcomes.end(), out); //does not work, dunno why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if(ind != -1){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delete outcomes[ind]; //don't know wheter only one or both delete and erase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this-&gt;outcomes.erase(outcomes.begin() + ind); //potential memory leak if left alone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"test_delete_out";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//check whether the overloaded operator == is working</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//delete out;</w:t>
            </w:r>
          </w:p>
          <w:p w:rsidR="0083040F" w:rsidRPr="007255FB" w:rsidRDefault="0083040F">
            <w:pPr>
              <w:pStyle w:val="Code"/>
              <w:rPr>
                <w:lang w:val="en-US"/>
              </w:rPr>
            </w:pPr>
            <w:r w:rsidRPr="007255FB">
              <w:rPr>
                <w:rFonts w:ascii="Courier" w:hAnsi="Courier"/>
                <w:lang w:val="en-US"/>
              </w:rPr>
              <w:tab/>
              <w:t>//delete in;</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Base::emit_signal(TYPE_SIGNAL signal, string mes)</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if(!this || state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"not emitting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 //if this is nullptr or obj is not active we do nothing</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(this-&gt;*signal)(mes);</w:t>
            </w:r>
          </w:p>
          <w:p w:rsidR="0083040F" w:rsidRPr="007255FB" w:rsidRDefault="0083040F">
            <w:pPr>
              <w:pStyle w:val="Code"/>
              <w:rPr>
                <w:lang w:val="en-US"/>
              </w:rPr>
            </w:pPr>
            <w:r w:rsidRPr="007255FB">
              <w:rPr>
                <w:rFonts w:ascii="Courier" w:hAnsi="Courier"/>
                <w:lang w:val="en-US"/>
              </w:rPr>
              <w:tab/>
              <w:t>for(int i = 0; i &lt; outcomes.size();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if(outcomes[i]-&gt;signal == 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83040F" w:rsidRPr="00765936"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83040F" w:rsidRPr="007255FB" w:rsidRDefault="0083040F">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(destination-&gt;*(outcomes[i]-&gt;handler))(mes);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int Base::emit_FSSignal(TYPE_SIGNAL signal, string posI100J) //default coordinates will be erased by front signal, otherwise default is (0,0)</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//-2 means something is turned off or there is no such connection</w:t>
            </w:r>
          </w:p>
          <w:p w:rsidR="0083040F" w:rsidRPr="007255FB" w:rsidRDefault="0083040F">
            <w:pPr>
              <w:pStyle w:val="Code"/>
              <w:rPr>
                <w:lang w:val="en-US"/>
              </w:rPr>
            </w:pPr>
            <w:r w:rsidRPr="007255FB">
              <w:rPr>
                <w:rFonts w:ascii="Courier" w:hAnsi="Courier"/>
                <w:lang w:val="en-US"/>
              </w:rPr>
              <w:tab/>
              <w:t>if(!this || state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return -2;</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(this-&gt;*signal)(posI100J); //if it's a placeholder signal then nothing happens, otherwise we can decide the coordinate in signal method</w:t>
            </w:r>
          </w:p>
          <w:p w:rsidR="0083040F" w:rsidRPr="007255FB" w:rsidRDefault="0083040F">
            <w:pPr>
              <w:pStyle w:val="Code"/>
              <w:rPr>
                <w:lang w:val="en-US"/>
              </w:rPr>
            </w:pPr>
            <w:r w:rsidRPr="007255FB">
              <w:rPr>
                <w:rFonts w:ascii="Courier" w:hAnsi="Courier"/>
                <w:lang w:val="en-US"/>
              </w:rPr>
              <w:tab/>
              <w:t>for(int i = 0; i &lt; outcomes.size();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if(outcomes[i]-&gt;signal == 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destination = outcomes[i]-&gt;receiver;</w:t>
            </w:r>
          </w:p>
          <w:p w:rsidR="0083040F" w:rsidRPr="00765936"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65936">
              <w:rPr>
                <w:rFonts w:ascii="Courier" w:hAnsi="Courier"/>
                <w:lang w:val="en-US"/>
              </w:rPr>
              <w:t>if(destination-&gt;getState() != 0){</w:t>
            </w:r>
          </w:p>
          <w:p w:rsidR="0083040F" w:rsidRPr="007255FB" w:rsidRDefault="0083040F">
            <w:pPr>
              <w:pStyle w:val="Code"/>
              <w:rPr>
                <w:lang w:val="en-US"/>
              </w:rPr>
            </w:pP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65936">
              <w:rPr>
                <w:rFonts w:ascii="Courier" w:hAnsi="Courier"/>
                <w:lang w:val="en-US"/>
              </w:rPr>
              <w:tab/>
            </w:r>
            <w:r w:rsidRPr="007255FB">
              <w:rPr>
                <w:rFonts w:ascii="Courier" w:hAnsi="Courier"/>
                <w:lang w:val="en-US"/>
              </w:rPr>
              <w:t>return stoi((destination-&gt;*(outcomes[i]-&gt;handler))(posI100J));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-2;</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/*TYPE_SIGNAL Base::getSignal(){</w:t>
            </w:r>
          </w:p>
          <w:p w:rsidR="0083040F" w:rsidRPr="007255FB" w:rsidRDefault="0083040F">
            <w:pPr>
              <w:pStyle w:val="Code"/>
              <w:rPr>
                <w:lang w:val="en-US"/>
              </w:rPr>
            </w:pPr>
            <w:r w:rsidRPr="007255FB">
              <w:rPr>
                <w:rFonts w:ascii="Courier" w:hAnsi="Courier"/>
                <w:lang w:val="en-US"/>
              </w:rPr>
              <w:tab/>
              <w:t>switch(this-&gt;getChildType()){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1: return SIGNAL_D(Application::signal); //we return =&gt; we don't need a 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2: return SIGNAL_D(Reader::signal);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3: return SIGNAL_D(Brain::signal);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4: return SIGNAL_D(Field::signal);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5: return SIGNAL_D(Bot::signal);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6: return SIGNAL_D(Printer::signal);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default: return nullptr;</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TYPE_HANDLER Base::getHandler(){</w:t>
            </w:r>
          </w:p>
          <w:p w:rsidR="0083040F" w:rsidRPr="007255FB" w:rsidRDefault="0083040F">
            <w:pPr>
              <w:pStyle w:val="Code"/>
              <w:rPr>
                <w:lang w:val="en-US"/>
              </w:rPr>
            </w:pPr>
            <w:r w:rsidRPr="007255FB">
              <w:rPr>
                <w:rFonts w:ascii="Courier" w:hAnsi="Courier"/>
                <w:lang w:val="en-US"/>
              </w:rPr>
              <w:tab/>
              <w:t>switch(this-&gt;getChildType()){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1: return HANDLER_D(Application::handler);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2: return HANDLER_D(Reader::handler);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3: return HANDLER_D(Brain::handler);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4: return HANDLER_D(Field::handler);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5: return HANDLER_D(Bot::handler);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6: return HANDLER_D(Printer::handler);</w:t>
            </w:r>
          </w:p>
          <w:p w:rsidR="0083040F" w:rsidRDefault="0083040F">
            <w:pPr>
              <w:pStyle w:val="Code"/>
            </w:pPr>
            <w:r w:rsidRPr="007255FB">
              <w:rPr>
                <w:rFonts w:ascii="Courier" w:hAnsi="Courier"/>
                <w:lang w:val="en-US"/>
              </w:rPr>
              <w:tab/>
            </w:r>
            <w:r w:rsidRPr="007255FB">
              <w:rPr>
                <w:rFonts w:ascii="Courier" w:hAnsi="Courier"/>
                <w:lang w:val="en-US"/>
              </w:rPr>
              <w:tab/>
            </w:r>
            <w:r w:rsidRPr="007255FB">
              <w:rPr>
                <w:rFonts w:ascii="Courier" w:hAnsi="Courier"/>
              </w:rPr>
              <w:t>default: return nullptr;</w:t>
            </w:r>
          </w:p>
          <w:p w:rsidR="0083040F" w:rsidRDefault="0083040F">
            <w:pPr>
              <w:pStyle w:val="Code"/>
            </w:pPr>
            <w:r w:rsidRPr="007255FB">
              <w:rPr>
                <w:rFonts w:ascii="Courier" w:hAnsi="Courier"/>
              </w:rPr>
              <w:tab/>
              <w:t>}</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Base.h</w:t>
      </w:r>
    </w:p>
    <w:p w:rsidR="0083040F" w:rsidRDefault="0083040F">
      <w:pPr>
        <w:pStyle w:val="af3"/>
        <w:keepNext/>
        <w:ind w:firstLine="0"/>
      </w:pPr>
      <w:r>
        <w:t xml:space="preserve">Листинг </w:t>
      </w:r>
      <w:r>
        <w:rPr>
          <w:lang w:val="en-US"/>
        </w:rPr>
        <w:t>4</w:t>
      </w:r>
      <w:r>
        <w:t xml:space="preserve"> – Base.h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#ifndef __BASE_H__</w:t>
            </w:r>
          </w:p>
          <w:p w:rsidR="0083040F" w:rsidRDefault="0083040F">
            <w:pPr>
              <w:pStyle w:val="Code"/>
            </w:pPr>
            <w:r w:rsidRPr="007255FB">
              <w:rPr>
                <w:rFonts w:ascii="Courier" w:hAnsi="Courier"/>
              </w:rPr>
              <w:t>#define __BASE_H__</w:t>
            </w:r>
          </w:p>
          <w:p w:rsidR="0083040F" w:rsidRDefault="0083040F">
            <w:pPr>
              <w:pStyle w:val="Code"/>
            </w:pPr>
          </w:p>
          <w:p w:rsidR="0083040F" w:rsidRDefault="0083040F">
            <w:pPr>
              <w:pStyle w:val="Code"/>
            </w:pPr>
            <w:r w:rsidRPr="007255FB">
              <w:rPr>
                <w:rFonts w:ascii="Courier" w:hAnsi="Courier"/>
              </w:rPr>
              <w:t>#include &lt;iostream&gt;</w:t>
            </w:r>
          </w:p>
          <w:p w:rsidR="0083040F" w:rsidRDefault="0083040F">
            <w:pPr>
              <w:pStyle w:val="Code"/>
            </w:pPr>
            <w:r w:rsidRPr="007255FB">
              <w:rPr>
                <w:rFonts w:ascii="Courier" w:hAnsi="Courier"/>
              </w:rPr>
              <w:t>#include &lt;vector&gt;</w:t>
            </w:r>
          </w:p>
          <w:p w:rsidR="0083040F" w:rsidRDefault="0083040F">
            <w:pPr>
              <w:pStyle w:val="Code"/>
            </w:pPr>
            <w:r w:rsidRPr="007255FB">
              <w:rPr>
                <w:rFonts w:ascii="Courier" w:hAnsi="Courier"/>
              </w:rPr>
              <w:t>#include &lt;algorithm&gt;</w:t>
            </w:r>
          </w:p>
          <w:p w:rsidR="0083040F" w:rsidRDefault="0083040F">
            <w:pPr>
              <w:pStyle w:val="Code"/>
            </w:pPr>
            <w:r w:rsidRPr="007255FB">
              <w:rPr>
                <w:rFonts w:ascii="Courier" w:hAnsi="Courier"/>
              </w:rPr>
              <w:t>#include &lt;string&gt;</w:t>
            </w:r>
          </w:p>
          <w:p w:rsidR="0083040F" w:rsidRDefault="0083040F">
            <w:pPr>
              <w:pStyle w:val="Code"/>
            </w:pPr>
            <w:r w:rsidRPr="007255FB">
              <w:rPr>
                <w:rFonts w:ascii="Courier" w:hAnsi="Courier"/>
              </w:rPr>
              <w:t>#include &lt;memory&gt;</w:t>
            </w:r>
          </w:p>
          <w:p w:rsidR="0083040F" w:rsidRDefault="0083040F">
            <w:pPr>
              <w:pStyle w:val="Code"/>
            </w:pPr>
            <w:r w:rsidRPr="007255FB">
              <w:rPr>
                <w:rFonts w:ascii="Courier" w:hAnsi="Courier"/>
              </w:rPr>
              <w:t>#include &lt;typeinfo&gt;</w:t>
            </w:r>
          </w:p>
          <w:p w:rsidR="0083040F" w:rsidRDefault="0083040F">
            <w:pPr>
              <w:pStyle w:val="Code"/>
            </w:pPr>
            <w:r w:rsidRPr="007255FB">
              <w:rPr>
                <w:rFonts w:ascii="Courier" w:hAnsi="Courier"/>
              </w:rPr>
              <w:t>#include &lt;type_traits&gt;</w:t>
            </w:r>
          </w:p>
          <w:p w:rsidR="0083040F" w:rsidRDefault="0083040F">
            <w:pPr>
              <w:pStyle w:val="Code"/>
            </w:pPr>
          </w:p>
          <w:p w:rsidR="0083040F" w:rsidRDefault="0083040F">
            <w:pPr>
              <w:pStyle w:val="Code"/>
            </w:pPr>
            <w:r w:rsidRPr="007255FB">
              <w:rPr>
                <w:rFonts w:ascii="Courier" w:hAnsi="Courier"/>
              </w:rPr>
              <w:t>using namespace std;</w:t>
            </w:r>
          </w:p>
          <w:p w:rsidR="0083040F" w:rsidRDefault="0083040F">
            <w:pPr>
              <w:pStyle w:val="Code"/>
            </w:pPr>
          </w:p>
          <w:p w:rsidR="0083040F" w:rsidRDefault="0083040F">
            <w:pPr>
              <w:pStyle w:val="Code"/>
            </w:pPr>
            <w:r w:rsidRPr="007255FB">
              <w:rPr>
                <w:rFonts w:ascii="Courier" w:hAnsi="Courier"/>
              </w:rPr>
              <w:t>class Base;</w:t>
            </w:r>
          </w:p>
          <w:p w:rsidR="0083040F" w:rsidRDefault="0083040F">
            <w:pPr>
              <w:pStyle w:val="Code"/>
            </w:pPr>
          </w:p>
          <w:p w:rsidR="0083040F" w:rsidRPr="007255FB" w:rsidRDefault="0083040F">
            <w:pPr>
              <w:pStyle w:val="Code"/>
              <w:rPr>
                <w:lang w:val="en-US"/>
              </w:rPr>
            </w:pPr>
            <w:r w:rsidRPr="007255FB">
              <w:rPr>
                <w:rFonts w:ascii="Courier" w:hAnsi="Courier"/>
                <w:lang w:val="en-US"/>
              </w:rPr>
              <w:t>typedef void(Base::*TYPE_SIGNAL)(string&amp;);</w:t>
            </w:r>
          </w:p>
          <w:p w:rsidR="0083040F" w:rsidRPr="007255FB" w:rsidRDefault="0083040F">
            <w:pPr>
              <w:pStyle w:val="Code"/>
              <w:rPr>
                <w:lang w:val="en-US"/>
              </w:rPr>
            </w:pPr>
            <w:r w:rsidRPr="007255FB">
              <w:rPr>
                <w:rFonts w:ascii="Courier" w:hAnsi="Courier"/>
                <w:lang w:val="en-US"/>
              </w:rPr>
              <w:t>typedef string(Base::*TYPE_HANDLER)(string);</w:t>
            </w:r>
          </w:p>
          <w:p w:rsidR="0083040F" w:rsidRPr="007255FB" w:rsidRDefault="0083040F">
            <w:pPr>
              <w:pStyle w:val="Code"/>
              <w:rPr>
                <w:lang w:val="en-US"/>
              </w:rPr>
            </w:pPr>
            <w:r w:rsidRPr="007255FB">
              <w:rPr>
                <w:rFonts w:ascii="Courier" w:hAnsi="Courier"/>
                <w:lang w:val="en-US"/>
              </w:rPr>
              <w:t>#define SIGNAL_D(signal_f)(TYPE_SIGNAL)(&amp;signal_f)</w:t>
            </w:r>
          </w:p>
          <w:p w:rsidR="0083040F" w:rsidRPr="007255FB" w:rsidRDefault="0083040F">
            <w:pPr>
              <w:pStyle w:val="Code"/>
              <w:rPr>
                <w:lang w:val="en-US"/>
              </w:rPr>
            </w:pPr>
            <w:r w:rsidRPr="007255FB">
              <w:rPr>
                <w:rFonts w:ascii="Courier" w:hAnsi="Courier"/>
                <w:lang w:val="en-US"/>
              </w:rPr>
              <w:t>#define HANDLER_D(handler_f)(TYPE_HANDLER)(&amp;handler_f)</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class Base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private:</w:t>
            </w:r>
          </w:p>
          <w:p w:rsidR="0083040F" w:rsidRPr="007255FB" w:rsidRDefault="0083040F">
            <w:pPr>
              <w:pStyle w:val="Code"/>
              <w:rPr>
                <w:lang w:val="en-US"/>
              </w:rPr>
            </w:pPr>
            <w:r w:rsidRPr="007255FB">
              <w:rPr>
                <w:rFonts w:ascii="Courier" w:hAnsi="Courier"/>
                <w:lang w:val="en-US"/>
              </w:rPr>
              <w:tab/>
              <w:t>string name;</w:t>
            </w:r>
          </w:p>
          <w:p w:rsidR="0083040F" w:rsidRPr="007255FB" w:rsidRDefault="0083040F">
            <w:pPr>
              <w:pStyle w:val="Code"/>
              <w:rPr>
                <w:lang w:val="en-US"/>
              </w:rPr>
            </w:pPr>
            <w:r w:rsidRPr="007255FB">
              <w:rPr>
                <w:rFonts w:ascii="Courier" w:hAnsi="Courier"/>
                <w:lang w:val="en-US"/>
              </w:rPr>
              <w:tab/>
              <w:t>Base* head;</w:t>
            </w:r>
          </w:p>
          <w:p w:rsidR="0083040F" w:rsidRPr="007255FB" w:rsidRDefault="0083040F">
            <w:pPr>
              <w:pStyle w:val="Code"/>
              <w:rPr>
                <w:lang w:val="en-US"/>
              </w:rPr>
            </w:pPr>
            <w:r w:rsidRPr="007255FB">
              <w:rPr>
                <w:rFonts w:ascii="Courier" w:hAnsi="Courier"/>
                <w:lang w:val="en-US"/>
              </w:rPr>
              <w:tab/>
              <w:t>int state;</w:t>
            </w:r>
          </w:p>
          <w:p w:rsidR="0083040F" w:rsidRPr="007255FB" w:rsidRDefault="0083040F">
            <w:pPr>
              <w:pStyle w:val="Code"/>
              <w:rPr>
                <w:lang w:val="en-US"/>
              </w:rPr>
            </w:pPr>
            <w:r w:rsidRPr="007255FB">
              <w:rPr>
                <w:rFonts w:ascii="Courier" w:hAnsi="Courier"/>
                <w:lang w:val="en-US"/>
              </w:rPr>
              <w:tab/>
              <w:t>vector &lt;Base*&gt; subordinates;</w:t>
            </w:r>
          </w:p>
          <w:p w:rsidR="0083040F" w:rsidRPr="007255FB" w:rsidRDefault="0083040F">
            <w:pPr>
              <w:pStyle w:val="Code"/>
              <w:rPr>
                <w:lang w:val="en-US"/>
              </w:rPr>
            </w:pP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struct outcome{ //what goes from this object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receiver;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TYPE_SIGNAL 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TYPE_HANDLER 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outcome(Base* receiver, TYPE_SIGNAL signal, TYPE_HANDLER handler):receiver(receiver), signal(signal), handler(handler){};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 xml:space="preserve">bool operator==(const outcome&amp; other) const{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return(receiver==other.receiver &amp;&amp; signal==other.signal &amp;&amp; handler==other.handler);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/*struct income{ //what comes to this object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Base* sender;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TYPE_HANDLER 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income(Base* sender, TYPE_HANDLER handler):sender(sender), handler(handler){};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bool operator==(const income&amp; other) const{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return(sender==other.sender &amp;&amp; handler==other.handler);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vector&lt;outcome*&gt; outcomes;</w:t>
            </w:r>
          </w:p>
          <w:p w:rsidR="0083040F" w:rsidRPr="007255FB" w:rsidRDefault="0083040F">
            <w:pPr>
              <w:pStyle w:val="Code"/>
              <w:rPr>
                <w:lang w:val="en-US"/>
              </w:rPr>
            </w:pPr>
            <w:r w:rsidRPr="007255FB">
              <w:rPr>
                <w:rFonts w:ascii="Courier" w:hAnsi="Courier"/>
                <w:lang w:val="en-US"/>
              </w:rPr>
              <w:tab/>
              <w:t>//vector&lt;income*&gt; incomes;</w:t>
            </w:r>
          </w:p>
          <w:p w:rsidR="0083040F" w:rsidRPr="007255FB" w:rsidRDefault="0083040F">
            <w:pPr>
              <w:pStyle w:val="Code"/>
              <w:rPr>
                <w:lang w:val="en-US"/>
              </w:rPr>
            </w:pPr>
            <w:r w:rsidRPr="007255FB">
              <w:rPr>
                <w:rFonts w:ascii="Courier" w:hAnsi="Courier"/>
                <w:lang w:val="en-US"/>
              </w:rPr>
              <w:t>protected:</w:t>
            </w:r>
          </w:p>
          <w:p w:rsidR="0083040F" w:rsidRPr="007255FB" w:rsidRDefault="0083040F">
            <w:pPr>
              <w:pStyle w:val="Code"/>
              <w:rPr>
                <w:lang w:val="en-US"/>
              </w:rPr>
            </w:pPr>
            <w:r w:rsidRPr="007255FB">
              <w:rPr>
                <w:rFonts w:ascii="Courier" w:hAnsi="Courier"/>
                <w:lang w:val="en-US"/>
              </w:rPr>
              <w:tab/>
              <w:t>int childType;</w:t>
            </w:r>
          </w:p>
          <w:p w:rsidR="0083040F" w:rsidRPr="007255FB" w:rsidRDefault="0083040F">
            <w:pPr>
              <w:pStyle w:val="Code"/>
              <w:rPr>
                <w:lang w:val="en-US"/>
              </w:rPr>
            </w:pPr>
            <w:r w:rsidRPr="007255FB">
              <w:rPr>
                <w:rFonts w:ascii="Courier" w:hAnsi="Courier"/>
                <w:lang w:val="en-US"/>
              </w:rPr>
              <w:t>public:</w:t>
            </w:r>
          </w:p>
          <w:p w:rsidR="0083040F" w:rsidRPr="007255FB" w:rsidRDefault="0083040F">
            <w:pPr>
              <w:pStyle w:val="Code"/>
              <w:rPr>
                <w:lang w:val="en-US"/>
              </w:rPr>
            </w:pPr>
            <w:r w:rsidRPr="007255FB">
              <w:rPr>
                <w:rFonts w:ascii="Courier" w:hAnsi="Courier"/>
                <w:lang w:val="en-US"/>
              </w:rPr>
              <w:tab/>
              <w:t>Base(Base* head, string name = "Base_object");</w:t>
            </w:r>
          </w:p>
          <w:p w:rsidR="0083040F" w:rsidRPr="007255FB" w:rsidRDefault="0083040F">
            <w:pPr>
              <w:pStyle w:val="Code"/>
              <w:rPr>
                <w:lang w:val="en-US"/>
              </w:rPr>
            </w:pPr>
            <w:r w:rsidRPr="007255FB">
              <w:rPr>
                <w:rFonts w:ascii="Courier" w:hAnsi="Courier"/>
                <w:lang w:val="en-US"/>
              </w:rPr>
              <w:tab/>
              <w:t>~Base();</w:t>
            </w:r>
          </w:p>
          <w:p w:rsidR="0083040F" w:rsidRPr="007255FB" w:rsidRDefault="0083040F">
            <w:pPr>
              <w:pStyle w:val="Code"/>
              <w:rPr>
                <w:lang w:val="en-US"/>
              </w:rPr>
            </w:pPr>
            <w:r w:rsidRPr="007255FB">
              <w:rPr>
                <w:rFonts w:ascii="Courier" w:hAnsi="Courier"/>
                <w:lang w:val="en-US"/>
              </w:rPr>
              <w:tab/>
              <w:t>bool setName(string name);</w:t>
            </w:r>
          </w:p>
          <w:p w:rsidR="0083040F" w:rsidRPr="007255FB" w:rsidRDefault="0083040F">
            <w:pPr>
              <w:pStyle w:val="Code"/>
              <w:rPr>
                <w:lang w:val="en-US"/>
              </w:rPr>
            </w:pPr>
            <w:r w:rsidRPr="007255FB">
              <w:rPr>
                <w:rFonts w:ascii="Courier" w:hAnsi="Courier"/>
                <w:lang w:val="en-US"/>
              </w:rPr>
              <w:tab/>
              <w:t>string getName();</w:t>
            </w:r>
          </w:p>
          <w:p w:rsidR="0083040F" w:rsidRPr="007255FB" w:rsidRDefault="0083040F">
            <w:pPr>
              <w:pStyle w:val="Code"/>
              <w:rPr>
                <w:lang w:val="en-US"/>
              </w:rPr>
            </w:pPr>
            <w:r w:rsidRPr="007255FB">
              <w:rPr>
                <w:rFonts w:ascii="Courier" w:hAnsi="Courier"/>
                <w:lang w:val="en-US"/>
              </w:rPr>
              <w:tab/>
              <w:t>void setState(int state);</w:t>
            </w:r>
          </w:p>
          <w:p w:rsidR="0083040F" w:rsidRPr="007255FB" w:rsidRDefault="0083040F">
            <w:pPr>
              <w:pStyle w:val="Code"/>
              <w:rPr>
                <w:lang w:val="en-US"/>
              </w:rPr>
            </w:pPr>
            <w:r w:rsidRPr="007255FB">
              <w:rPr>
                <w:rFonts w:ascii="Courier" w:hAnsi="Courier"/>
                <w:lang w:val="en-US"/>
              </w:rPr>
              <w:tab/>
              <w:t>void setStateForAll(int state);</w:t>
            </w:r>
          </w:p>
          <w:p w:rsidR="0083040F" w:rsidRPr="007255FB" w:rsidRDefault="0083040F">
            <w:pPr>
              <w:pStyle w:val="Code"/>
              <w:rPr>
                <w:lang w:val="en-US"/>
              </w:rPr>
            </w:pPr>
            <w:r w:rsidRPr="007255FB">
              <w:rPr>
                <w:rFonts w:ascii="Courier" w:hAnsi="Courier"/>
                <w:lang w:val="en-US"/>
              </w:rPr>
              <w:tab/>
              <w:t>int getState();</w:t>
            </w:r>
          </w:p>
          <w:p w:rsidR="0083040F" w:rsidRPr="007255FB" w:rsidRDefault="0083040F">
            <w:pPr>
              <w:pStyle w:val="Code"/>
              <w:rPr>
                <w:lang w:val="en-US"/>
              </w:rPr>
            </w:pPr>
            <w:r w:rsidRPr="007255FB">
              <w:rPr>
                <w:rFonts w:ascii="Courier" w:hAnsi="Courier"/>
                <w:lang w:val="en-US"/>
              </w:rPr>
              <w:tab/>
              <w:t>void setHead(Base* head);</w:t>
            </w:r>
          </w:p>
          <w:p w:rsidR="0083040F" w:rsidRPr="007255FB" w:rsidRDefault="0083040F">
            <w:pPr>
              <w:pStyle w:val="Code"/>
              <w:rPr>
                <w:lang w:val="en-US"/>
              </w:rPr>
            </w:pPr>
            <w:r w:rsidRPr="007255FB">
              <w:rPr>
                <w:rFonts w:ascii="Courier" w:hAnsi="Courier"/>
                <w:lang w:val="en-US"/>
              </w:rPr>
              <w:tab/>
              <w:t>int getChildType(){return childType;}</w:t>
            </w:r>
          </w:p>
          <w:p w:rsidR="0083040F" w:rsidRPr="007255FB" w:rsidRDefault="0083040F">
            <w:pPr>
              <w:pStyle w:val="Code"/>
              <w:rPr>
                <w:lang w:val="en-US"/>
              </w:rPr>
            </w:pPr>
            <w:r w:rsidRPr="007255FB">
              <w:rPr>
                <w:rFonts w:ascii="Courier" w:hAnsi="Courier"/>
                <w:lang w:val="en-US"/>
              </w:rPr>
              <w:tab/>
              <w:t>Base* getHead();</w:t>
            </w:r>
          </w:p>
          <w:p w:rsidR="0083040F" w:rsidRPr="007255FB" w:rsidRDefault="0083040F">
            <w:pPr>
              <w:pStyle w:val="Code"/>
              <w:rPr>
                <w:lang w:val="en-US"/>
              </w:rPr>
            </w:pPr>
            <w:r w:rsidRPr="007255FB">
              <w:rPr>
                <w:rFonts w:ascii="Courier" w:hAnsi="Courier"/>
                <w:lang w:val="en-US"/>
              </w:rPr>
              <w:tab/>
              <w:t>Base* getSubordinateByName(string subName);</w:t>
            </w:r>
          </w:p>
          <w:p w:rsidR="0083040F" w:rsidRPr="007255FB" w:rsidRDefault="0083040F">
            <w:pPr>
              <w:pStyle w:val="Code"/>
              <w:rPr>
                <w:lang w:val="en-US"/>
              </w:rPr>
            </w:pPr>
            <w:r w:rsidRPr="007255FB">
              <w:rPr>
                <w:rFonts w:ascii="Courier" w:hAnsi="Courier"/>
                <w:lang w:val="en-US"/>
              </w:rPr>
              <w:tab/>
              <w:t>Base* findInSubTree(string name);</w:t>
            </w:r>
          </w:p>
          <w:p w:rsidR="0083040F" w:rsidRPr="007255FB" w:rsidRDefault="0083040F">
            <w:pPr>
              <w:pStyle w:val="Code"/>
              <w:rPr>
                <w:lang w:val="en-US"/>
              </w:rPr>
            </w:pPr>
            <w:r w:rsidRPr="007255FB">
              <w:rPr>
                <w:rFonts w:ascii="Courier" w:hAnsi="Courier"/>
                <w:lang w:val="en-US"/>
              </w:rPr>
              <w:tab/>
              <w:t>Base* findByName(string name);</w:t>
            </w:r>
          </w:p>
          <w:p w:rsidR="0083040F" w:rsidRPr="007255FB" w:rsidRDefault="0083040F">
            <w:pPr>
              <w:pStyle w:val="Code"/>
              <w:rPr>
                <w:lang w:val="en-US"/>
              </w:rPr>
            </w:pPr>
            <w:r w:rsidRPr="007255FB">
              <w:rPr>
                <w:rFonts w:ascii="Courier" w:hAnsi="Courier"/>
                <w:lang w:val="en-US"/>
              </w:rPr>
              <w:tab/>
              <w:t>void showTree(int depth = 0);</w:t>
            </w:r>
          </w:p>
          <w:p w:rsidR="0083040F" w:rsidRPr="007255FB" w:rsidRDefault="0083040F">
            <w:pPr>
              <w:pStyle w:val="Code"/>
              <w:rPr>
                <w:lang w:val="en-US"/>
              </w:rPr>
            </w:pPr>
            <w:r w:rsidRPr="007255FB">
              <w:rPr>
                <w:rFonts w:ascii="Courier" w:hAnsi="Courier"/>
                <w:lang w:val="en-US"/>
              </w:rPr>
              <w:tab/>
              <w:t>void showTreeState(int depth = 0);</w:t>
            </w:r>
          </w:p>
          <w:p w:rsidR="0083040F" w:rsidRPr="007255FB" w:rsidRDefault="0083040F">
            <w:pPr>
              <w:pStyle w:val="Code"/>
              <w:rPr>
                <w:lang w:val="en-US"/>
              </w:rPr>
            </w:pPr>
            <w:r w:rsidRPr="007255FB">
              <w:rPr>
                <w:rFonts w:ascii="Courier" w:hAnsi="Courier"/>
                <w:lang w:val="en-US"/>
              </w:rPr>
              <w:tab/>
              <w:t>Base* findByPath(string path);</w:t>
            </w:r>
          </w:p>
          <w:p w:rsidR="0083040F" w:rsidRPr="007255FB" w:rsidRDefault="0083040F">
            <w:pPr>
              <w:pStyle w:val="Code"/>
              <w:rPr>
                <w:lang w:val="en-US"/>
              </w:rPr>
            </w:pPr>
            <w:r w:rsidRPr="007255FB">
              <w:rPr>
                <w:rFonts w:ascii="Courier" w:hAnsi="Courier"/>
                <w:lang w:val="en-US"/>
              </w:rPr>
              <w:tab/>
              <w:t>string getPath();</w:t>
            </w:r>
          </w:p>
          <w:p w:rsidR="0083040F" w:rsidRPr="007255FB" w:rsidRDefault="0083040F">
            <w:pPr>
              <w:pStyle w:val="Code"/>
              <w:rPr>
                <w:lang w:val="en-US"/>
              </w:rPr>
            </w:pPr>
            <w:r w:rsidRPr="007255FB">
              <w:rPr>
                <w:rFonts w:ascii="Courier" w:hAnsi="Courier"/>
                <w:lang w:val="en-US"/>
              </w:rPr>
              <w:tab/>
              <w:t>void set_connection(TYPE_SIGNAL signal, Base* destination, TYPE_HANDLER handler);</w:t>
            </w:r>
          </w:p>
          <w:p w:rsidR="0083040F" w:rsidRPr="007255FB" w:rsidRDefault="0083040F">
            <w:pPr>
              <w:pStyle w:val="Code"/>
              <w:rPr>
                <w:lang w:val="en-US"/>
              </w:rPr>
            </w:pPr>
            <w:r w:rsidRPr="007255FB">
              <w:rPr>
                <w:rFonts w:ascii="Courier" w:hAnsi="Courier"/>
                <w:lang w:val="en-US"/>
              </w:rPr>
              <w:tab/>
              <w:t>void delete_connection(TYPE_SIGNAL signal, Base* destination, TYPE_HANDLER handler);</w:t>
            </w:r>
          </w:p>
          <w:p w:rsidR="0083040F" w:rsidRPr="007255FB" w:rsidRDefault="0083040F">
            <w:pPr>
              <w:pStyle w:val="Code"/>
              <w:rPr>
                <w:lang w:val="en-US"/>
              </w:rPr>
            </w:pPr>
            <w:r w:rsidRPr="007255FB">
              <w:rPr>
                <w:rFonts w:ascii="Courier" w:hAnsi="Courier"/>
                <w:lang w:val="en-US"/>
              </w:rPr>
              <w:tab/>
              <w:t>void emit_signal(TYPE_SIGNAL signal, string mes = "foo");</w:t>
            </w:r>
          </w:p>
          <w:p w:rsidR="0083040F" w:rsidRPr="007255FB" w:rsidRDefault="0083040F">
            <w:pPr>
              <w:pStyle w:val="Code"/>
              <w:rPr>
                <w:lang w:val="en-US"/>
              </w:rPr>
            </w:pPr>
            <w:r w:rsidRPr="007255FB">
              <w:rPr>
                <w:rFonts w:ascii="Courier" w:hAnsi="Courier"/>
                <w:lang w:val="en-US"/>
              </w:rPr>
              <w:tab/>
              <w:t>int emit_FSSignal(TYPE_SIGNAL signal, string posI100J = "0");</w:t>
            </w:r>
          </w:p>
          <w:p w:rsidR="0083040F" w:rsidRPr="007255FB" w:rsidRDefault="0083040F">
            <w:pPr>
              <w:pStyle w:val="Code"/>
              <w:rPr>
                <w:lang w:val="en-US"/>
              </w:rPr>
            </w:pPr>
            <w:r w:rsidRPr="007255FB">
              <w:rPr>
                <w:rFonts w:ascii="Courier" w:hAnsi="Courier"/>
                <w:lang w:val="en-US"/>
              </w:rPr>
              <w:tab/>
              <w:t>/*TYPE_SIGNAL getSignal();</w:t>
            </w:r>
          </w:p>
          <w:p w:rsidR="0083040F" w:rsidRPr="007255FB" w:rsidRDefault="0083040F">
            <w:pPr>
              <w:pStyle w:val="Code"/>
              <w:rPr>
                <w:lang w:val="en-US"/>
              </w:rPr>
            </w:pPr>
            <w:r w:rsidRPr="007255FB">
              <w:rPr>
                <w:rFonts w:ascii="Courier" w:hAnsi="Courier"/>
                <w:lang w:val="en-US"/>
              </w:rPr>
              <w:tab/>
              <w:t>TYPE_HANDLER getHandler();*/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#include "Application.h"</w:t>
            </w:r>
          </w:p>
          <w:p w:rsidR="0083040F" w:rsidRPr="007255FB" w:rsidRDefault="0083040F">
            <w:pPr>
              <w:pStyle w:val="Code"/>
              <w:rPr>
                <w:lang w:val="en-US"/>
              </w:rPr>
            </w:pPr>
            <w:r w:rsidRPr="007255FB">
              <w:rPr>
                <w:rFonts w:ascii="Courier" w:hAnsi="Courier"/>
                <w:lang w:val="en-US"/>
              </w:rPr>
              <w:t>#include "Reader.h"</w:t>
            </w:r>
          </w:p>
          <w:p w:rsidR="0083040F" w:rsidRPr="007255FB" w:rsidRDefault="0083040F">
            <w:pPr>
              <w:pStyle w:val="Code"/>
              <w:rPr>
                <w:lang w:val="en-US"/>
              </w:rPr>
            </w:pPr>
            <w:r w:rsidRPr="007255FB">
              <w:rPr>
                <w:rFonts w:ascii="Courier" w:hAnsi="Courier"/>
                <w:lang w:val="en-US"/>
              </w:rPr>
              <w:t>#include "Brain.h"</w:t>
            </w:r>
          </w:p>
          <w:p w:rsidR="0083040F" w:rsidRPr="007255FB" w:rsidRDefault="0083040F">
            <w:pPr>
              <w:pStyle w:val="Code"/>
              <w:rPr>
                <w:lang w:val="en-US"/>
              </w:rPr>
            </w:pPr>
            <w:r w:rsidRPr="007255FB">
              <w:rPr>
                <w:rFonts w:ascii="Courier" w:hAnsi="Courier"/>
                <w:lang w:val="en-US"/>
              </w:rPr>
              <w:t>#include "Field.h"</w:t>
            </w:r>
          </w:p>
          <w:p w:rsidR="0083040F" w:rsidRPr="007255FB" w:rsidRDefault="0083040F">
            <w:pPr>
              <w:pStyle w:val="Code"/>
              <w:rPr>
                <w:lang w:val="en-US"/>
              </w:rPr>
            </w:pPr>
            <w:r w:rsidRPr="007255FB">
              <w:rPr>
                <w:rFonts w:ascii="Courier" w:hAnsi="Courier"/>
                <w:lang w:val="en-US"/>
              </w:rPr>
              <w:t>#include "Bot.h"</w:t>
            </w:r>
          </w:p>
          <w:p w:rsidR="0083040F" w:rsidRPr="007255FB" w:rsidRDefault="0083040F">
            <w:pPr>
              <w:pStyle w:val="Code"/>
              <w:rPr>
                <w:lang w:val="en-US"/>
              </w:rPr>
            </w:pPr>
            <w:r w:rsidRPr="007255FB">
              <w:rPr>
                <w:rFonts w:ascii="Courier" w:hAnsi="Courier"/>
                <w:lang w:val="en-US"/>
              </w:rPr>
              <w:t>#include "Printer.h"</w:t>
            </w:r>
          </w:p>
          <w:p w:rsidR="0083040F" w:rsidRPr="007255FB" w:rsidRDefault="0083040F">
            <w:pPr>
              <w:pStyle w:val="Code"/>
              <w:rPr>
                <w:lang w:val="en-US"/>
              </w:rPr>
            </w:pPr>
          </w:p>
          <w:p w:rsidR="0083040F" w:rsidRDefault="0083040F">
            <w:pPr>
              <w:pStyle w:val="Code"/>
            </w:pPr>
            <w:r w:rsidRPr="007255FB">
              <w:rPr>
                <w:rFonts w:ascii="Courier" w:hAnsi="Courier"/>
              </w:rPr>
              <w:t>#endif</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Bot.cpp</w:t>
      </w:r>
    </w:p>
    <w:p w:rsidR="0083040F" w:rsidRDefault="0083040F">
      <w:pPr>
        <w:pStyle w:val="af3"/>
        <w:keepNext/>
        <w:ind w:firstLine="0"/>
      </w:pPr>
      <w:r>
        <w:t xml:space="preserve">Листинг </w:t>
      </w:r>
      <w:r>
        <w:rPr>
          <w:lang w:val="en-US"/>
        </w:rPr>
        <w:t>5</w:t>
      </w:r>
      <w:r>
        <w:t xml:space="preserve"> – Bot.cpp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"Bot.h"</w:t>
            </w:r>
          </w:p>
          <w:p w:rsidR="0083040F" w:rsidRDefault="0083040F">
            <w:pPr>
              <w:pStyle w:val="Code"/>
            </w:pPr>
          </w:p>
          <w:p w:rsidR="0083040F" w:rsidRDefault="0083040F">
            <w:pPr>
              <w:pStyle w:val="Code"/>
            </w:pPr>
            <w:r w:rsidRPr="007255FB">
              <w:rPr>
                <w:rFonts w:ascii="Courier" w:hAnsi="Courier"/>
              </w:rPr>
              <w:t>using namespace std;</w:t>
            </w:r>
          </w:p>
          <w:p w:rsidR="0083040F" w:rsidRDefault="0083040F">
            <w:pPr>
              <w:pStyle w:val="Code"/>
            </w:pPr>
          </w:p>
          <w:p w:rsidR="0083040F" w:rsidRPr="007255FB" w:rsidRDefault="0083040F">
            <w:pPr>
              <w:pStyle w:val="Code"/>
              <w:rPr>
                <w:lang w:val="en-US"/>
              </w:rPr>
            </w:pPr>
            <w:r w:rsidRPr="007255FB">
              <w:rPr>
                <w:rFonts w:ascii="Courier" w:hAnsi="Courier"/>
                <w:lang w:val="en-US"/>
              </w:rPr>
              <w:t>void Bot::absoluteMove(char direction)</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//direction can be 'u' - up; 'r' - right; 'd' - down; 'l' - left</w:t>
            </w:r>
          </w:p>
          <w:p w:rsidR="0083040F" w:rsidRPr="007255FB" w:rsidRDefault="0083040F">
            <w:pPr>
              <w:pStyle w:val="Code"/>
              <w:rPr>
                <w:lang w:val="en-US"/>
              </w:rPr>
            </w:pPr>
            <w:r w:rsidRPr="007255FB">
              <w:rPr>
                <w:rFonts w:ascii="Courier" w:hAnsi="Courier"/>
                <w:lang w:val="en-US"/>
              </w:rPr>
              <w:tab/>
              <w:t>int newPosi;</w:t>
            </w:r>
          </w:p>
          <w:p w:rsidR="0083040F" w:rsidRPr="007255FB" w:rsidRDefault="0083040F">
            <w:pPr>
              <w:pStyle w:val="Code"/>
              <w:rPr>
                <w:lang w:val="en-US"/>
              </w:rPr>
            </w:pPr>
            <w:r w:rsidRPr="007255FB">
              <w:rPr>
                <w:rFonts w:ascii="Courier" w:hAnsi="Courier"/>
                <w:lang w:val="en-US"/>
              </w:rPr>
              <w:tab/>
              <w:t>int newPosj;</w:t>
            </w:r>
          </w:p>
          <w:p w:rsidR="0083040F" w:rsidRPr="007255FB" w:rsidRDefault="0083040F">
            <w:pPr>
              <w:pStyle w:val="Code"/>
              <w:rPr>
                <w:lang w:val="en-US"/>
              </w:rPr>
            </w:pPr>
            <w:r w:rsidRPr="007255FB">
              <w:rPr>
                <w:rFonts w:ascii="Courier" w:hAnsi="Courier"/>
                <w:lang w:val="en-US"/>
              </w:rPr>
              <w:tab/>
              <w:t>int posState = -2;</w:t>
            </w:r>
          </w:p>
          <w:p w:rsidR="0083040F" w:rsidRPr="007255FB" w:rsidRDefault="0083040F">
            <w:pPr>
              <w:pStyle w:val="Code"/>
              <w:rPr>
                <w:lang w:val="en-US"/>
              </w:rPr>
            </w:pPr>
            <w:r w:rsidRPr="007255FB">
              <w:rPr>
                <w:rFonts w:ascii="Courier" w:hAnsi="Courier"/>
                <w:lang w:val="en-US"/>
              </w:rPr>
              <w:tab/>
              <w:t>switch(direction)</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'u':</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default: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83040F" w:rsidRPr="007255FB" w:rsidRDefault="0083040F">
            <w:pPr>
              <w:pStyle w:val="Code"/>
              <w:rPr>
                <w:lang w:val="en-US"/>
              </w:rPr>
            </w:pPr>
            <w:r w:rsidRPr="007255FB">
              <w:rPr>
                <w:rFonts w:ascii="Courier" w:hAnsi="Courier"/>
                <w:lang w:val="en-US"/>
              </w:rPr>
              <w:tab/>
              <w:t>if(posState == 0){ //if we can we move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posi = newPosi;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posj = newPosj;</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void Bot::getFrontStateSignal(string&amp; posI100J){</w:t>
            </w:r>
          </w:p>
          <w:p w:rsidR="0083040F" w:rsidRPr="007255FB" w:rsidRDefault="0083040F">
            <w:pPr>
              <w:pStyle w:val="Code"/>
              <w:rPr>
                <w:lang w:val="en-US"/>
              </w:rPr>
            </w:pPr>
            <w:r w:rsidRPr="007255FB">
              <w:rPr>
                <w:rFonts w:ascii="Courier" w:hAnsi="Courier"/>
                <w:lang w:val="en-US"/>
              </w:rPr>
              <w:tab/>
              <w:t>int newPosi;</w:t>
            </w:r>
          </w:p>
          <w:p w:rsidR="0083040F" w:rsidRPr="007255FB" w:rsidRDefault="0083040F">
            <w:pPr>
              <w:pStyle w:val="Code"/>
              <w:rPr>
                <w:lang w:val="en-US"/>
              </w:rPr>
            </w:pPr>
            <w:r w:rsidRPr="007255FB">
              <w:rPr>
                <w:rFonts w:ascii="Courier" w:hAnsi="Courier"/>
                <w:lang w:val="en-US"/>
              </w:rPr>
              <w:tab/>
              <w:t>int newPosj;</w:t>
            </w:r>
          </w:p>
          <w:p w:rsidR="0083040F" w:rsidRPr="007255FB" w:rsidRDefault="0083040F">
            <w:pPr>
              <w:pStyle w:val="Code"/>
              <w:rPr>
                <w:lang w:val="en-US"/>
              </w:rPr>
            </w:pPr>
            <w:r w:rsidRPr="007255FB">
              <w:rPr>
                <w:rFonts w:ascii="Courier" w:hAnsi="Courier"/>
                <w:lang w:val="en-US"/>
              </w:rPr>
              <w:tab/>
              <w:t>switch(facing){</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'W':</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default: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cout &lt;&lt; "facing error";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posI100J = to_string(newPosi*100 + newPosj);</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Bot::checkForwardHandler(string placeholder){</w:t>
            </w:r>
          </w:p>
          <w:p w:rsidR="0083040F" w:rsidRPr="007255FB" w:rsidRDefault="0083040F">
            <w:pPr>
              <w:pStyle w:val="Code"/>
              <w:rPr>
                <w:lang w:val="en-US"/>
              </w:rPr>
            </w:pPr>
            <w:r w:rsidRPr="007255FB">
              <w:rPr>
                <w:rFonts w:ascii="Courier" w:hAnsi="Courier"/>
                <w:lang w:val="en-US"/>
              </w:rPr>
              <w:tab/>
              <w:t>string out = to_string( this-&gt;emit_FSSignal(SIGNAL_D(Bot::getFrontStateSignal)) );</w:t>
            </w:r>
          </w:p>
          <w:p w:rsidR="0083040F" w:rsidRPr="007255FB" w:rsidRDefault="0083040F">
            <w:pPr>
              <w:pStyle w:val="Code"/>
              <w:rPr>
                <w:lang w:val="en-US"/>
              </w:rPr>
            </w:pPr>
            <w:r w:rsidRPr="007255FB">
              <w:rPr>
                <w:rFonts w:ascii="Courier" w:hAnsi="Courier"/>
                <w:lang w:val="en-US"/>
              </w:rPr>
              <w:tab/>
              <w:t>return out;</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Bot::moveForwardHandler(string placeholder){</w:t>
            </w:r>
          </w:p>
          <w:p w:rsidR="0083040F" w:rsidRPr="007255FB" w:rsidRDefault="0083040F">
            <w:pPr>
              <w:pStyle w:val="Code"/>
              <w:rPr>
                <w:lang w:val="en-US"/>
              </w:rPr>
            </w:pPr>
            <w:r w:rsidRPr="007255FB">
              <w:rPr>
                <w:rFonts w:ascii="Courier" w:hAnsi="Courier"/>
                <w:lang w:val="en-US"/>
              </w:rPr>
              <w:tab/>
              <w:t>int newPosi;</w:t>
            </w:r>
          </w:p>
          <w:p w:rsidR="0083040F" w:rsidRPr="007255FB" w:rsidRDefault="0083040F">
            <w:pPr>
              <w:pStyle w:val="Code"/>
              <w:rPr>
                <w:lang w:val="en-US"/>
              </w:rPr>
            </w:pPr>
            <w:r w:rsidRPr="007255FB">
              <w:rPr>
                <w:rFonts w:ascii="Courier" w:hAnsi="Courier"/>
                <w:lang w:val="en-US"/>
              </w:rPr>
              <w:tab/>
              <w:t>int newPosj;</w:t>
            </w:r>
          </w:p>
          <w:p w:rsidR="0083040F" w:rsidRPr="007255FB" w:rsidRDefault="0083040F">
            <w:pPr>
              <w:pStyle w:val="Code"/>
              <w:rPr>
                <w:lang w:val="en-US"/>
              </w:rPr>
            </w:pPr>
            <w:r w:rsidRPr="007255FB">
              <w:rPr>
                <w:rFonts w:ascii="Courier" w:hAnsi="Courier"/>
                <w:lang w:val="en-US"/>
              </w:rPr>
              <w:tab/>
              <w:t>int posState = -2;</w:t>
            </w:r>
          </w:p>
          <w:p w:rsidR="0083040F" w:rsidRPr="007255FB" w:rsidRDefault="0083040F">
            <w:pPr>
              <w:pStyle w:val="Code"/>
              <w:rPr>
                <w:lang w:val="en-US"/>
              </w:rPr>
            </w:pPr>
            <w:r w:rsidRPr="007255FB">
              <w:rPr>
                <w:rFonts w:ascii="Courier" w:hAnsi="Courier"/>
                <w:lang w:val="en-US"/>
              </w:rPr>
              <w:tab/>
              <w:t>switch(facing)</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up,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right,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down,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case 'W':</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//move left, check for walls and end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newPosi = 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newPosj = posj-1;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default: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break;</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posState = this-&gt;emit_FSSignal(SIGNAL_D(Bot::getFieldStateSignal), to_string(newPosi*100 + newPosj)); //1 - wall; 0 - space; -1 - out of bounds; -2 - error</w:t>
            </w:r>
          </w:p>
          <w:p w:rsidR="0083040F" w:rsidRPr="007255FB" w:rsidRDefault="0083040F">
            <w:pPr>
              <w:pStyle w:val="Code"/>
              <w:rPr>
                <w:lang w:val="en-US"/>
              </w:rPr>
            </w:pPr>
            <w:r w:rsidRPr="007255FB">
              <w:rPr>
                <w:rFonts w:ascii="Courier" w:hAnsi="Courier"/>
                <w:lang w:val="en-US"/>
              </w:rPr>
              <w:tab/>
              <w:t>if(posState == 0){ //if we can we move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posi = newPosi;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posj = newPosj;</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Bot::turnHandler(string direction){</w:t>
            </w:r>
          </w:p>
          <w:p w:rsidR="0083040F" w:rsidRPr="007255FB" w:rsidRDefault="0083040F">
            <w:pPr>
              <w:pStyle w:val="Code"/>
              <w:rPr>
                <w:lang w:val="en-US"/>
              </w:rPr>
            </w:pPr>
            <w:r w:rsidRPr="007255FB">
              <w:rPr>
                <w:rFonts w:ascii="Courier" w:hAnsi="Courier"/>
                <w:lang w:val="en-US"/>
              </w:rPr>
              <w:tab/>
              <w:t>//direction is "R" or "L"</w:t>
            </w:r>
          </w:p>
          <w:p w:rsidR="0083040F" w:rsidRPr="007255FB" w:rsidRDefault="0083040F">
            <w:pPr>
              <w:pStyle w:val="Code"/>
              <w:rPr>
                <w:lang w:val="en-US"/>
              </w:rPr>
            </w:pPr>
            <w:r w:rsidRPr="007255FB">
              <w:rPr>
                <w:rFonts w:ascii="Courier" w:hAnsi="Courier"/>
                <w:lang w:val="en-US"/>
              </w:rPr>
              <w:tab/>
              <w:t>string directions = "NESWNESW";</w:t>
            </w:r>
          </w:p>
          <w:p w:rsidR="0083040F" w:rsidRPr="007255FB" w:rsidRDefault="0083040F">
            <w:pPr>
              <w:pStyle w:val="Code"/>
              <w:rPr>
                <w:lang w:val="en-US"/>
              </w:rPr>
            </w:pPr>
            <w:r w:rsidRPr="007255FB">
              <w:rPr>
                <w:rFonts w:ascii="Courier" w:hAnsi="Courier"/>
                <w:lang w:val="en-US"/>
              </w:rPr>
              <w:tab/>
              <w:t>int faceInd = directions.find(facing);</w:t>
            </w:r>
          </w:p>
          <w:p w:rsidR="0083040F" w:rsidRPr="007255FB" w:rsidRDefault="0083040F">
            <w:pPr>
              <w:pStyle w:val="Code"/>
              <w:rPr>
                <w:lang w:val="en-US"/>
              </w:rPr>
            </w:pPr>
            <w:r w:rsidRPr="007255FB">
              <w:rPr>
                <w:rFonts w:ascii="Courier" w:hAnsi="Courier"/>
                <w:lang w:val="en-US"/>
              </w:rPr>
              <w:tab/>
              <w:t>if(direction == "R") ++faceInd;</w:t>
            </w:r>
          </w:p>
          <w:p w:rsidR="0083040F" w:rsidRPr="007255FB" w:rsidRDefault="0083040F">
            <w:pPr>
              <w:pStyle w:val="Code"/>
              <w:rPr>
                <w:lang w:val="en-US"/>
              </w:rPr>
            </w:pPr>
            <w:r w:rsidRPr="007255FB">
              <w:rPr>
                <w:rFonts w:ascii="Courier" w:hAnsi="Courier"/>
                <w:lang w:val="en-US"/>
              </w:rPr>
              <w:tab/>
              <w:t>if(direction == "L") faceInd += 4-1; //just -1 will throw us out of bounds on N</w:t>
            </w:r>
          </w:p>
          <w:p w:rsidR="0083040F" w:rsidRPr="007255FB" w:rsidRDefault="0083040F">
            <w:pPr>
              <w:pStyle w:val="Code"/>
              <w:rPr>
                <w:lang w:val="en-US"/>
              </w:rPr>
            </w:pPr>
            <w:r w:rsidRPr="007255FB">
              <w:rPr>
                <w:rFonts w:ascii="Courier" w:hAnsi="Courier"/>
                <w:lang w:val="en-US"/>
              </w:rPr>
              <w:tab/>
              <w:t>facing = directions[faceInd];</w:t>
            </w:r>
          </w:p>
          <w:p w:rsidR="0083040F" w:rsidRPr="007255FB" w:rsidRDefault="0083040F">
            <w:pPr>
              <w:pStyle w:val="Code"/>
              <w:rPr>
                <w:lang w:val="en-US"/>
              </w:rPr>
            </w:pPr>
            <w:r w:rsidRPr="007255FB">
              <w:rPr>
                <w:rFonts w:ascii="Courier" w:hAnsi="Courier"/>
                <w:lang w:val="en-US"/>
              </w:rPr>
              <w:tab/>
              <w:t>return "";</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Bot::getCoordsHandler(string placeholder){</w:t>
            </w:r>
          </w:p>
          <w:p w:rsidR="0083040F" w:rsidRPr="007255FB" w:rsidRDefault="0083040F">
            <w:pPr>
              <w:pStyle w:val="Code"/>
              <w:rPr>
                <w:lang w:val="en-US"/>
              </w:rPr>
            </w:pPr>
            <w:r w:rsidRPr="007255FB">
              <w:rPr>
                <w:rFonts w:ascii="Courier" w:hAnsi="Courier"/>
                <w:lang w:val="en-US"/>
              </w:rPr>
              <w:tab/>
              <w:t>return(to_string(100*posi + posj));</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Bot.h</w:t>
      </w:r>
    </w:p>
    <w:p w:rsidR="0083040F" w:rsidRDefault="0083040F">
      <w:pPr>
        <w:pStyle w:val="af3"/>
        <w:keepNext/>
        <w:ind w:firstLine="0"/>
      </w:pPr>
      <w:r>
        <w:t xml:space="preserve">Листинг </w:t>
      </w:r>
      <w:r>
        <w:rPr>
          <w:lang w:val="en-US"/>
        </w:rPr>
        <w:t>6</w:t>
      </w:r>
      <w:r>
        <w:t xml:space="preserve"> – Bot.h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RPr="00765936" w:rsidTr="007255FB">
        <w:tc>
          <w:tcPr>
            <w:tcW w:w="10116" w:type="dxa"/>
          </w:tcPr>
          <w:p w:rsidR="0083040F" w:rsidRDefault="0083040F">
            <w:pPr>
              <w:pStyle w:val="Code"/>
            </w:pPr>
            <w:r w:rsidRPr="007255FB">
              <w:rPr>
                <w:rFonts w:ascii="Courier" w:hAnsi="Courier"/>
              </w:rPr>
              <w:t>#ifndef __CHILD5_H__</w:t>
            </w:r>
          </w:p>
          <w:p w:rsidR="0083040F" w:rsidRDefault="0083040F">
            <w:pPr>
              <w:pStyle w:val="Code"/>
            </w:pPr>
            <w:r w:rsidRPr="007255FB">
              <w:rPr>
                <w:rFonts w:ascii="Courier" w:hAnsi="Courier"/>
              </w:rPr>
              <w:t>#define __CHILD5_H__</w:t>
            </w:r>
          </w:p>
          <w:p w:rsidR="0083040F" w:rsidRDefault="0083040F">
            <w:pPr>
              <w:pStyle w:val="Code"/>
            </w:pPr>
            <w:r w:rsidRPr="007255FB">
              <w:rPr>
                <w:rFonts w:ascii="Courier" w:hAnsi="Courier"/>
              </w:rPr>
              <w:t>#include "Base.h"</w:t>
            </w:r>
          </w:p>
          <w:p w:rsidR="0083040F" w:rsidRDefault="0083040F">
            <w:pPr>
              <w:pStyle w:val="Code"/>
            </w:pPr>
          </w:p>
          <w:p w:rsidR="0083040F" w:rsidRDefault="0083040F">
            <w:pPr>
              <w:pStyle w:val="Code"/>
            </w:pPr>
            <w:r w:rsidRPr="007255FB">
              <w:rPr>
                <w:rFonts w:ascii="Courier" w:hAnsi="Courier"/>
              </w:rPr>
              <w:t>class Bot : public Base</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private:</w:t>
            </w:r>
          </w:p>
          <w:p w:rsidR="0083040F" w:rsidRDefault="0083040F">
            <w:pPr>
              <w:pStyle w:val="Code"/>
            </w:pPr>
            <w:r w:rsidRPr="007255FB">
              <w:rPr>
                <w:rFonts w:ascii="Courier" w:hAnsi="Courier"/>
              </w:rPr>
              <w:tab/>
              <w:t>int posi = 0;</w:t>
            </w:r>
          </w:p>
          <w:p w:rsidR="0083040F" w:rsidRDefault="0083040F">
            <w:pPr>
              <w:pStyle w:val="Code"/>
            </w:pPr>
            <w:r w:rsidRPr="007255FB">
              <w:rPr>
                <w:rFonts w:ascii="Courier" w:hAnsi="Courier"/>
              </w:rPr>
              <w:tab/>
              <w:t>int posj = 1;</w:t>
            </w:r>
          </w:p>
          <w:p w:rsidR="0083040F" w:rsidRPr="007255FB" w:rsidRDefault="0083040F">
            <w:pPr>
              <w:pStyle w:val="Code"/>
              <w:rPr>
                <w:lang w:val="en-US"/>
              </w:rPr>
            </w:pPr>
            <w:r w:rsidRPr="007255FB">
              <w:rPr>
                <w:rFonts w:ascii="Courier" w:hAnsi="Courier"/>
                <w:lang w:val="en-US"/>
              </w:rPr>
              <w:tab/>
              <w:t>char facing = 'E'; //N; E; S; W;</w:t>
            </w:r>
          </w:p>
          <w:p w:rsidR="0083040F" w:rsidRPr="007255FB" w:rsidRDefault="0083040F">
            <w:pPr>
              <w:pStyle w:val="Code"/>
              <w:rPr>
                <w:lang w:val="en-US"/>
              </w:rPr>
            </w:pPr>
            <w:r w:rsidRPr="007255FB">
              <w:rPr>
                <w:rFonts w:ascii="Courier" w:hAnsi="Courier"/>
                <w:lang w:val="en-US"/>
              </w:rPr>
              <w:t>public:</w:t>
            </w:r>
          </w:p>
          <w:p w:rsidR="0083040F" w:rsidRPr="007255FB" w:rsidRDefault="0083040F">
            <w:pPr>
              <w:pStyle w:val="Code"/>
              <w:rPr>
                <w:lang w:val="en-US"/>
              </w:rPr>
            </w:pPr>
            <w:r w:rsidRPr="007255FB">
              <w:rPr>
                <w:rFonts w:ascii="Courier" w:hAnsi="Courier"/>
                <w:lang w:val="en-US"/>
              </w:rPr>
              <w:tab/>
              <w:t>Bot(Base* head, string name = "Base_object") : Base(head, name) {childType = 5; posi = 0; posj = 1; facing = 'E';}</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5)";</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 xml:space="preserve">void getFieldStateSignal(string&amp; placeholder){} </w:t>
            </w:r>
          </w:p>
          <w:p w:rsidR="0083040F" w:rsidRPr="007255FB" w:rsidRDefault="0083040F">
            <w:pPr>
              <w:pStyle w:val="Code"/>
              <w:rPr>
                <w:lang w:val="en-US"/>
              </w:rPr>
            </w:pPr>
            <w:r w:rsidRPr="007255FB">
              <w:rPr>
                <w:rFonts w:ascii="Courier" w:hAnsi="Courier"/>
                <w:lang w:val="en-US"/>
              </w:rPr>
              <w:tab/>
              <w:t>void getFrontStateSignal(string&amp; posI100J); //signal creates position by looking at facing variable</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string checkForwardHandler(string placeholder);</w:t>
            </w:r>
          </w:p>
          <w:p w:rsidR="0083040F" w:rsidRPr="007255FB" w:rsidRDefault="0083040F">
            <w:pPr>
              <w:pStyle w:val="Code"/>
              <w:rPr>
                <w:lang w:val="en-US"/>
              </w:rPr>
            </w:pPr>
            <w:r w:rsidRPr="007255FB">
              <w:rPr>
                <w:rFonts w:ascii="Courier" w:hAnsi="Courier"/>
                <w:lang w:val="en-US"/>
              </w:rPr>
              <w:tab/>
              <w:t>string moveForwardHandler(string placeholder);</w:t>
            </w:r>
          </w:p>
          <w:p w:rsidR="0083040F" w:rsidRPr="007255FB" w:rsidRDefault="0083040F">
            <w:pPr>
              <w:pStyle w:val="Code"/>
              <w:rPr>
                <w:lang w:val="en-US"/>
              </w:rPr>
            </w:pPr>
            <w:r w:rsidRPr="007255FB">
              <w:rPr>
                <w:rFonts w:ascii="Courier" w:hAnsi="Courier"/>
                <w:lang w:val="en-US"/>
              </w:rPr>
              <w:tab/>
              <w:t>string turnHandler(string direction); //diretion is "R" - for right; "L" - for left</w:t>
            </w:r>
          </w:p>
          <w:p w:rsidR="0083040F" w:rsidRPr="007255FB" w:rsidRDefault="0083040F">
            <w:pPr>
              <w:pStyle w:val="Code"/>
              <w:rPr>
                <w:lang w:val="en-US"/>
              </w:rPr>
            </w:pPr>
            <w:r w:rsidRPr="007255FB">
              <w:rPr>
                <w:rFonts w:ascii="Courier" w:hAnsi="Courier"/>
                <w:lang w:val="en-US"/>
              </w:rPr>
              <w:tab/>
              <w:t>string getCoordsHandler(string placeholder);</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int getPosi(){return posi;}</w:t>
            </w:r>
          </w:p>
          <w:p w:rsidR="0083040F" w:rsidRPr="007255FB" w:rsidRDefault="0083040F">
            <w:pPr>
              <w:pStyle w:val="Code"/>
              <w:rPr>
                <w:lang w:val="en-US"/>
              </w:rPr>
            </w:pPr>
            <w:r w:rsidRPr="007255FB">
              <w:rPr>
                <w:rFonts w:ascii="Courier" w:hAnsi="Courier"/>
                <w:lang w:val="en-US"/>
              </w:rPr>
              <w:tab/>
              <w:t>void setPosi(int posi){this-&gt;posi = posi;}</w:t>
            </w:r>
          </w:p>
          <w:p w:rsidR="0083040F" w:rsidRPr="007255FB" w:rsidRDefault="0083040F">
            <w:pPr>
              <w:pStyle w:val="Code"/>
              <w:rPr>
                <w:lang w:val="en-US"/>
              </w:rPr>
            </w:pPr>
            <w:r w:rsidRPr="007255FB">
              <w:rPr>
                <w:rFonts w:ascii="Courier" w:hAnsi="Courier"/>
                <w:lang w:val="en-US"/>
              </w:rPr>
              <w:tab/>
              <w:t>int getPosj(){return posj;}</w:t>
            </w:r>
          </w:p>
          <w:p w:rsidR="0083040F" w:rsidRPr="007255FB" w:rsidRDefault="0083040F">
            <w:pPr>
              <w:pStyle w:val="Code"/>
              <w:rPr>
                <w:lang w:val="en-US"/>
              </w:rPr>
            </w:pPr>
            <w:r w:rsidRPr="007255FB">
              <w:rPr>
                <w:rFonts w:ascii="Courier" w:hAnsi="Courier"/>
                <w:lang w:val="en-US"/>
              </w:rPr>
              <w:tab/>
              <w:t>void setPosj(int posj){this-&gt;posj = posj;}</w:t>
            </w:r>
          </w:p>
          <w:p w:rsidR="0083040F" w:rsidRPr="007255FB" w:rsidRDefault="0083040F">
            <w:pPr>
              <w:pStyle w:val="Code"/>
              <w:rPr>
                <w:lang w:val="en-US"/>
              </w:rPr>
            </w:pPr>
            <w:r w:rsidRPr="007255FB">
              <w:rPr>
                <w:rFonts w:ascii="Courier" w:hAnsi="Courier"/>
                <w:lang w:val="en-US"/>
              </w:rPr>
              <w:tab/>
              <w:t>char getFacing(){return facing;}</w:t>
            </w:r>
          </w:p>
          <w:p w:rsidR="0083040F" w:rsidRPr="007255FB" w:rsidRDefault="0083040F">
            <w:pPr>
              <w:pStyle w:val="Code"/>
              <w:rPr>
                <w:lang w:val="en-US"/>
              </w:rPr>
            </w:pPr>
            <w:r w:rsidRPr="007255FB">
              <w:rPr>
                <w:rFonts w:ascii="Courier" w:hAnsi="Courier"/>
                <w:lang w:val="en-US"/>
              </w:rPr>
              <w:tab/>
              <w:t>void setFacing(char facing){this-&gt;facing = facing;}</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void absoluteMove(char direction);</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#endif</w:t>
            </w:r>
          </w:p>
        </w:tc>
      </w:tr>
    </w:tbl>
    <w:p w:rsidR="0083040F" w:rsidRPr="00974436" w:rsidRDefault="0083040F">
      <w:pPr>
        <w:rPr>
          <w:rFonts w:ascii="Courier New" w:hAnsi="Courier New"/>
          <w:sz w:val="12"/>
          <w:szCs w:val="12"/>
          <w:lang w:val="en-US"/>
        </w:rPr>
      </w:pPr>
    </w:p>
    <w:p w:rsidR="0083040F" w:rsidRDefault="0083040F">
      <w:pPr>
        <w:pStyle w:val="Heading2"/>
        <w:numPr>
          <w:ilvl w:val="1"/>
          <w:numId w:val="4"/>
        </w:numPr>
      </w:pPr>
      <w:r>
        <w:t>Файл</w:t>
      </w:r>
      <w:r>
        <w:rPr>
          <w:spacing w:val="-1"/>
        </w:rPr>
        <w:t xml:space="preserve"> Brain.cpp</w:t>
      </w:r>
    </w:p>
    <w:p w:rsidR="0083040F" w:rsidRDefault="0083040F">
      <w:pPr>
        <w:pStyle w:val="af3"/>
        <w:keepNext/>
        <w:ind w:firstLine="0"/>
      </w:pPr>
      <w:r>
        <w:t xml:space="preserve">Листинг </w:t>
      </w:r>
      <w:r>
        <w:rPr>
          <w:lang w:val="en-US"/>
        </w:rPr>
        <w:t>7</w:t>
      </w:r>
      <w:r>
        <w:t xml:space="preserve"> – Brain.cpp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"Brain.h"</w:t>
            </w:r>
          </w:p>
          <w:p w:rsidR="0083040F" w:rsidRDefault="0083040F">
            <w:pPr>
              <w:pStyle w:val="Code"/>
            </w:pPr>
          </w:p>
          <w:p w:rsidR="0083040F" w:rsidRDefault="0083040F">
            <w:pPr>
              <w:pStyle w:val="Code"/>
            </w:pPr>
            <w:r w:rsidRPr="007255FB">
              <w:rPr>
                <w:rFonts w:ascii="Courier" w:hAnsi="Courier"/>
              </w:rPr>
              <w:t>using namespace std;</w:t>
            </w:r>
          </w:p>
          <w:p w:rsidR="0083040F" w:rsidRDefault="0083040F">
            <w:pPr>
              <w:pStyle w:val="Code"/>
            </w:pPr>
          </w:p>
          <w:p w:rsidR="0083040F" w:rsidRPr="007255FB" w:rsidRDefault="0083040F">
            <w:pPr>
              <w:pStyle w:val="Code"/>
              <w:rPr>
                <w:lang w:val="en-US"/>
              </w:rPr>
            </w:pPr>
            <w:r w:rsidRPr="007255FB">
              <w:rPr>
                <w:rFonts w:ascii="Courier" w:hAnsi="Courier"/>
                <w:lang w:val="en-US"/>
              </w:rPr>
              <w:t>string Brain::findLabyrinthTact(string placeholder){ //it's a handler</w:t>
            </w:r>
          </w:p>
          <w:p w:rsidR="0083040F" w:rsidRPr="007255FB" w:rsidRDefault="0083040F">
            <w:pPr>
              <w:pStyle w:val="Code"/>
              <w:rPr>
                <w:lang w:val="en-US"/>
              </w:rPr>
            </w:pPr>
            <w:r w:rsidRPr="007255FB">
              <w:rPr>
                <w:rFonts w:ascii="Courier" w:hAnsi="Courier"/>
                <w:lang w:val="en-US"/>
              </w:rPr>
              <w:tab/>
              <w:t>/*what we need: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checkFront done: emit_FSSignal(SIGNAL_D(Brain::checkForwardSignal)); //1 - wall; 0 - space; -1 - out of bounds; -2 - error (there should be none)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moveForward done: emit_signal(SIGNAL_D(Brain::moveForwardSignal));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turnLeft done: emit_signal(SIGNAL_D(Brain::turnSignal), "L");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turnRight done: 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print done: emit_signal(SIGNAL_D(Brain::printSignal), "whatever we need to print");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get coords done: emit_FSSignal(SIGNAL_D(Brain::getCoordsSignal)); //return posI100J</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if(isOutside &amp;&amp; emit_FSSignal(SIGNAL_D(Brain::checkForwardSignal)) == -1){ //we are at the corner and the next turn is not a labyrinth entry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emit_signal(SIGNAL_D(Brain::turnSignal), "R"); //turn right, try to go, if can't then spin left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bool turnedRight = true;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while(emit_FSSignal(SIGNAL_D(Brain::checkForwardSignal))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"L"); //while we can't move forward we turn left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turnedRight =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if(isOutside &amp;&amp; turnedRight){ //we have to remember the cell before the entry to print it, because the task wants us to, but only if on the outside road we turned right (no turns left during the spin)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entryPrintPosi = entryCoords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entryPrintPosj = entryCoords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emit_signal(SIGNAL_D(Brain::moveForwardSignal));</w:t>
            </w:r>
          </w:p>
          <w:p w:rsidR="0083040F" w:rsidRPr="007255FB" w:rsidRDefault="0083040F">
            <w:pPr>
              <w:pStyle w:val="Code"/>
              <w:rPr>
                <w:lang w:val="en-US"/>
              </w:rPr>
            </w:pP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if(!isOutside){ //we were and are inside =&gt; have to check wheather we've found exit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curCoords = emit_FSSignal(SIGNAL_D(Brain::getCoordsSignal));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posi = curCoords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posj = curCoords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if(posi == 1 || posi == 22-2 || posj == 1 || posj == 22-2){ //it's an exit (22 is metainfo =&gt; size of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if(posi == entryPosi &amp;&amp; posj == entryPosj){ //exit = entry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//There is no way out of the maze (1, 3)</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else{ //exit != entry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//we'll have to move one step forward because the task thinks that the exit of the maze is the cell on the outside road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curCoords = emit_FSSignal(SIGNAL_D(Brain::getCoordsSignal));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posi = curCoords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posj = curCoords % 100;</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//Maze (14, 22) (12, 1)</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"Maze (" + to_string(entryPrintPosi + 1) + ", " + to_string(entryPrintPosj + 1) + ") (" + to_string(posi + 1) + ", " + to_string(posj + 1) +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return("0"); //we found a maze, we finish</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 if(turnedRight){//we are outside and we only turned right =&gt; we found entry to labyrinth =&gt; we have to remember it (if didn't turn just right =&gt; we proceed with outside road =&gt; we don't need to do anything)</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isOutside =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int entryCoords = emit_FSSignal(SIGNAL_D(Brain::getCoordsSignal));</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entryPosi = entryCoords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entryPosj = entryCoords % 100;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if(emit_FSSignal(SIGNAL_D(Brain::checkForwardSignal)) != 0){ //that's a one cell maze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if(!isFirstOutput) emit_signal(SIGNAL_D(Brain::printSignal),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emit_signal(SIGNAL_D(Brain::printSignal), "There is no way out of the maze (" + to_string(entryPrintPosi + 1) + ", " + to_string(entryPrintPosj + 1) + ")");</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isFirstOutput = false;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//get out of the maze to the outside road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isOutside = true;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emit_signal(SIGNAL_D(Brain::turnSignal), "R");</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lang w:val="en-US"/>
              </w:rPr>
              <w:tab/>
              <w:t>emit_signal(SIGNAL_D(Brain::moveForwardSignal)); //move away from already checked entry</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if(emit_FSSignal(SIGNAL_D(Brain::getCoordsSignal)) == 0) return "0"; //0 means 0*100 + 0 =&gt; (0,0)</w:t>
            </w:r>
          </w:p>
          <w:p w:rsidR="0083040F" w:rsidRPr="007255FB" w:rsidRDefault="0083040F">
            <w:pPr>
              <w:pStyle w:val="Code"/>
              <w:rPr>
                <w:lang w:val="en-US"/>
              </w:rPr>
            </w:pPr>
            <w:r w:rsidRPr="007255FB">
              <w:rPr>
                <w:rFonts w:ascii="Courier" w:hAnsi="Courier"/>
                <w:lang w:val="en-US"/>
              </w:rPr>
              <w:tab/>
              <w:t>return "1"; //meaning we still have work, and we need more time ticks from application (0 is returned after we find a labytinth or we come to (0,0))</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Brain.h</w:t>
      </w:r>
    </w:p>
    <w:p w:rsidR="0083040F" w:rsidRDefault="0083040F">
      <w:pPr>
        <w:pStyle w:val="af3"/>
        <w:keepNext/>
        <w:ind w:firstLine="0"/>
      </w:pPr>
      <w:r>
        <w:t xml:space="preserve">Листинг </w:t>
      </w:r>
      <w:r>
        <w:rPr>
          <w:lang w:val="en-US"/>
        </w:rPr>
        <w:t>8</w:t>
      </w:r>
      <w:r>
        <w:t xml:space="preserve"> – Brain.h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Pr="007255FB" w:rsidRDefault="0083040F">
            <w:pPr>
              <w:pStyle w:val="Code"/>
              <w:rPr>
                <w:lang w:val="en-US"/>
              </w:rPr>
            </w:pPr>
            <w:r w:rsidRPr="007255FB">
              <w:rPr>
                <w:rFonts w:ascii="Courier" w:hAnsi="Courier"/>
                <w:lang w:val="en-US"/>
              </w:rPr>
              <w:t>#ifndef __CHILD3_H__</w:t>
            </w:r>
          </w:p>
          <w:p w:rsidR="0083040F" w:rsidRPr="007255FB" w:rsidRDefault="0083040F">
            <w:pPr>
              <w:pStyle w:val="Code"/>
              <w:rPr>
                <w:lang w:val="en-US"/>
              </w:rPr>
            </w:pPr>
            <w:r w:rsidRPr="007255FB">
              <w:rPr>
                <w:rFonts w:ascii="Courier" w:hAnsi="Courier"/>
                <w:lang w:val="en-US"/>
              </w:rPr>
              <w:t>#define __CHILD3_H__</w:t>
            </w:r>
          </w:p>
          <w:p w:rsidR="0083040F" w:rsidRPr="007255FB" w:rsidRDefault="0083040F">
            <w:pPr>
              <w:pStyle w:val="Code"/>
              <w:rPr>
                <w:lang w:val="en-US"/>
              </w:rPr>
            </w:pPr>
            <w:r w:rsidRPr="007255FB">
              <w:rPr>
                <w:rFonts w:ascii="Courier" w:hAnsi="Courier"/>
                <w:lang w:val="en-US"/>
              </w:rPr>
              <w:t>#include "Base.h"</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class Brain : public Base</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private:</w:t>
            </w:r>
          </w:p>
          <w:p w:rsidR="0083040F" w:rsidRPr="007255FB" w:rsidRDefault="0083040F">
            <w:pPr>
              <w:pStyle w:val="Code"/>
              <w:rPr>
                <w:lang w:val="en-US"/>
              </w:rPr>
            </w:pPr>
            <w:r w:rsidRPr="007255FB">
              <w:rPr>
                <w:rFonts w:ascii="Courier" w:hAnsi="Courier"/>
                <w:lang w:val="en-US"/>
              </w:rPr>
              <w:tab/>
              <w:t>int entryPosi = -1;</w:t>
            </w:r>
          </w:p>
          <w:p w:rsidR="0083040F" w:rsidRPr="007255FB" w:rsidRDefault="0083040F">
            <w:pPr>
              <w:pStyle w:val="Code"/>
              <w:rPr>
                <w:lang w:val="en-US"/>
              </w:rPr>
            </w:pPr>
            <w:r w:rsidRPr="007255FB">
              <w:rPr>
                <w:rFonts w:ascii="Courier" w:hAnsi="Courier"/>
                <w:lang w:val="en-US"/>
              </w:rPr>
              <w:tab/>
              <w:t>int entryPosj = -1;</w:t>
            </w:r>
          </w:p>
          <w:p w:rsidR="0083040F" w:rsidRPr="007255FB" w:rsidRDefault="0083040F">
            <w:pPr>
              <w:pStyle w:val="Code"/>
              <w:rPr>
                <w:lang w:val="en-US"/>
              </w:rPr>
            </w:pPr>
            <w:r w:rsidRPr="007255FB">
              <w:rPr>
                <w:rFonts w:ascii="Courier" w:hAnsi="Courier"/>
                <w:lang w:val="en-US"/>
              </w:rPr>
              <w:tab/>
              <w:t>int entryPrintPosi = -1;</w:t>
            </w:r>
          </w:p>
          <w:p w:rsidR="0083040F" w:rsidRPr="007255FB" w:rsidRDefault="0083040F">
            <w:pPr>
              <w:pStyle w:val="Code"/>
              <w:rPr>
                <w:lang w:val="en-US"/>
              </w:rPr>
            </w:pPr>
            <w:r w:rsidRPr="007255FB">
              <w:rPr>
                <w:rFonts w:ascii="Courier" w:hAnsi="Courier"/>
                <w:lang w:val="en-US"/>
              </w:rPr>
              <w:tab/>
              <w:t>int entryPrintPosj = -1;</w:t>
            </w:r>
          </w:p>
          <w:p w:rsidR="0083040F" w:rsidRPr="007255FB" w:rsidRDefault="0083040F">
            <w:pPr>
              <w:pStyle w:val="Code"/>
              <w:rPr>
                <w:lang w:val="en-US"/>
              </w:rPr>
            </w:pPr>
            <w:r w:rsidRPr="007255FB">
              <w:rPr>
                <w:rFonts w:ascii="Courier" w:hAnsi="Courier"/>
                <w:lang w:val="en-US"/>
              </w:rPr>
              <w:tab/>
              <w:t>bool isOutside = true;</w:t>
            </w:r>
          </w:p>
          <w:p w:rsidR="0083040F" w:rsidRDefault="0083040F">
            <w:pPr>
              <w:pStyle w:val="Code"/>
            </w:pPr>
            <w:r w:rsidRPr="007255FB">
              <w:rPr>
                <w:rFonts w:ascii="Courier" w:hAnsi="Courier"/>
                <w:lang w:val="en-US"/>
              </w:rPr>
              <w:tab/>
            </w:r>
            <w:r w:rsidRPr="007255FB">
              <w:rPr>
                <w:rFonts w:ascii="Courier" w:hAnsi="Courier"/>
              </w:rPr>
              <w:t>bool isFirstOutput = true;</w:t>
            </w:r>
          </w:p>
          <w:p w:rsidR="0083040F" w:rsidRDefault="0083040F">
            <w:pPr>
              <w:pStyle w:val="Code"/>
            </w:pPr>
            <w:r w:rsidRPr="007255FB">
              <w:rPr>
                <w:rFonts w:ascii="Courier" w:hAnsi="Courier"/>
              </w:rPr>
              <w:t>public:</w:t>
            </w:r>
          </w:p>
          <w:p w:rsidR="0083040F" w:rsidRPr="007255FB" w:rsidRDefault="0083040F">
            <w:pPr>
              <w:pStyle w:val="Code"/>
              <w:rPr>
                <w:lang w:val="en-US"/>
              </w:rPr>
            </w:pPr>
            <w:r w:rsidRPr="007255FB">
              <w:rPr>
                <w:rFonts w:ascii="Courier" w:hAnsi="Courier"/>
                <w:lang w:val="en-US"/>
              </w:rPr>
              <w:tab/>
              <w:t>Brain(Base* head, string name = "Base_object") : Base(head, name) {childType = 3;}</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3)";</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void checkForwardSignal(string&amp; placeholder){}</w:t>
            </w:r>
          </w:p>
          <w:p w:rsidR="0083040F" w:rsidRPr="007255FB" w:rsidRDefault="0083040F">
            <w:pPr>
              <w:pStyle w:val="Code"/>
              <w:rPr>
                <w:lang w:val="en-US"/>
              </w:rPr>
            </w:pPr>
            <w:r w:rsidRPr="007255FB">
              <w:rPr>
                <w:rFonts w:ascii="Courier" w:hAnsi="Courier"/>
                <w:lang w:val="en-US"/>
              </w:rPr>
              <w:tab/>
              <w:t>void moveForwardSignal(string&amp; placeholder){}</w:t>
            </w:r>
          </w:p>
          <w:p w:rsidR="0083040F" w:rsidRPr="007255FB" w:rsidRDefault="0083040F">
            <w:pPr>
              <w:pStyle w:val="Code"/>
              <w:rPr>
                <w:lang w:val="en-US"/>
              </w:rPr>
            </w:pPr>
            <w:r w:rsidRPr="007255FB">
              <w:rPr>
                <w:rFonts w:ascii="Courier" w:hAnsi="Courier"/>
                <w:lang w:val="en-US"/>
              </w:rPr>
              <w:tab/>
              <w:t>void turnSignal(string&amp; placeholder){}</w:t>
            </w:r>
          </w:p>
          <w:p w:rsidR="0083040F" w:rsidRPr="007255FB" w:rsidRDefault="0083040F">
            <w:pPr>
              <w:pStyle w:val="Code"/>
              <w:rPr>
                <w:lang w:val="en-US"/>
              </w:rPr>
            </w:pPr>
            <w:r w:rsidRPr="007255FB">
              <w:rPr>
                <w:rFonts w:ascii="Courier" w:hAnsi="Courier"/>
                <w:lang w:val="en-US"/>
              </w:rPr>
              <w:tab/>
              <w:t>void printSignal(string&amp; placeholder){}</w:t>
            </w:r>
          </w:p>
          <w:p w:rsidR="0083040F" w:rsidRPr="007255FB" w:rsidRDefault="0083040F">
            <w:pPr>
              <w:pStyle w:val="Code"/>
              <w:rPr>
                <w:lang w:val="en-US"/>
              </w:rPr>
            </w:pPr>
            <w:r w:rsidRPr="007255FB">
              <w:rPr>
                <w:rFonts w:ascii="Courier" w:hAnsi="Courier"/>
                <w:lang w:val="en-US"/>
              </w:rPr>
              <w:tab/>
              <w:t>void getCoordsSignal(string&amp; placeholder){}</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ab/>
              <w:t xml:space="preserve">string findLabyrinthTact(string placeholder); //this is actually the main thing which performs the task </w:t>
            </w:r>
          </w:p>
          <w:p w:rsidR="0083040F" w:rsidRDefault="0083040F">
            <w:pPr>
              <w:pStyle w:val="Code"/>
            </w:pPr>
            <w:r w:rsidRPr="007255FB">
              <w:rPr>
                <w:rFonts w:ascii="Courier" w:hAnsi="Courier"/>
              </w:rPr>
              <w:t>};</w:t>
            </w:r>
          </w:p>
          <w:p w:rsidR="0083040F" w:rsidRDefault="0083040F">
            <w:pPr>
              <w:pStyle w:val="Code"/>
            </w:pPr>
          </w:p>
          <w:p w:rsidR="0083040F" w:rsidRDefault="0083040F">
            <w:pPr>
              <w:pStyle w:val="Code"/>
            </w:pPr>
            <w:r w:rsidRPr="007255FB">
              <w:rPr>
                <w:rFonts w:ascii="Courier" w:hAnsi="Courier"/>
              </w:rPr>
              <w:t>#endif</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Field.cpp</w:t>
      </w:r>
    </w:p>
    <w:p w:rsidR="0083040F" w:rsidRDefault="0083040F">
      <w:pPr>
        <w:pStyle w:val="af3"/>
        <w:keepNext/>
        <w:ind w:firstLine="0"/>
      </w:pPr>
      <w:r>
        <w:t xml:space="preserve">Листинг </w:t>
      </w:r>
      <w:r>
        <w:rPr>
          <w:lang w:val="en-US"/>
        </w:rPr>
        <w:t>9</w:t>
      </w:r>
      <w:r>
        <w:t xml:space="preserve"> – Field.cpp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"Field.h"</w:t>
            </w:r>
          </w:p>
          <w:p w:rsidR="0083040F" w:rsidRDefault="0083040F">
            <w:pPr>
              <w:pStyle w:val="Code"/>
            </w:pPr>
          </w:p>
          <w:p w:rsidR="0083040F" w:rsidRDefault="0083040F">
            <w:pPr>
              <w:pStyle w:val="Code"/>
            </w:pPr>
            <w:r w:rsidRPr="007255FB">
              <w:rPr>
                <w:rFonts w:ascii="Courier" w:hAnsi="Courier"/>
              </w:rPr>
              <w:t>using namespace std;</w:t>
            </w:r>
          </w:p>
          <w:p w:rsidR="0083040F" w:rsidRDefault="0083040F">
            <w:pPr>
              <w:pStyle w:val="Code"/>
            </w:pPr>
          </w:p>
          <w:p w:rsidR="0083040F" w:rsidRPr="007255FB" w:rsidRDefault="0083040F">
            <w:pPr>
              <w:pStyle w:val="Code"/>
              <w:rPr>
                <w:lang w:val="en-US"/>
              </w:rPr>
            </w:pPr>
            <w:r w:rsidRPr="007255FB">
              <w:rPr>
                <w:rFonts w:ascii="Courier" w:hAnsi="Courier"/>
                <w:lang w:val="en-US"/>
              </w:rPr>
              <w:t>string Field::insertHandler(string fieldStr)</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 as we push_back, we can use this handler only once in programm, since there only one field, it's fine</w:t>
            </w:r>
          </w:p>
          <w:p w:rsidR="0083040F" w:rsidRPr="007255FB" w:rsidRDefault="0083040F">
            <w:pPr>
              <w:pStyle w:val="Code"/>
              <w:rPr>
                <w:lang w:val="en-US"/>
              </w:rPr>
            </w:pPr>
            <w:r w:rsidRPr="007255FB">
              <w:rPr>
                <w:rFonts w:ascii="Courier" w:hAnsi="Courier"/>
                <w:lang w:val="en-US"/>
              </w:rPr>
              <w:tab/>
              <w:t>if(fieldStr == "SHOWTREE") return "0"; //means we have to stop the programm</w:t>
            </w:r>
          </w:p>
          <w:p w:rsidR="0083040F" w:rsidRPr="007255FB" w:rsidRDefault="0083040F">
            <w:pPr>
              <w:pStyle w:val="Code"/>
              <w:rPr>
                <w:lang w:val="en-US"/>
              </w:rPr>
            </w:pPr>
            <w:r w:rsidRPr="007255FB">
              <w:rPr>
                <w:rFonts w:ascii="Courier" w:hAnsi="Courier"/>
                <w:lang w:val="en-US"/>
              </w:rPr>
              <w:tab/>
              <w:t>int lineLength = fieldStr.find("\n");</w:t>
            </w:r>
          </w:p>
          <w:p w:rsidR="0083040F" w:rsidRPr="007255FB" w:rsidRDefault="0083040F">
            <w:pPr>
              <w:pStyle w:val="Code"/>
              <w:rPr>
                <w:lang w:val="en-US"/>
              </w:rPr>
            </w:pPr>
            <w:r w:rsidRPr="007255FB">
              <w:rPr>
                <w:rFonts w:ascii="Courier" w:hAnsi="Courier"/>
                <w:lang w:val="en-US"/>
              </w:rPr>
              <w:tab/>
              <w:t>for(int j = 0, i = 0; i*(lineLength + 1) + j &lt; fieldStr.size(); j++){</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if(fieldStr[i*(lineLength + 1) + j] == '\n'){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 we go to the next line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j = -1; //it'll become 0 on next iteration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if(j == 0) field.push_back(vector&lt;int&gt;()); //if the line is new we add a new line in field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field[i].push_back((int)(fieldStr[i*(lineLength + 1) + j] - '0'));</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return "1"; //means everything's fine</w:t>
            </w:r>
          </w:p>
          <w:p w:rsidR="0083040F" w:rsidRPr="007255FB" w:rsidRDefault="0083040F">
            <w:pPr>
              <w:pStyle w:val="Code"/>
              <w:rPr>
                <w:lang w:val="en-US"/>
              </w:rPr>
            </w:pPr>
            <w:r w:rsidRPr="007255FB">
              <w:rPr>
                <w:rFonts w:ascii="Courier" w:hAnsi="Courier"/>
                <w:lang w:val="en-US"/>
              </w:rPr>
              <w:tab/>
              <w:t>//need to uses emit_FSSignal(SIGNAL_D(Reader::insert)) and it'll return 0 or 1</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string Field::getFieldStateHandler(string posI100J)</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int i = stoi(posI100J) / 100;</w:t>
            </w:r>
          </w:p>
          <w:p w:rsidR="0083040F" w:rsidRPr="007255FB" w:rsidRDefault="0083040F">
            <w:pPr>
              <w:pStyle w:val="Code"/>
              <w:rPr>
                <w:lang w:val="en-US"/>
              </w:rPr>
            </w:pPr>
            <w:r w:rsidRPr="007255FB">
              <w:rPr>
                <w:rFonts w:ascii="Courier" w:hAnsi="Courier"/>
                <w:lang w:val="en-US"/>
              </w:rPr>
              <w:tab/>
              <w:t>int j = stoi(posI100J) % 100;</w:t>
            </w:r>
          </w:p>
          <w:p w:rsidR="0083040F" w:rsidRPr="007255FB" w:rsidRDefault="0083040F">
            <w:pPr>
              <w:pStyle w:val="Code"/>
              <w:rPr>
                <w:lang w:val="en-US"/>
              </w:rPr>
            </w:pPr>
            <w:r w:rsidRPr="007255FB">
              <w:rPr>
                <w:rFonts w:ascii="Courier" w:hAnsi="Courier"/>
                <w:lang w:val="en-US"/>
              </w:rPr>
              <w:tab/>
              <w:t>if(i &lt; 0 || i &gt;= field.size() || j &lt; 0 || j &gt;= field[i].size()) return to_string(-1); //out of bounds</w:t>
            </w:r>
          </w:p>
          <w:p w:rsidR="0083040F" w:rsidRPr="007255FB" w:rsidRDefault="0083040F">
            <w:pPr>
              <w:pStyle w:val="Code"/>
              <w:rPr>
                <w:lang w:val="en-US"/>
              </w:rPr>
            </w:pPr>
            <w:r w:rsidRPr="007255FB">
              <w:rPr>
                <w:rFonts w:ascii="Courier" w:hAnsi="Courier"/>
                <w:lang w:val="en-US"/>
              </w:rPr>
              <w:tab/>
              <w:t>return to_string(field[i][j]);</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Field.h</w:t>
      </w:r>
    </w:p>
    <w:p w:rsidR="0083040F" w:rsidRDefault="0083040F">
      <w:pPr>
        <w:pStyle w:val="af3"/>
        <w:keepNext/>
        <w:ind w:firstLine="0"/>
      </w:pPr>
      <w:r>
        <w:t xml:space="preserve">Листинг </w:t>
      </w:r>
      <w:fldSimple w:instr="SEQ Листинг \* ARABIC">
        <w:r>
          <w:t>1</w:t>
        </w:r>
      </w:fldSimple>
      <w:r>
        <w:rPr>
          <w:lang w:val="en-US"/>
        </w:rPr>
        <w:t>0</w:t>
      </w:r>
      <w:r>
        <w:t xml:space="preserve"> – Field.h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#ifndef __CHILD4_H__</w:t>
            </w:r>
          </w:p>
          <w:p w:rsidR="0083040F" w:rsidRDefault="0083040F">
            <w:pPr>
              <w:pStyle w:val="Code"/>
            </w:pPr>
            <w:r w:rsidRPr="007255FB">
              <w:rPr>
                <w:rFonts w:ascii="Courier" w:hAnsi="Courier"/>
              </w:rPr>
              <w:t>#define __CHILD4_H__</w:t>
            </w:r>
          </w:p>
          <w:p w:rsidR="0083040F" w:rsidRDefault="0083040F">
            <w:pPr>
              <w:pStyle w:val="Code"/>
            </w:pPr>
            <w:r w:rsidRPr="007255FB">
              <w:rPr>
                <w:rFonts w:ascii="Courier" w:hAnsi="Courier"/>
              </w:rPr>
              <w:t>#include "Base.h"</w:t>
            </w:r>
          </w:p>
          <w:p w:rsidR="0083040F" w:rsidRDefault="0083040F">
            <w:pPr>
              <w:pStyle w:val="Code"/>
            </w:pPr>
          </w:p>
          <w:p w:rsidR="0083040F" w:rsidRDefault="0083040F">
            <w:pPr>
              <w:pStyle w:val="Code"/>
            </w:pPr>
            <w:r w:rsidRPr="007255FB">
              <w:rPr>
                <w:rFonts w:ascii="Courier" w:hAnsi="Courier"/>
              </w:rPr>
              <w:t>class Field : public Base</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private:</w:t>
            </w:r>
          </w:p>
          <w:p w:rsidR="0083040F" w:rsidRDefault="0083040F">
            <w:pPr>
              <w:pStyle w:val="Code"/>
            </w:pPr>
            <w:r w:rsidRPr="007255FB">
              <w:rPr>
                <w:rFonts w:ascii="Courier" w:hAnsi="Courier"/>
              </w:rPr>
              <w:tab/>
              <w:t>vector&lt;vector&lt;int&gt;&gt; field;</w:t>
            </w:r>
          </w:p>
          <w:p w:rsidR="0083040F" w:rsidRDefault="0083040F">
            <w:pPr>
              <w:pStyle w:val="Code"/>
            </w:pPr>
            <w:r w:rsidRPr="007255FB">
              <w:rPr>
                <w:rFonts w:ascii="Courier" w:hAnsi="Courier"/>
              </w:rPr>
              <w:t>public:</w:t>
            </w:r>
          </w:p>
          <w:p w:rsidR="0083040F" w:rsidRPr="007255FB" w:rsidRDefault="0083040F">
            <w:pPr>
              <w:pStyle w:val="Code"/>
              <w:rPr>
                <w:lang w:val="en-US"/>
              </w:rPr>
            </w:pPr>
            <w:r w:rsidRPr="007255FB">
              <w:rPr>
                <w:rFonts w:ascii="Courier" w:hAnsi="Courier"/>
                <w:lang w:val="en-US"/>
              </w:rPr>
              <w:tab/>
              <w:t>Field(Base* head, string name = "Base_object") : Base(head, name) {childType = 4;}</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4)";</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string insertHandler(string fieldStr);</w:t>
            </w:r>
          </w:p>
          <w:p w:rsidR="0083040F" w:rsidRPr="007255FB" w:rsidRDefault="0083040F">
            <w:pPr>
              <w:pStyle w:val="Code"/>
              <w:rPr>
                <w:lang w:val="en-US"/>
              </w:rPr>
            </w:pPr>
            <w:r w:rsidRPr="007255FB">
              <w:rPr>
                <w:rFonts w:ascii="Courier" w:hAnsi="Courier"/>
                <w:lang w:val="en-US"/>
              </w:rPr>
              <w:tab/>
              <w:t>string getFieldStateHandler(string posI100J);</w:t>
            </w:r>
          </w:p>
          <w:p w:rsidR="0083040F" w:rsidRDefault="0083040F">
            <w:pPr>
              <w:pStyle w:val="Code"/>
            </w:pPr>
            <w:r w:rsidRPr="007255FB">
              <w:rPr>
                <w:rFonts w:ascii="Courier" w:hAnsi="Courier"/>
              </w:rPr>
              <w:t>};</w:t>
            </w:r>
          </w:p>
          <w:p w:rsidR="0083040F" w:rsidRDefault="0083040F">
            <w:pPr>
              <w:pStyle w:val="Code"/>
            </w:pPr>
          </w:p>
          <w:p w:rsidR="0083040F" w:rsidRDefault="0083040F">
            <w:pPr>
              <w:pStyle w:val="Code"/>
            </w:pPr>
            <w:r w:rsidRPr="007255FB">
              <w:rPr>
                <w:rFonts w:ascii="Courier" w:hAnsi="Courier"/>
              </w:rPr>
              <w:t>#endif</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main.cpp</w:t>
      </w:r>
    </w:p>
    <w:p w:rsidR="0083040F" w:rsidRDefault="0083040F">
      <w:pPr>
        <w:pStyle w:val="af3"/>
        <w:keepNext/>
        <w:ind w:firstLine="0"/>
      </w:pPr>
      <w:r>
        <w:t xml:space="preserve">Листинг </w:t>
      </w:r>
      <w:fldSimple w:instr="SEQ Листинг \* ARABIC">
        <w:r>
          <w:t>1</w:t>
        </w:r>
      </w:fldSimple>
      <w:r>
        <w:rPr>
          <w:lang w:val="en-US"/>
        </w:rPr>
        <w:t>1</w:t>
      </w:r>
      <w:r>
        <w:t xml:space="preserve"> – main.cpp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"Application.h"</w:t>
            </w:r>
          </w:p>
          <w:p w:rsidR="0083040F" w:rsidRDefault="0083040F">
            <w:pPr>
              <w:pStyle w:val="Code"/>
            </w:pPr>
          </w:p>
          <w:p w:rsidR="0083040F" w:rsidRDefault="0083040F">
            <w:pPr>
              <w:pStyle w:val="Code"/>
            </w:pPr>
            <w:r w:rsidRPr="007255FB">
              <w:rPr>
                <w:rFonts w:ascii="Courier" w:hAnsi="Courier"/>
              </w:rPr>
              <w:t>int main()</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ab/>
              <w:t>Application app(nullptr);</w:t>
            </w:r>
          </w:p>
          <w:p w:rsidR="0083040F" w:rsidRPr="007255FB" w:rsidRDefault="0083040F">
            <w:pPr>
              <w:pStyle w:val="Code"/>
              <w:rPr>
                <w:lang w:val="en-US"/>
              </w:rPr>
            </w:pPr>
            <w:r w:rsidRPr="007255FB">
              <w:rPr>
                <w:rFonts w:ascii="Courier" w:hAnsi="Courier"/>
                <w:lang w:val="en-US"/>
              </w:rPr>
              <w:tab/>
              <w:t>if(app.buildTree()) app.startApp();</w:t>
            </w:r>
          </w:p>
          <w:p w:rsidR="0083040F" w:rsidRDefault="0083040F">
            <w:pPr>
              <w:pStyle w:val="Code"/>
            </w:pPr>
            <w:r w:rsidRPr="007255FB">
              <w:rPr>
                <w:rFonts w:ascii="Courier" w:hAnsi="Courier"/>
                <w:lang w:val="en-US"/>
              </w:rPr>
              <w:tab/>
            </w:r>
            <w:r w:rsidRPr="007255FB">
              <w:rPr>
                <w:rFonts w:ascii="Courier" w:hAnsi="Courier"/>
              </w:rPr>
              <w:t>return(0);</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Printer.h</w:t>
      </w:r>
    </w:p>
    <w:p w:rsidR="0083040F" w:rsidRDefault="0083040F">
      <w:pPr>
        <w:pStyle w:val="af3"/>
        <w:keepNext/>
        <w:ind w:firstLine="0"/>
      </w:pPr>
      <w:r>
        <w:t xml:space="preserve">Листинг </w:t>
      </w:r>
      <w:fldSimple w:instr="SEQ Листинг \* ARABIC">
        <w:r>
          <w:t>1</w:t>
        </w:r>
      </w:fldSimple>
      <w:r>
        <w:rPr>
          <w:lang w:val="en-US"/>
        </w:rPr>
        <w:t>2</w:t>
      </w:r>
      <w:r>
        <w:t xml:space="preserve"> – Printer.h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#ifndef __CHILD6_H__</w:t>
            </w:r>
          </w:p>
          <w:p w:rsidR="0083040F" w:rsidRDefault="0083040F">
            <w:pPr>
              <w:pStyle w:val="Code"/>
            </w:pPr>
            <w:r w:rsidRPr="007255FB">
              <w:rPr>
                <w:rFonts w:ascii="Courier" w:hAnsi="Courier"/>
              </w:rPr>
              <w:t>#define __CHILD6_H__</w:t>
            </w:r>
          </w:p>
          <w:p w:rsidR="0083040F" w:rsidRDefault="0083040F">
            <w:pPr>
              <w:pStyle w:val="Code"/>
            </w:pPr>
            <w:r w:rsidRPr="007255FB">
              <w:rPr>
                <w:rFonts w:ascii="Courier" w:hAnsi="Courier"/>
              </w:rPr>
              <w:t>#include "Base.h"</w:t>
            </w:r>
          </w:p>
          <w:p w:rsidR="0083040F" w:rsidRDefault="0083040F">
            <w:pPr>
              <w:pStyle w:val="Code"/>
            </w:pPr>
          </w:p>
          <w:p w:rsidR="0083040F" w:rsidRDefault="0083040F">
            <w:pPr>
              <w:pStyle w:val="Code"/>
            </w:pPr>
            <w:r w:rsidRPr="007255FB">
              <w:rPr>
                <w:rFonts w:ascii="Courier" w:hAnsi="Courier"/>
              </w:rPr>
              <w:t>class Printer : public Base</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public:</w:t>
            </w:r>
          </w:p>
          <w:p w:rsidR="0083040F" w:rsidRPr="007255FB" w:rsidRDefault="0083040F">
            <w:pPr>
              <w:pStyle w:val="Code"/>
              <w:rPr>
                <w:lang w:val="en-US"/>
              </w:rPr>
            </w:pPr>
            <w:r w:rsidRPr="007255FB">
              <w:rPr>
                <w:rFonts w:ascii="Courier" w:hAnsi="Courier"/>
                <w:lang w:val="en-US"/>
              </w:rPr>
              <w:tab/>
              <w:t>Printer(Base* head, string name = "Base_object") : Base(head, name) {childType = 6;}</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6)";</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string printHandler(string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mes;</w:t>
            </w:r>
          </w:p>
          <w:p w:rsidR="0083040F" w:rsidRDefault="0083040F">
            <w:pPr>
              <w:pStyle w:val="Code"/>
            </w:pPr>
            <w:r w:rsidRPr="007255FB">
              <w:rPr>
                <w:rFonts w:ascii="Courier" w:hAnsi="Courier"/>
                <w:lang w:val="en-US"/>
              </w:rPr>
              <w:tab/>
            </w:r>
            <w:r w:rsidRPr="007255FB">
              <w:rPr>
                <w:rFonts w:ascii="Courier" w:hAnsi="Courier"/>
                <w:lang w:val="en-US"/>
              </w:rPr>
              <w:tab/>
            </w:r>
            <w:r w:rsidRPr="007255FB">
              <w:rPr>
                <w:rFonts w:ascii="Courier" w:hAnsi="Courier"/>
              </w:rPr>
              <w:t>return "";</w:t>
            </w:r>
          </w:p>
          <w:p w:rsidR="0083040F" w:rsidRDefault="0083040F">
            <w:pPr>
              <w:pStyle w:val="Code"/>
            </w:pPr>
            <w:r w:rsidRPr="007255FB">
              <w:rPr>
                <w:rFonts w:ascii="Courier" w:hAnsi="Courier"/>
              </w:rPr>
              <w:tab/>
              <w:t>}</w:t>
            </w:r>
          </w:p>
          <w:p w:rsidR="0083040F" w:rsidRDefault="0083040F">
            <w:pPr>
              <w:pStyle w:val="Code"/>
            </w:pPr>
            <w:r w:rsidRPr="007255FB">
              <w:rPr>
                <w:rFonts w:ascii="Courier" w:hAnsi="Courier"/>
              </w:rPr>
              <w:t>};</w:t>
            </w:r>
          </w:p>
          <w:p w:rsidR="0083040F" w:rsidRDefault="0083040F">
            <w:pPr>
              <w:pStyle w:val="Code"/>
            </w:pPr>
          </w:p>
          <w:p w:rsidR="0083040F" w:rsidRDefault="0083040F">
            <w:pPr>
              <w:pStyle w:val="Code"/>
            </w:pPr>
            <w:r w:rsidRPr="007255FB">
              <w:rPr>
                <w:rFonts w:ascii="Courier" w:hAnsi="Courier"/>
              </w:rPr>
              <w:t>#endif</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Reader.cpp</w:t>
      </w:r>
    </w:p>
    <w:p w:rsidR="0083040F" w:rsidRDefault="0083040F">
      <w:pPr>
        <w:pStyle w:val="af3"/>
        <w:keepNext/>
        <w:ind w:firstLine="0"/>
      </w:pPr>
      <w:r>
        <w:t xml:space="preserve">Листинг </w:t>
      </w:r>
      <w:fldSimple w:instr="SEQ Листинг \* ARABIC">
        <w:r>
          <w:t>1</w:t>
        </w:r>
      </w:fldSimple>
      <w:r>
        <w:rPr>
          <w:lang w:val="en-US"/>
        </w:rPr>
        <w:t>3</w:t>
      </w:r>
      <w:r>
        <w:t xml:space="preserve"> – Reader.cpp</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Tr="007255FB">
        <w:tc>
          <w:tcPr>
            <w:tcW w:w="10116" w:type="dxa"/>
          </w:tcPr>
          <w:p w:rsidR="0083040F" w:rsidRDefault="0083040F">
            <w:pPr>
              <w:pStyle w:val="Code"/>
            </w:pPr>
            <w:r w:rsidRPr="007255FB">
              <w:rPr>
                <w:rFonts w:ascii="Courier" w:hAnsi="Courier"/>
              </w:rPr>
              <w:t>#include "Reader.h"</w:t>
            </w:r>
          </w:p>
          <w:p w:rsidR="0083040F" w:rsidRDefault="0083040F">
            <w:pPr>
              <w:pStyle w:val="Code"/>
            </w:pPr>
          </w:p>
          <w:p w:rsidR="0083040F" w:rsidRDefault="0083040F">
            <w:pPr>
              <w:pStyle w:val="Code"/>
            </w:pPr>
            <w:r w:rsidRPr="007255FB">
              <w:rPr>
                <w:rFonts w:ascii="Courier" w:hAnsi="Courier"/>
              </w:rPr>
              <w:t>using namespace std;</w:t>
            </w:r>
          </w:p>
          <w:p w:rsidR="0083040F" w:rsidRDefault="0083040F">
            <w:pPr>
              <w:pStyle w:val="Code"/>
            </w:pPr>
          </w:p>
          <w:p w:rsidR="0083040F" w:rsidRPr="007255FB" w:rsidRDefault="0083040F">
            <w:pPr>
              <w:pStyle w:val="Code"/>
              <w:rPr>
                <w:lang w:val="en-US"/>
              </w:rPr>
            </w:pPr>
            <w:r w:rsidRPr="007255FB">
              <w:rPr>
                <w:rFonts w:ascii="Courier" w:hAnsi="Courier"/>
                <w:lang w:val="en-US"/>
              </w:rPr>
              <w:t>void Reader::insert(string&amp; field)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r w:rsidRPr="007255FB">
              <w:rPr>
                <w:rFonts w:ascii="Courier" w:hAnsi="Courier"/>
                <w:lang w:val="en-US"/>
              </w:rPr>
              <w:tab/>
              <w:t>field = "";</w:t>
            </w:r>
          </w:p>
          <w:p w:rsidR="0083040F" w:rsidRPr="007255FB" w:rsidRDefault="0083040F">
            <w:pPr>
              <w:pStyle w:val="Code"/>
              <w:rPr>
                <w:lang w:val="en-US"/>
              </w:rPr>
            </w:pPr>
            <w:r w:rsidRPr="007255FB">
              <w:rPr>
                <w:rFonts w:ascii="Courier" w:hAnsi="Courier"/>
                <w:lang w:val="en-US"/>
              </w:rPr>
              <w:tab/>
              <w:t>for(int i = 0; i &lt; 22; i++){</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string tmp;</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cin &gt;&gt; tmp;</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if(tmp == "SHOWTREE"){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Base* tmpRoot = this;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while(tmpRoot-&gt;getHead()) tmpRoot = tmpRoot-&gt;getHead();</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tmpRoot-&gt;showTreeState();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field =  "SHOWTREE"; //this means we have to end programm</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return;</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i--; //showtree does not count in the number of field lines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else{</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r>
            <w:r w:rsidRPr="007255FB">
              <w:rPr>
                <w:rFonts w:ascii="Courier" w:hAnsi="Courier"/>
                <w:lang w:val="en-US"/>
              </w:rPr>
              <w:tab/>
              <w:t>//tmp is a line of field</w:t>
            </w:r>
          </w:p>
          <w:p w:rsidR="0083040F" w:rsidRDefault="0083040F">
            <w:pPr>
              <w:pStyle w:val="Code"/>
            </w:pPr>
            <w:r w:rsidRPr="007255FB">
              <w:rPr>
                <w:rFonts w:ascii="Courier" w:hAnsi="Courier"/>
                <w:lang w:val="en-US"/>
              </w:rPr>
              <w:tab/>
            </w:r>
            <w:r w:rsidRPr="007255FB">
              <w:rPr>
                <w:rFonts w:ascii="Courier" w:hAnsi="Courier"/>
                <w:lang w:val="en-US"/>
              </w:rPr>
              <w:tab/>
            </w:r>
            <w:r w:rsidRPr="007255FB">
              <w:rPr>
                <w:rFonts w:ascii="Courier" w:hAnsi="Courier"/>
                <w:lang w:val="en-US"/>
              </w:rPr>
              <w:tab/>
            </w:r>
            <w:r w:rsidRPr="007255FB">
              <w:rPr>
                <w:rFonts w:ascii="Courier" w:hAnsi="Courier"/>
              </w:rPr>
              <w:t>field += tmp + "\n";</w:t>
            </w:r>
          </w:p>
          <w:p w:rsidR="0083040F" w:rsidRDefault="0083040F">
            <w:pPr>
              <w:pStyle w:val="Code"/>
            </w:pPr>
            <w:r w:rsidRPr="007255FB">
              <w:rPr>
                <w:rFonts w:ascii="Courier" w:hAnsi="Courier"/>
              </w:rPr>
              <w:tab/>
            </w:r>
            <w:r w:rsidRPr="007255FB">
              <w:rPr>
                <w:rFonts w:ascii="Courier" w:hAnsi="Courier"/>
              </w:rPr>
              <w:tab/>
              <w:t>}</w:t>
            </w:r>
          </w:p>
          <w:p w:rsidR="0083040F" w:rsidRDefault="0083040F">
            <w:pPr>
              <w:pStyle w:val="Code"/>
            </w:pPr>
            <w:r w:rsidRPr="007255FB">
              <w:rPr>
                <w:rFonts w:ascii="Courier" w:hAnsi="Courier"/>
              </w:rPr>
              <w:tab/>
              <w:t>}</w:t>
            </w:r>
          </w:p>
          <w:p w:rsidR="0083040F" w:rsidRDefault="0083040F">
            <w:pPr>
              <w:pStyle w:val="Code"/>
            </w:pPr>
            <w:r w:rsidRPr="007255FB">
              <w:rPr>
                <w:rFonts w:ascii="Courier" w:hAnsi="Courier"/>
              </w:rPr>
              <w:t>}</w:t>
            </w:r>
          </w:p>
        </w:tc>
      </w:tr>
    </w:tbl>
    <w:p w:rsidR="0083040F" w:rsidRDefault="0083040F">
      <w:pPr>
        <w:rPr>
          <w:rFonts w:ascii="Courier New" w:hAnsi="Courier New"/>
          <w:sz w:val="12"/>
          <w:szCs w:val="12"/>
        </w:rPr>
      </w:pPr>
    </w:p>
    <w:p w:rsidR="0083040F" w:rsidRDefault="0083040F">
      <w:pPr>
        <w:pStyle w:val="Heading2"/>
        <w:numPr>
          <w:ilvl w:val="1"/>
          <w:numId w:val="4"/>
        </w:numPr>
      </w:pPr>
      <w:r>
        <w:t>Файл</w:t>
      </w:r>
      <w:r>
        <w:rPr>
          <w:spacing w:val="-1"/>
        </w:rPr>
        <w:t xml:space="preserve"> </w:t>
      </w:r>
      <w:bookmarkStart w:id="14" w:name="_Hlk104332324"/>
      <w:r>
        <w:rPr>
          <w:spacing w:val="-1"/>
        </w:rPr>
        <w:t>Reader.h</w:t>
      </w:r>
      <w:bookmarkEnd w:id="14"/>
    </w:p>
    <w:p w:rsidR="0083040F" w:rsidRDefault="0083040F">
      <w:pPr>
        <w:pStyle w:val="af3"/>
        <w:keepNext/>
        <w:ind w:firstLine="0"/>
      </w:pPr>
      <w:r>
        <w:t xml:space="preserve">Листинг </w:t>
      </w:r>
      <w:fldSimple w:instr="SEQ Листинг \* ARABIC">
        <w:r>
          <w:t>1</w:t>
        </w:r>
      </w:fldSimple>
      <w:r>
        <w:rPr>
          <w:lang w:val="en-US"/>
        </w:rPr>
        <w:t>4</w:t>
      </w:r>
      <w:r>
        <w:t xml:space="preserve"> – Reader.h</w:t>
      </w:r>
    </w:p>
    <w:tbl>
      <w:tblPr>
        <w:tblW w:w="101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16"/>
      </w:tblGrid>
      <w:tr w:rsidR="0083040F" w:rsidRPr="00765936" w:rsidTr="007255FB">
        <w:tc>
          <w:tcPr>
            <w:tcW w:w="10116" w:type="dxa"/>
          </w:tcPr>
          <w:p w:rsidR="0083040F" w:rsidRDefault="0083040F">
            <w:pPr>
              <w:pStyle w:val="Code"/>
            </w:pPr>
            <w:r w:rsidRPr="007255FB">
              <w:rPr>
                <w:rFonts w:ascii="Courier" w:hAnsi="Courier"/>
              </w:rPr>
              <w:t>#ifndef __CHILD2_H__</w:t>
            </w:r>
          </w:p>
          <w:p w:rsidR="0083040F" w:rsidRDefault="0083040F">
            <w:pPr>
              <w:pStyle w:val="Code"/>
            </w:pPr>
            <w:r w:rsidRPr="007255FB">
              <w:rPr>
                <w:rFonts w:ascii="Courier" w:hAnsi="Courier"/>
              </w:rPr>
              <w:t>#define __CHILD2_H__</w:t>
            </w:r>
          </w:p>
          <w:p w:rsidR="0083040F" w:rsidRDefault="0083040F">
            <w:pPr>
              <w:pStyle w:val="Code"/>
            </w:pPr>
            <w:r w:rsidRPr="007255FB">
              <w:rPr>
                <w:rFonts w:ascii="Courier" w:hAnsi="Courier"/>
              </w:rPr>
              <w:t>#include "Base.h"</w:t>
            </w:r>
          </w:p>
          <w:p w:rsidR="0083040F" w:rsidRDefault="0083040F">
            <w:pPr>
              <w:pStyle w:val="Code"/>
            </w:pPr>
          </w:p>
          <w:p w:rsidR="0083040F" w:rsidRDefault="0083040F">
            <w:pPr>
              <w:pStyle w:val="Code"/>
            </w:pPr>
            <w:r w:rsidRPr="007255FB">
              <w:rPr>
                <w:rFonts w:ascii="Courier" w:hAnsi="Courier"/>
              </w:rPr>
              <w:t>class Reader : public Base</w:t>
            </w:r>
          </w:p>
          <w:p w:rsidR="0083040F" w:rsidRDefault="0083040F">
            <w:pPr>
              <w:pStyle w:val="Code"/>
            </w:pPr>
            <w:r w:rsidRPr="007255FB">
              <w:rPr>
                <w:rFonts w:ascii="Courier" w:hAnsi="Courier"/>
              </w:rPr>
              <w:t>{</w:t>
            </w:r>
          </w:p>
          <w:p w:rsidR="0083040F" w:rsidRDefault="0083040F">
            <w:pPr>
              <w:pStyle w:val="Code"/>
            </w:pPr>
            <w:r w:rsidRPr="007255FB">
              <w:rPr>
                <w:rFonts w:ascii="Courier" w:hAnsi="Courier"/>
              </w:rPr>
              <w:t>public:</w:t>
            </w:r>
          </w:p>
          <w:p w:rsidR="0083040F" w:rsidRPr="007255FB" w:rsidRDefault="0083040F">
            <w:pPr>
              <w:pStyle w:val="Code"/>
              <w:rPr>
                <w:lang w:val="en-US"/>
              </w:rPr>
            </w:pPr>
            <w:r w:rsidRPr="007255FB">
              <w:rPr>
                <w:rFonts w:ascii="Courier" w:hAnsi="Courier"/>
                <w:lang w:val="en-US"/>
              </w:rPr>
              <w:tab/>
              <w:t>Reader(Base* head, string name = "Base_object") : Base(head, name) {childType = 2;}</w:t>
            </w:r>
          </w:p>
          <w:p w:rsidR="0083040F" w:rsidRPr="007255FB" w:rsidRDefault="0083040F">
            <w:pPr>
              <w:pStyle w:val="Code"/>
              <w:rPr>
                <w:lang w:val="en-US"/>
              </w:rPr>
            </w:pPr>
            <w:r w:rsidRPr="007255FB">
              <w:rPr>
                <w:rFonts w:ascii="Courier" w:hAnsi="Courier"/>
                <w:lang w:val="en-US"/>
              </w:rPr>
              <w:tab/>
              <w:t>/*void signal(string&amp; mes){</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mes += " (class: 2)";</w:t>
            </w:r>
          </w:p>
          <w:p w:rsidR="0083040F" w:rsidRPr="007255FB" w:rsidRDefault="0083040F">
            <w:pPr>
              <w:pStyle w:val="Code"/>
              <w:rPr>
                <w:lang w:val="en-US"/>
              </w:rPr>
            </w:pPr>
            <w:r w:rsidRPr="007255FB">
              <w:rPr>
                <w:rFonts w:ascii="Courier" w:hAnsi="Courier"/>
                <w:lang w:val="en-US"/>
              </w:rPr>
              <w:tab/>
            </w:r>
            <w:r w:rsidRPr="007255FB">
              <w:rPr>
                <w:rFonts w:ascii="Courier" w:hAnsi="Courier"/>
                <w:lang w:val="en-US"/>
              </w:rPr>
              <w:tab/>
              <w:t>cout &lt;&lt; endl &lt;&lt; "Signal from " &lt;&lt; this-&gt;getPath();</w:t>
            </w:r>
          </w:p>
          <w:p w:rsidR="0083040F" w:rsidRPr="007255FB" w:rsidRDefault="0083040F">
            <w:pPr>
              <w:pStyle w:val="Code"/>
              <w:rPr>
                <w:lang w:val="en-US"/>
              </w:rPr>
            </w:pPr>
            <w:r w:rsidRPr="007255FB">
              <w:rPr>
                <w:rFonts w:ascii="Courier" w:hAnsi="Courier"/>
                <w:lang w:val="en-US"/>
              </w:rPr>
              <w:tab/>
              <w:t>}</w:t>
            </w:r>
          </w:p>
          <w:p w:rsidR="0083040F" w:rsidRPr="007255FB" w:rsidRDefault="0083040F">
            <w:pPr>
              <w:pStyle w:val="Code"/>
              <w:rPr>
                <w:lang w:val="en-US"/>
              </w:rPr>
            </w:pPr>
            <w:r w:rsidRPr="007255FB">
              <w:rPr>
                <w:rFonts w:ascii="Courier" w:hAnsi="Courier"/>
                <w:lang w:val="en-US"/>
              </w:rPr>
              <w:tab/>
              <w:t>void handler(string mes){cout &lt;&lt; endl &lt;&lt; "Signal to " &lt;&lt; this-&gt;getPath() &lt;&lt; " Text: " &lt;&lt; mes;}*/</w:t>
            </w:r>
          </w:p>
          <w:p w:rsidR="0083040F" w:rsidRPr="007255FB" w:rsidRDefault="0083040F">
            <w:pPr>
              <w:pStyle w:val="Code"/>
              <w:rPr>
                <w:lang w:val="en-US"/>
              </w:rPr>
            </w:pPr>
            <w:r w:rsidRPr="007255FB">
              <w:rPr>
                <w:rFonts w:ascii="Courier" w:hAnsi="Courier"/>
                <w:lang w:val="en-US"/>
              </w:rPr>
              <w:tab/>
              <w:t>void insert(string&amp; field);</w:t>
            </w:r>
          </w:p>
          <w:p w:rsidR="0083040F" w:rsidRPr="007255FB" w:rsidRDefault="0083040F">
            <w:pPr>
              <w:pStyle w:val="Code"/>
              <w:rPr>
                <w:lang w:val="en-US"/>
              </w:rPr>
            </w:pPr>
            <w:r w:rsidRPr="007255FB">
              <w:rPr>
                <w:rFonts w:ascii="Courier" w:hAnsi="Courier"/>
                <w:lang w:val="en-US"/>
              </w:rPr>
              <w:t>};</w:t>
            </w:r>
          </w:p>
          <w:p w:rsidR="0083040F" w:rsidRPr="007255FB" w:rsidRDefault="0083040F">
            <w:pPr>
              <w:pStyle w:val="Code"/>
              <w:rPr>
                <w:lang w:val="en-US"/>
              </w:rPr>
            </w:pPr>
          </w:p>
          <w:p w:rsidR="0083040F" w:rsidRPr="007255FB" w:rsidRDefault="0083040F">
            <w:pPr>
              <w:pStyle w:val="Code"/>
              <w:rPr>
                <w:lang w:val="en-US"/>
              </w:rPr>
            </w:pPr>
            <w:r w:rsidRPr="007255FB">
              <w:rPr>
                <w:rFonts w:ascii="Courier" w:hAnsi="Courier"/>
                <w:lang w:val="en-US"/>
              </w:rPr>
              <w:t>#endif</w:t>
            </w:r>
          </w:p>
        </w:tc>
      </w:tr>
    </w:tbl>
    <w:p w:rsidR="0083040F" w:rsidRPr="00974436" w:rsidRDefault="0083040F">
      <w:pPr>
        <w:rPr>
          <w:rFonts w:ascii="Courier New" w:hAnsi="Courier New"/>
          <w:sz w:val="12"/>
          <w:szCs w:val="12"/>
          <w:lang w:val="en-US"/>
        </w:rPr>
      </w:pPr>
    </w:p>
    <w:p w:rsidR="0083040F" w:rsidRDefault="0083040F">
      <w:pPr>
        <w:pStyle w:val="Heading1"/>
      </w:pPr>
      <w:bookmarkStart w:id="15" w:name="Тестирование"/>
      <w:bookmarkStart w:id="16" w:name="_Toc104333048"/>
      <w:bookmarkStart w:id="17" w:name="_Toc104332877"/>
      <w:bookmarkEnd w:id="15"/>
      <w:r>
        <w:t>6 </w:t>
      </w:r>
      <w:bookmarkEnd w:id="16"/>
      <w:bookmarkEnd w:id="17"/>
      <w:r>
        <w:t>ТЕСТИРОВАНИЕ</w:t>
      </w:r>
    </w:p>
    <w:p w:rsidR="0083040F" w:rsidRDefault="0083040F">
      <w:pPr>
        <w:pStyle w:val="BodyText"/>
      </w:pPr>
      <w:r>
        <w:t>Результат</w:t>
      </w:r>
      <w:r>
        <w:rPr>
          <w:spacing w:val="-6"/>
        </w:rPr>
        <w:t xml:space="preserve"> </w:t>
      </w:r>
      <w:r>
        <w:t>тестирования</w:t>
      </w:r>
      <w:r>
        <w:rPr>
          <w:spacing w:val="-6"/>
        </w:rPr>
        <w:t xml:space="preserve"> </w:t>
      </w:r>
      <w:r>
        <w:t>программы</w:t>
      </w:r>
      <w:r>
        <w:rPr>
          <w:spacing w:val="-8"/>
        </w:rPr>
        <w:t xml:space="preserve"> </w:t>
      </w:r>
      <w:r>
        <w:t>представлен</w:t>
      </w:r>
      <w:r>
        <w:rPr>
          <w:spacing w:val="-7"/>
        </w:rPr>
        <w:t xml:space="preserve"> </w:t>
      </w:r>
      <w:r>
        <w:t>в</w:t>
      </w:r>
      <w:r>
        <w:rPr>
          <w:spacing w:val="-7"/>
        </w:rPr>
        <w:t xml:space="preserve"> </w:t>
      </w:r>
      <w:r>
        <w:rPr>
          <w:spacing w:val="-2"/>
        </w:rPr>
        <w:t xml:space="preserve">таблице </w:t>
      </w:r>
      <w:r>
        <w:rPr>
          <w:spacing w:val="-2"/>
        </w:rPr>
        <w:fldChar w:fldCharType="begin"/>
      </w:r>
      <w:r>
        <w:rPr>
          <w:spacing w:val="-2"/>
        </w:rPr>
        <w:instrText>REF Ref_Таблица0_number_only \h</w:instrText>
      </w:r>
      <w:r w:rsidRPr="00D03FBA">
        <w:rPr>
          <w:spacing w:val="-2"/>
        </w:rPr>
      </w:r>
      <w:r>
        <w:rPr>
          <w:spacing w:val="-2"/>
        </w:rPr>
        <w:fldChar w:fldCharType="separate"/>
      </w:r>
      <w:r>
        <w:rPr>
          <w:spacing w:val="-2"/>
        </w:rPr>
        <w:t>2</w:t>
      </w:r>
      <w:r>
        <w:rPr>
          <w:spacing w:val="-2"/>
        </w:rPr>
        <w:fldChar w:fldCharType="end"/>
      </w:r>
      <w:r>
        <w:rPr>
          <w:spacing w:val="-2"/>
        </w:rPr>
        <w:t>.</w:t>
      </w:r>
    </w:p>
    <w:p w:rsidR="0083040F" w:rsidRDefault="0083040F">
      <w:pPr>
        <w:pStyle w:val="ac"/>
        <w:keepNext/>
      </w:pPr>
      <w:r>
        <w:t xml:space="preserve">Таблица </w:t>
      </w:r>
      <w:r>
        <w:rPr>
          <w:lang w:val="en-US"/>
        </w:rPr>
        <w:t>17</w:t>
      </w:r>
      <w:r>
        <w:t xml:space="preserve"> – Результат тестирования программы</w:t>
      </w:r>
    </w:p>
    <w:tbl>
      <w:tblPr>
        <w:tblW w:w="9660" w:type="dxa"/>
        <w:tblInd w:w="11" w:type="dxa"/>
        <w:tblLayout w:type="fixed"/>
        <w:tblCellMar>
          <w:left w:w="2" w:type="dxa"/>
          <w:right w:w="2" w:type="dxa"/>
        </w:tblCellMar>
        <w:tblLook w:val="01E0"/>
      </w:tblPr>
      <w:tblGrid>
        <w:gridCol w:w="3220"/>
        <w:gridCol w:w="3220"/>
        <w:gridCol w:w="3220"/>
      </w:tblGrid>
      <w:tr w:rsidR="0083040F" w:rsidTr="007255FB">
        <w:trPr>
          <w:trHeight w:val="570"/>
          <w:tblHeader/>
        </w:trPr>
        <w:tc>
          <w:tcPr>
            <w:tcW w:w="3220" w:type="dxa"/>
            <w:tcBorders>
              <w:top w:val="single" w:sz="2" w:space="0" w:color="000000"/>
              <w:left w:val="single" w:sz="2" w:space="0" w:color="000000"/>
              <w:bottom w:val="single" w:sz="2" w:space="0" w:color="000000"/>
            </w:tcBorders>
          </w:tcPr>
          <w:p w:rsidR="0083040F" w:rsidRDefault="0083040F">
            <w:pPr>
              <w:pStyle w:val="TableHeader"/>
            </w:pPr>
            <w:r>
              <w:t>Входные</w:t>
            </w:r>
            <w:r w:rsidRPr="007255FB">
              <w:rPr>
                <w:spacing w:val="-8"/>
              </w:rPr>
              <w:t xml:space="preserve"> </w:t>
            </w:r>
            <w:r w:rsidRPr="007255FB">
              <w:rPr>
                <w:spacing w:val="-2"/>
              </w:rPr>
              <w:t>данные</w:t>
            </w:r>
          </w:p>
        </w:tc>
        <w:tc>
          <w:tcPr>
            <w:tcW w:w="3220" w:type="dxa"/>
            <w:tcBorders>
              <w:top w:val="single" w:sz="2" w:space="0" w:color="000000"/>
              <w:left w:val="single" w:sz="2" w:space="0" w:color="000000"/>
              <w:bottom w:val="single" w:sz="2" w:space="0" w:color="000000"/>
            </w:tcBorders>
          </w:tcPr>
          <w:p w:rsidR="0083040F" w:rsidRDefault="0083040F">
            <w:pPr>
              <w:pStyle w:val="TableHeader"/>
            </w:pPr>
            <w:r>
              <w:t>Ожидаемые</w:t>
            </w:r>
            <w:r w:rsidRPr="007255FB">
              <w:rPr>
                <w:spacing w:val="-15"/>
              </w:rPr>
              <w:t xml:space="preserve"> </w:t>
            </w:r>
            <w:r>
              <w:t xml:space="preserve">выходные </w:t>
            </w:r>
            <w:r w:rsidRPr="007255FB">
              <w:rPr>
                <w:spacing w:val="-2"/>
              </w:rPr>
              <w:t>данные</w:t>
            </w:r>
          </w:p>
        </w:tc>
        <w:tc>
          <w:tcPr>
            <w:tcW w:w="3220" w:type="dxa"/>
            <w:tcBorders>
              <w:top w:val="single" w:sz="2" w:space="0" w:color="000000"/>
              <w:left w:val="single" w:sz="2" w:space="0" w:color="000000"/>
              <w:bottom w:val="single" w:sz="2" w:space="0" w:color="000000"/>
              <w:right w:val="single" w:sz="2" w:space="0" w:color="000000"/>
            </w:tcBorders>
          </w:tcPr>
          <w:p w:rsidR="0083040F" w:rsidRDefault="0083040F">
            <w:pPr>
              <w:pStyle w:val="TableHeader"/>
            </w:pPr>
            <w:r>
              <w:t>Фактические</w:t>
            </w:r>
            <w:r w:rsidRPr="007255FB">
              <w:rPr>
                <w:spacing w:val="-15"/>
              </w:rPr>
              <w:t xml:space="preserve"> </w:t>
            </w:r>
            <w:r>
              <w:t xml:space="preserve">выходные </w:t>
            </w:r>
            <w:r w:rsidRPr="007255FB">
              <w:rPr>
                <w:spacing w:val="-2"/>
              </w:rPr>
              <w:t>данные</w:t>
            </w:r>
          </w:p>
        </w:tc>
      </w:tr>
      <w:tr w:rsidR="0083040F" w:rsidTr="007255FB">
        <w:trPr>
          <w:trHeight w:val="649"/>
        </w:trPr>
        <w:tc>
          <w:tcPr>
            <w:tcW w:w="3220" w:type="dxa"/>
            <w:tcBorders>
              <w:left w:val="single" w:sz="2" w:space="0" w:color="000000"/>
              <w:bottom w:val="single" w:sz="2" w:space="0" w:color="000000"/>
            </w:tcBorders>
          </w:tcPr>
          <w:p w:rsidR="0083040F" w:rsidRDefault="0083040F">
            <w:pPr>
              <w:pStyle w:val="Code"/>
            </w:pPr>
            <w:r w:rsidRPr="007255FB">
              <w:rPr>
                <w:rFonts w:ascii="Courier" w:hAnsi="Courier"/>
              </w:rPr>
              <w:t>0000000000000000000000</w:t>
            </w:r>
          </w:p>
          <w:p w:rsidR="0083040F" w:rsidRDefault="0083040F">
            <w:pPr>
              <w:pStyle w:val="Code"/>
            </w:pPr>
            <w:r w:rsidRPr="007255FB">
              <w:rPr>
                <w:rFonts w:ascii="Courier" w:hAnsi="Courier"/>
              </w:rPr>
              <w:t>0101110111101111111110</w:t>
            </w:r>
          </w:p>
          <w:p w:rsidR="0083040F" w:rsidRDefault="0083040F">
            <w:pPr>
              <w:pStyle w:val="Code"/>
            </w:pPr>
            <w:r w:rsidRPr="007255FB">
              <w:rPr>
                <w:rFonts w:ascii="Courier" w:hAnsi="Courier"/>
              </w:rPr>
              <w:t>0100011100000001111110</w:t>
            </w:r>
          </w:p>
          <w:p w:rsidR="0083040F" w:rsidRDefault="0083040F">
            <w:pPr>
              <w:pStyle w:val="Code"/>
            </w:pPr>
            <w:r w:rsidRPr="007255FB">
              <w:rPr>
                <w:rFonts w:ascii="Courier" w:hAnsi="Courier"/>
              </w:rPr>
              <w:t>0101111111111111100000</w:t>
            </w:r>
          </w:p>
          <w:p w:rsidR="0083040F" w:rsidRDefault="0083040F">
            <w:pPr>
              <w:pStyle w:val="Code"/>
            </w:pPr>
            <w:r w:rsidRPr="007255FB">
              <w:rPr>
                <w:rFonts w:ascii="Courier" w:hAnsi="Courier"/>
              </w:rPr>
              <w:t>0100011111101100001110</w:t>
            </w:r>
          </w:p>
          <w:p w:rsidR="0083040F" w:rsidRDefault="0083040F">
            <w:pPr>
              <w:pStyle w:val="Code"/>
            </w:pPr>
            <w:r w:rsidRPr="007255FB">
              <w:rPr>
                <w:rFonts w:ascii="Courier" w:hAnsi="Courier"/>
              </w:rPr>
              <w:t>0111111111100001111110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0111011111111111111110</w:t>
            </w:r>
          </w:p>
          <w:p w:rsidR="0083040F" w:rsidRDefault="0083040F">
            <w:pPr>
              <w:pStyle w:val="Code"/>
            </w:pPr>
            <w:r w:rsidRPr="007255FB">
              <w:rPr>
                <w:rFonts w:ascii="Courier" w:hAnsi="Courier"/>
              </w:rPr>
              <w:t>0111011111111111110110</w:t>
            </w:r>
          </w:p>
          <w:p w:rsidR="0083040F" w:rsidRDefault="0083040F">
            <w:pPr>
              <w:pStyle w:val="Code"/>
            </w:pPr>
            <w:r w:rsidRPr="007255FB">
              <w:rPr>
                <w:rFonts w:ascii="Courier" w:hAnsi="Courier"/>
              </w:rPr>
              <w:t>0000000000111111110110</w:t>
            </w:r>
          </w:p>
          <w:p w:rsidR="0083040F" w:rsidRDefault="0083040F">
            <w:pPr>
              <w:pStyle w:val="Code"/>
            </w:pPr>
            <w:r w:rsidRPr="007255FB">
              <w:rPr>
                <w:rFonts w:ascii="Courier" w:hAnsi="Courier"/>
              </w:rPr>
              <w:t>0110111110111111110110</w:t>
            </w:r>
          </w:p>
          <w:p w:rsidR="0083040F" w:rsidRDefault="0083040F">
            <w:pPr>
              <w:pStyle w:val="Code"/>
            </w:pPr>
            <w:r w:rsidRPr="007255FB">
              <w:rPr>
                <w:rFonts w:ascii="Courier" w:hAnsi="Courier"/>
              </w:rPr>
              <w:t>0110110000011000000000</w:t>
            </w:r>
          </w:p>
          <w:p w:rsidR="0083040F" w:rsidRDefault="0083040F">
            <w:pPr>
              <w:pStyle w:val="Code"/>
            </w:pPr>
            <w:r w:rsidRPr="007255FB">
              <w:rPr>
                <w:rFonts w:ascii="Courier" w:hAnsi="Courier"/>
              </w:rPr>
              <w:t>0111111111000011110110</w:t>
            </w:r>
          </w:p>
          <w:p w:rsidR="0083040F" w:rsidRDefault="0083040F">
            <w:pPr>
              <w:pStyle w:val="Code"/>
            </w:pPr>
            <w:r w:rsidRPr="007255FB">
              <w:rPr>
                <w:rFonts w:ascii="Courier" w:hAnsi="Courier"/>
              </w:rPr>
              <w:t>0111111111111110000110</w:t>
            </w:r>
          </w:p>
          <w:p w:rsidR="0083040F" w:rsidRDefault="0083040F">
            <w:pPr>
              <w:pStyle w:val="Code"/>
            </w:pPr>
            <w:r w:rsidRPr="007255FB">
              <w:rPr>
                <w:rFonts w:ascii="Courier" w:hAnsi="Courier"/>
              </w:rPr>
              <w:t>0101011011111110111110</w:t>
            </w:r>
          </w:p>
          <w:p w:rsidR="0083040F" w:rsidRDefault="0083040F">
            <w:pPr>
              <w:pStyle w:val="Code"/>
            </w:pPr>
            <w:r w:rsidRPr="007255FB">
              <w:rPr>
                <w:rFonts w:ascii="Courier" w:hAnsi="Courier"/>
              </w:rPr>
              <w:t>0101011011111110111110</w:t>
            </w:r>
          </w:p>
          <w:p w:rsidR="0083040F" w:rsidRDefault="0083040F">
            <w:pPr>
              <w:pStyle w:val="Code"/>
            </w:pPr>
            <w:r w:rsidRPr="007255FB">
              <w:rPr>
                <w:rFonts w:ascii="Courier" w:hAnsi="Courier"/>
              </w:rPr>
              <w:t>0000000011111111111110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83040F" w:rsidRPr="007255FB" w:rsidRDefault="0083040F">
            <w:pPr>
              <w:pStyle w:val="Code"/>
              <w:rPr>
                <w:lang w:val="en-US"/>
              </w:rPr>
            </w:pPr>
            <w:r w:rsidRPr="007255FB">
              <w:rPr>
                <w:rFonts w:ascii="Courier" w:hAnsi="Courier"/>
                <w:lang w:val="en-US"/>
              </w:rPr>
              <w:t>There is no way out of the maze (1, 3)</w:t>
            </w:r>
          </w:p>
          <w:p w:rsidR="0083040F" w:rsidRPr="007255FB" w:rsidRDefault="0083040F">
            <w:pPr>
              <w:pStyle w:val="Code"/>
              <w:rPr>
                <w:lang w:val="en-US"/>
              </w:rPr>
            </w:pPr>
            <w:r w:rsidRPr="007255FB">
              <w:rPr>
                <w:rFonts w:ascii="Courier" w:hAnsi="Courier"/>
                <w:lang w:val="en-US"/>
              </w:rPr>
              <w:t>There is no way out of the maze (1, 7)</w:t>
            </w:r>
          </w:p>
          <w:p w:rsidR="0083040F" w:rsidRPr="007255FB" w:rsidRDefault="0083040F">
            <w:pPr>
              <w:pStyle w:val="Code"/>
              <w:rPr>
                <w:lang w:val="en-US"/>
              </w:rPr>
            </w:pPr>
            <w:r w:rsidRPr="007255FB">
              <w:rPr>
                <w:rFonts w:ascii="Courier" w:hAnsi="Courier"/>
                <w:lang w:val="en-US"/>
              </w:rPr>
              <w:t>There is no way out of the maze (1, 12)</w:t>
            </w:r>
          </w:p>
          <w:p w:rsidR="0083040F" w:rsidRPr="007255FB" w:rsidRDefault="0083040F">
            <w:pPr>
              <w:pStyle w:val="Code"/>
              <w:rPr>
                <w:lang w:val="en-US"/>
              </w:rPr>
            </w:pPr>
            <w:r w:rsidRPr="007255FB">
              <w:rPr>
                <w:rFonts w:ascii="Courier" w:hAnsi="Courier"/>
                <w:lang w:val="en-US"/>
              </w:rPr>
              <w:t>There is no way out of the maze (4, 22)</w:t>
            </w:r>
          </w:p>
          <w:p w:rsidR="0083040F" w:rsidRDefault="0083040F">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83040F" w:rsidRPr="007255FB" w:rsidRDefault="0083040F">
            <w:pPr>
              <w:pStyle w:val="Code"/>
              <w:rPr>
                <w:lang w:val="en-US"/>
              </w:rPr>
            </w:pPr>
            <w:r w:rsidRPr="007255FB">
              <w:rPr>
                <w:rFonts w:ascii="Courier" w:hAnsi="Courier"/>
                <w:lang w:val="en-US"/>
              </w:rPr>
              <w:t>There is no way out of the maze (1, 3)</w:t>
            </w:r>
          </w:p>
          <w:p w:rsidR="0083040F" w:rsidRPr="007255FB" w:rsidRDefault="0083040F">
            <w:pPr>
              <w:pStyle w:val="Code"/>
              <w:rPr>
                <w:lang w:val="en-US"/>
              </w:rPr>
            </w:pPr>
            <w:r w:rsidRPr="007255FB">
              <w:rPr>
                <w:rFonts w:ascii="Courier" w:hAnsi="Courier"/>
                <w:lang w:val="en-US"/>
              </w:rPr>
              <w:t>There is no way out of the maze (1, 7)</w:t>
            </w:r>
          </w:p>
          <w:p w:rsidR="0083040F" w:rsidRPr="007255FB" w:rsidRDefault="0083040F">
            <w:pPr>
              <w:pStyle w:val="Code"/>
              <w:rPr>
                <w:lang w:val="en-US"/>
              </w:rPr>
            </w:pPr>
            <w:r w:rsidRPr="007255FB">
              <w:rPr>
                <w:rFonts w:ascii="Courier" w:hAnsi="Courier"/>
                <w:lang w:val="en-US"/>
              </w:rPr>
              <w:t>There is no way out of the maze (1, 12)</w:t>
            </w:r>
          </w:p>
          <w:p w:rsidR="0083040F" w:rsidRPr="007255FB" w:rsidRDefault="0083040F">
            <w:pPr>
              <w:pStyle w:val="Code"/>
              <w:rPr>
                <w:lang w:val="en-US"/>
              </w:rPr>
            </w:pPr>
            <w:r w:rsidRPr="007255FB">
              <w:rPr>
                <w:rFonts w:ascii="Courier" w:hAnsi="Courier"/>
                <w:lang w:val="en-US"/>
              </w:rPr>
              <w:t>There is no way out of the maze (4, 22)</w:t>
            </w:r>
          </w:p>
          <w:p w:rsidR="0083040F" w:rsidRDefault="0083040F">
            <w:pPr>
              <w:pStyle w:val="Code"/>
            </w:pPr>
            <w:r w:rsidRPr="007255FB">
              <w:rPr>
                <w:rFonts w:ascii="Courier" w:hAnsi="Courier"/>
              </w:rPr>
              <w:t>Maze (14, 22) (12, 1)</w:t>
            </w:r>
          </w:p>
        </w:tc>
      </w:tr>
      <w:tr w:rsidR="0083040F" w:rsidTr="007255FB">
        <w:trPr>
          <w:trHeight w:val="649"/>
        </w:trPr>
        <w:tc>
          <w:tcPr>
            <w:tcW w:w="3220" w:type="dxa"/>
            <w:tcBorders>
              <w:left w:val="single" w:sz="2" w:space="0" w:color="000000"/>
              <w:bottom w:val="single" w:sz="2" w:space="0" w:color="000000"/>
            </w:tcBorders>
          </w:tcPr>
          <w:p w:rsidR="0083040F" w:rsidRDefault="0083040F">
            <w:pPr>
              <w:pStyle w:val="Code"/>
            </w:pPr>
            <w:r w:rsidRPr="007255FB">
              <w:rPr>
                <w:rFonts w:ascii="Courier" w:hAnsi="Courier"/>
              </w:rPr>
              <w:t>0000000000000000000000</w:t>
            </w:r>
          </w:p>
          <w:p w:rsidR="0083040F" w:rsidRDefault="0083040F">
            <w:pPr>
              <w:pStyle w:val="Code"/>
            </w:pPr>
            <w:r w:rsidRPr="007255FB">
              <w:rPr>
                <w:rFonts w:ascii="Courier" w:hAnsi="Courier"/>
              </w:rPr>
              <w:t>0101111111101111111110</w:t>
            </w:r>
          </w:p>
          <w:p w:rsidR="0083040F" w:rsidRDefault="0083040F">
            <w:pPr>
              <w:pStyle w:val="Code"/>
            </w:pPr>
            <w:r w:rsidRPr="007255FB">
              <w:rPr>
                <w:rFonts w:ascii="Courier" w:hAnsi="Courier"/>
              </w:rPr>
              <w:t>0100011100000001111110</w:t>
            </w:r>
          </w:p>
          <w:p w:rsidR="0083040F" w:rsidRDefault="0083040F">
            <w:pPr>
              <w:pStyle w:val="Code"/>
            </w:pPr>
            <w:r w:rsidRPr="007255FB">
              <w:rPr>
                <w:rFonts w:ascii="Courier" w:hAnsi="Courier"/>
              </w:rPr>
              <w:t>0101111111111111100000</w:t>
            </w:r>
          </w:p>
          <w:p w:rsidR="0083040F" w:rsidRDefault="0083040F">
            <w:pPr>
              <w:pStyle w:val="Code"/>
            </w:pPr>
            <w:r w:rsidRPr="007255FB">
              <w:rPr>
                <w:rFonts w:ascii="Courier" w:hAnsi="Courier"/>
              </w:rPr>
              <w:t>0100011111101100001110</w:t>
            </w:r>
          </w:p>
          <w:p w:rsidR="0083040F" w:rsidRDefault="0083040F">
            <w:pPr>
              <w:pStyle w:val="Code"/>
            </w:pPr>
            <w:r w:rsidRPr="007255FB">
              <w:rPr>
                <w:rFonts w:ascii="Courier" w:hAnsi="Courier"/>
              </w:rPr>
              <w:t>0111111111100001111110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0111011111111111111110</w:t>
            </w:r>
          </w:p>
          <w:p w:rsidR="0083040F" w:rsidRDefault="0083040F">
            <w:pPr>
              <w:pStyle w:val="Code"/>
            </w:pPr>
            <w:r w:rsidRPr="007255FB">
              <w:rPr>
                <w:rFonts w:ascii="Courier" w:hAnsi="Courier"/>
              </w:rPr>
              <w:t>0111011111111111110110</w:t>
            </w:r>
          </w:p>
          <w:p w:rsidR="0083040F" w:rsidRDefault="0083040F">
            <w:pPr>
              <w:pStyle w:val="Code"/>
            </w:pPr>
            <w:r w:rsidRPr="007255FB">
              <w:rPr>
                <w:rFonts w:ascii="Courier" w:hAnsi="Courier"/>
              </w:rPr>
              <w:t>0000000000111111110110</w:t>
            </w:r>
          </w:p>
          <w:p w:rsidR="0083040F" w:rsidRDefault="0083040F">
            <w:pPr>
              <w:pStyle w:val="Code"/>
            </w:pPr>
            <w:r w:rsidRPr="007255FB">
              <w:rPr>
                <w:rFonts w:ascii="Courier" w:hAnsi="Courier"/>
              </w:rPr>
              <w:t>0110111110111111110110</w:t>
            </w:r>
          </w:p>
          <w:p w:rsidR="0083040F" w:rsidRDefault="0083040F">
            <w:pPr>
              <w:pStyle w:val="Code"/>
            </w:pPr>
            <w:r w:rsidRPr="007255FB">
              <w:rPr>
                <w:rFonts w:ascii="Courier" w:hAnsi="Courier"/>
              </w:rPr>
              <w:t>0110110000011000000000</w:t>
            </w:r>
          </w:p>
          <w:p w:rsidR="0083040F" w:rsidRDefault="0083040F">
            <w:pPr>
              <w:pStyle w:val="Code"/>
            </w:pPr>
            <w:r w:rsidRPr="007255FB">
              <w:rPr>
                <w:rFonts w:ascii="Courier" w:hAnsi="Courier"/>
              </w:rPr>
              <w:t>0111111111000011110110</w:t>
            </w:r>
          </w:p>
          <w:p w:rsidR="0083040F" w:rsidRDefault="0083040F">
            <w:pPr>
              <w:pStyle w:val="Code"/>
            </w:pPr>
            <w:r w:rsidRPr="007255FB">
              <w:rPr>
                <w:rFonts w:ascii="Courier" w:hAnsi="Courier"/>
              </w:rPr>
              <w:t>0111111111111110000110</w:t>
            </w:r>
          </w:p>
          <w:p w:rsidR="0083040F" w:rsidRDefault="0083040F">
            <w:pPr>
              <w:pStyle w:val="Code"/>
            </w:pPr>
            <w:r w:rsidRPr="007255FB">
              <w:rPr>
                <w:rFonts w:ascii="Courier" w:hAnsi="Courier"/>
              </w:rPr>
              <w:t>0101011011111110111110</w:t>
            </w:r>
          </w:p>
          <w:p w:rsidR="0083040F" w:rsidRDefault="0083040F">
            <w:pPr>
              <w:pStyle w:val="Code"/>
            </w:pPr>
            <w:r w:rsidRPr="007255FB">
              <w:rPr>
                <w:rFonts w:ascii="Courier" w:hAnsi="Courier"/>
              </w:rPr>
              <w:t>0101011011111110111110</w:t>
            </w:r>
          </w:p>
          <w:p w:rsidR="0083040F" w:rsidRDefault="0083040F">
            <w:pPr>
              <w:pStyle w:val="Code"/>
            </w:pPr>
            <w:r w:rsidRPr="007255FB">
              <w:rPr>
                <w:rFonts w:ascii="Courier" w:hAnsi="Courier"/>
              </w:rPr>
              <w:t>0000000011111111111110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0111111111111111111110</w:t>
            </w:r>
          </w:p>
          <w:p w:rsidR="0083040F" w:rsidRDefault="0083040F">
            <w:pPr>
              <w:pStyle w:val="Code"/>
            </w:pPr>
            <w:r w:rsidRPr="007255FB">
              <w:rPr>
                <w:rFonts w:ascii="Courier" w:hAnsi="Courier"/>
              </w:rPr>
              <w:t>0000000000000000000000</w:t>
            </w:r>
          </w:p>
        </w:tc>
        <w:tc>
          <w:tcPr>
            <w:tcW w:w="3220" w:type="dxa"/>
            <w:tcBorders>
              <w:left w:val="single" w:sz="2" w:space="0" w:color="000000"/>
              <w:bottom w:val="single" w:sz="2" w:space="0" w:color="000000"/>
            </w:tcBorders>
          </w:tcPr>
          <w:p w:rsidR="0083040F" w:rsidRPr="007255FB" w:rsidRDefault="0083040F">
            <w:pPr>
              <w:pStyle w:val="Code"/>
              <w:rPr>
                <w:lang w:val="en-US"/>
              </w:rPr>
            </w:pPr>
            <w:r w:rsidRPr="007255FB">
              <w:rPr>
                <w:rFonts w:ascii="Courier" w:hAnsi="Courier"/>
                <w:lang w:val="en-US"/>
              </w:rPr>
              <w:t>There is no way out of the maze (1, 3)</w:t>
            </w:r>
          </w:p>
          <w:p w:rsidR="0083040F" w:rsidRPr="007255FB" w:rsidRDefault="0083040F">
            <w:pPr>
              <w:pStyle w:val="Code"/>
              <w:rPr>
                <w:lang w:val="en-US"/>
              </w:rPr>
            </w:pPr>
            <w:r w:rsidRPr="007255FB">
              <w:rPr>
                <w:rFonts w:ascii="Courier" w:hAnsi="Courier"/>
                <w:lang w:val="en-US"/>
              </w:rPr>
              <w:t>There is no way out of the maze (1, 12)</w:t>
            </w:r>
          </w:p>
          <w:p w:rsidR="0083040F" w:rsidRPr="007255FB" w:rsidRDefault="0083040F">
            <w:pPr>
              <w:pStyle w:val="Code"/>
              <w:rPr>
                <w:lang w:val="en-US"/>
              </w:rPr>
            </w:pPr>
            <w:r w:rsidRPr="007255FB">
              <w:rPr>
                <w:rFonts w:ascii="Courier" w:hAnsi="Courier"/>
                <w:lang w:val="en-US"/>
              </w:rPr>
              <w:t>There is no way out of the maze (4, 22)</w:t>
            </w:r>
          </w:p>
          <w:p w:rsidR="0083040F" w:rsidRDefault="0083040F">
            <w:pPr>
              <w:pStyle w:val="Code"/>
            </w:pPr>
            <w:r w:rsidRPr="007255FB">
              <w:rPr>
                <w:rFonts w:ascii="Courier" w:hAnsi="Courier"/>
              </w:rPr>
              <w:t>Maze (14, 22) (12, 1)</w:t>
            </w:r>
          </w:p>
        </w:tc>
        <w:tc>
          <w:tcPr>
            <w:tcW w:w="3220" w:type="dxa"/>
            <w:tcBorders>
              <w:left w:val="single" w:sz="2" w:space="0" w:color="000000"/>
              <w:bottom w:val="single" w:sz="2" w:space="0" w:color="000000"/>
              <w:right w:val="single" w:sz="2" w:space="0" w:color="000000"/>
            </w:tcBorders>
          </w:tcPr>
          <w:p w:rsidR="0083040F" w:rsidRPr="007255FB" w:rsidRDefault="0083040F">
            <w:pPr>
              <w:pStyle w:val="Code"/>
              <w:rPr>
                <w:lang w:val="en-US"/>
              </w:rPr>
            </w:pPr>
            <w:r w:rsidRPr="007255FB">
              <w:rPr>
                <w:rFonts w:ascii="Courier" w:hAnsi="Courier"/>
                <w:lang w:val="en-US"/>
              </w:rPr>
              <w:t>There is no way out of the maze (1, 3)</w:t>
            </w:r>
          </w:p>
          <w:p w:rsidR="0083040F" w:rsidRPr="007255FB" w:rsidRDefault="0083040F">
            <w:pPr>
              <w:pStyle w:val="Code"/>
              <w:rPr>
                <w:lang w:val="en-US"/>
              </w:rPr>
            </w:pPr>
            <w:r w:rsidRPr="007255FB">
              <w:rPr>
                <w:rFonts w:ascii="Courier" w:hAnsi="Courier"/>
                <w:lang w:val="en-US"/>
              </w:rPr>
              <w:t>There is no way out of the maze (1, 12)</w:t>
            </w:r>
          </w:p>
          <w:p w:rsidR="0083040F" w:rsidRPr="007255FB" w:rsidRDefault="0083040F">
            <w:pPr>
              <w:pStyle w:val="Code"/>
              <w:rPr>
                <w:lang w:val="en-US"/>
              </w:rPr>
            </w:pPr>
            <w:r w:rsidRPr="007255FB">
              <w:rPr>
                <w:rFonts w:ascii="Courier" w:hAnsi="Courier"/>
                <w:lang w:val="en-US"/>
              </w:rPr>
              <w:t>There is no way out of the maze (4, 22)</w:t>
            </w:r>
          </w:p>
          <w:p w:rsidR="0083040F" w:rsidRDefault="0083040F">
            <w:pPr>
              <w:pStyle w:val="Code"/>
            </w:pPr>
            <w:r w:rsidRPr="007255FB">
              <w:rPr>
                <w:rFonts w:ascii="Courier" w:hAnsi="Courier"/>
              </w:rPr>
              <w:t>Maze (14, 22) (12, 1)</w:t>
            </w:r>
          </w:p>
        </w:tc>
      </w:tr>
    </w:tbl>
    <w:p w:rsidR="0083040F" w:rsidRDefault="0083040F">
      <w:pPr>
        <w:sectPr w:rsidR="0083040F">
          <w:footerReference w:type="default" r:id="rId23"/>
          <w:pgSz w:w="12240" w:h="15840"/>
          <w:pgMar w:top="1134" w:right="567" w:bottom="1134" w:left="1701" w:header="0" w:footer="720" w:gutter="0"/>
          <w:cols w:space="720"/>
          <w:formProt w:val="0"/>
          <w:docGrid w:linePitch="100"/>
        </w:sectPr>
      </w:pPr>
    </w:p>
    <w:p w:rsidR="0083040F" w:rsidRDefault="0083040F">
      <w:pPr>
        <w:pStyle w:val="Heading1"/>
        <w:jc w:val="center"/>
      </w:pPr>
      <w:r>
        <w:t>ЗАКЛЮЧЕНИЕ</w:t>
      </w:r>
    </w:p>
    <w:p w:rsidR="0083040F" w:rsidRDefault="0083040F">
      <w:r>
        <w:t>В процессе прохождения курса объектно-ориентированного программирования, мною были получены знания и навыки, касающиеся концепции объектно</w:t>
      </w:r>
      <w:r w:rsidRPr="00032AB0">
        <w:t>-</w:t>
      </w:r>
      <w:r>
        <w:t>ориентированного программирования. Также в процессе обширной практики был получен опыт программирования в стиле объектно</w:t>
      </w:r>
      <w:r w:rsidRPr="00032AB0">
        <w:t>-</w:t>
      </w:r>
      <w:r>
        <w:t>ориентирования программирования. Была освоена работа c классами и их объектами, создание связей между ними, наследование одних классов от других, прочие особенности объектно</w:t>
      </w:r>
      <w:r w:rsidRPr="00032AB0">
        <w:t>-</w:t>
      </w:r>
      <w:r>
        <w:t>ориентированного программирования и различные способы работы со всем вышеперечисленным. Также в процессе прохождения курса я был ознакомлен с идеологией объектно</w:t>
      </w:r>
      <w:r w:rsidRPr="00032AB0">
        <w:t>-</w:t>
      </w:r>
      <w:r>
        <w:t>ориентированного программирования и работал в соответствии с ней. По результатам курса было выполнено множество практических задани</w:t>
      </w:r>
      <w:bookmarkStart w:id="18" w:name="_GoBack"/>
      <w:bookmarkEnd w:id="18"/>
      <w:r>
        <w:t>й, в том числе и данная курсовая работа.</w:t>
      </w:r>
    </w:p>
    <w:p w:rsidR="0083040F" w:rsidRDefault="0083040F">
      <w:pPr>
        <w:pStyle w:val="Heading1"/>
        <w:ind w:firstLine="0"/>
        <w:jc w:val="center"/>
      </w:pPr>
      <w:bookmarkStart w:id="19" w:name="_Toc104333050"/>
      <w:bookmarkStart w:id="20" w:name="_Toc104332879"/>
      <w:r>
        <w:t>СПИСОК ИСПОЛЬЗОВАННЫХ ИСТОЧНИКОВ</w:t>
      </w:r>
      <w:bookmarkEnd w:id="19"/>
      <w:bookmarkEnd w:id="20"/>
    </w:p>
    <w:p w:rsidR="0083040F" w:rsidRDefault="0083040F">
      <w:pPr>
        <w:pStyle w:val="BodyText"/>
      </w:pPr>
      <w:r>
        <w:t>1. Васильев</w:t>
      </w:r>
      <w:r>
        <w:rPr>
          <w:spacing w:val="-9"/>
        </w:rPr>
        <w:t xml:space="preserve"> </w:t>
      </w:r>
      <w:r>
        <w:t>А.Н.</w:t>
      </w:r>
      <w:r>
        <w:rPr>
          <w:spacing w:val="-10"/>
        </w:rPr>
        <w:t xml:space="preserve"> </w:t>
      </w:r>
      <w:r>
        <w:t>Объектно-ориентированное</w:t>
      </w:r>
      <w:r>
        <w:rPr>
          <w:spacing w:val="-10"/>
        </w:rPr>
        <w:t xml:space="preserve"> </w:t>
      </w:r>
      <w:r>
        <w:t>программирование</w:t>
      </w:r>
      <w:r>
        <w:rPr>
          <w:spacing w:val="-10"/>
        </w:rPr>
        <w:t xml:space="preserve"> </w:t>
      </w:r>
      <w:r>
        <w:t>на</w:t>
      </w:r>
      <w:r>
        <w:rPr>
          <w:spacing w:val="-10"/>
        </w:rPr>
        <w:t xml:space="preserve"> </w:t>
      </w:r>
      <w:r>
        <w:t>С++. Издательство: Наука и Техника. Санкт-Петербург, 2016г. 543 стр.</w:t>
      </w:r>
    </w:p>
    <w:p w:rsidR="0083040F" w:rsidRDefault="0083040F">
      <w:pPr>
        <w:pStyle w:val="BodyText"/>
      </w:pPr>
      <w:r>
        <w:t>2. Шилдт</w:t>
      </w:r>
      <w:r>
        <w:rPr>
          <w:spacing w:val="-3"/>
        </w:rPr>
        <w:t xml:space="preserve"> </w:t>
      </w:r>
      <w:r>
        <w:t>Г.</w:t>
      </w:r>
      <w:r>
        <w:rPr>
          <w:spacing w:val="-5"/>
        </w:rPr>
        <w:t xml:space="preserve"> </w:t>
      </w:r>
      <w:r>
        <w:t>С++:</w:t>
      </w:r>
      <w:r>
        <w:rPr>
          <w:spacing w:val="-4"/>
        </w:rPr>
        <w:t xml:space="preserve"> </w:t>
      </w:r>
      <w:r>
        <w:t>базовый</w:t>
      </w:r>
      <w:r>
        <w:rPr>
          <w:spacing w:val="-3"/>
        </w:rPr>
        <w:t xml:space="preserve"> </w:t>
      </w:r>
      <w:r>
        <w:t>курс.</w:t>
      </w:r>
      <w:r>
        <w:rPr>
          <w:spacing w:val="-5"/>
        </w:rPr>
        <w:t xml:space="preserve"> </w:t>
      </w:r>
      <w:r>
        <w:t>3-е</w:t>
      </w:r>
      <w:r>
        <w:rPr>
          <w:spacing w:val="-3"/>
        </w:rPr>
        <w:t xml:space="preserve"> </w:t>
      </w:r>
      <w:r>
        <w:t>изд.</w:t>
      </w:r>
      <w:r>
        <w:rPr>
          <w:spacing w:val="-4"/>
        </w:rPr>
        <w:t xml:space="preserve"> </w:t>
      </w:r>
      <w:r>
        <w:t>Пер.</w:t>
      </w:r>
      <w:r>
        <w:rPr>
          <w:spacing w:val="-5"/>
        </w:rPr>
        <w:t xml:space="preserve"> </w:t>
      </w:r>
      <w:r>
        <w:t>с</w:t>
      </w:r>
      <w:r>
        <w:rPr>
          <w:spacing w:val="-5"/>
        </w:rPr>
        <w:t xml:space="preserve"> </w:t>
      </w:r>
      <w:r>
        <w:t>англ..</w:t>
      </w:r>
      <w:r>
        <w:rPr>
          <w:spacing w:val="-3"/>
        </w:rPr>
        <w:t xml:space="preserve"> </w:t>
      </w:r>
      <w:r>
        <w:t>—</w:t>
      </w:r>
      <w:r>
        <w:rPr>
          <w:spacing w:val="-4"/>
        </w:rPr>
        <w:t xml:space="preserve"> </w:t>
      </w:r>
      <w:r>
        <w:t>М.:</w:t>
      </w:r>
      <w:r>
        <w:rPr>
          <w:spacing w:val="-4"/>
        </w:rPr>
        <w:t xml:space="preserve"> </w:t>
      </w:r>
      <w:r>
        <w:t>Вильямс,</w:t>
      </w:r>
      <w:r>
        <w:rPr>
          <w:spacing w:val="-5"/>
        </w:rPr>
        <w:t xml:space="preserve"> </w:t>
      </w:r>
      <w:r>
        <w:t>2017.</w:t>
      </w:r>
      <w:r>
        <w:rPr>
          <w:spacing w:val="-4"/>
        </w:rPr>
        <w:t xml:space="preserve"> </w:t>
      </w:r>
      <w:r>
        <w:t>— 624 с.</w:t>
      </w:r>
    </w:p>
    <w:p w:rsidR="0083040F" w:rsidRDefault="0083040F">
      <w:pPr>
        <w:pStyle w:val="BodyText"/>
      </w:pPr>
      <w:r>
        <w:t>3. Методическое пособие для проведения практических заданий, контрольных</w:t>
      </w:r>
      <w:r>
        <w:rPr>
          <w:spacing w:val="-8"/>
        </w:rPr>
        <w:t xml:space="preserve"> </w:t>
      </w:r>
      <w:r>
        <w:t>и</w:t>
      </w:r>
      <w:r>
        <w:rPr>
          <w:spacing w:val="-8"/>
        </w:rPr>
        <w:t xml:space="preserve"> </w:t>
      </w:r>
      <w:r>
        <w:t>курсовых</w:t>
      </w:r>
      <w:r>
        <w:rPr>
          <w:spacing w:val="-8"/>
        </w:rPr>
        <w:t xml:space="preserve"> </w:t>
      </w:r>
      <w:r>
        <w:t>работ</w:t>
      </w:r>
      <w:r>
        <w:rPr>
          <w:spacing w:val="-7"/>
        </w:rPr>
        <w:t xml:space="preserve"> </w:t>
      </w:r>
      <w:r>
        <w:t>по</w:t>
      </w:r>
      <w:r>
        <w:rPr>
          <w:spacing w:val="-8"/>
        </w:rPr>
        <w:t xml:space="preserve"> </w:t>
      </w:r>
      <w:r>
        <w:t>дисциплине</w:t>
      </w:r>
      <w:r>
        <w:rPr>
          <w:spacing w:val="-8"/>
        </w:rPr>
        <w:t xml:space="preserve"> </w:t>
      </w:r>
      <w:r>
        <w:t>«Объектно-ориентированное программирование» [Электронный ресурс] – URL: https://mirea.aco-avrora.ru/student/files/methodichescoe_posobie_dlya_laboratorny h_rabot_3.pdf (дата обращения 05.05.2021).</w:t>
      </w:r>
    </w:p>
    <w:p w:rsidR="0083040F" w:rsidRDefault="0083040F">
      <w:pPr>
        <w:pStyle w:val="BodyText"/>
      </w:pPr>
      <w:r>
        <w:t>4. Приложение</w:t>
      </w:r>
      <w:r>
        <w:rPr>
          <w:spacing w:val="-1"/>
        </w:rPr>
        <w:t xml:space="preserve"> </w:t>
      </w:r>
      <w:r>
        <w:t>к</w:t>
      </w:r>
      <w:r>
        <w:rPr>
          <w:spacing w:val="-1"/>
        </w:rPr>
        <w:t xml:space="preserve"> </w:t>
      </w:r>
      <w:r>
        <w:t>методическому пособию студента по</w:t>
      </w:r>
      <w:r>
        <w:rPr>
          <w:spacing w:val="-1"/>
        </w:rPr>
        <w:t xml:space="preserve"> </w:t>
      </w:r>
      <w:r>
        <w:t>выполнению заданий</w:t>
      </w:r>
      <w:r>
        <w:rPr>
          <w:spacing w:val="-1"/>
        </w:rPr>
        <w:t xml:space="preserve"> </w:t>
      </w:r>
      <w:r>
        <w:t>в рамках</w:t>
      </w:r>
      <w:r>
        <w:rPr>
          <w:spacing w:val="-12"/>
        </w:rPr>
        <w:t xml:space="preserve"> </w:t>
      </w:r>
      <w:r>
        <w:t>курса</w:t>
      </w:r>
      <w:r>
        <w:rPr>
          <w:spacing w:val="-11"/>
        </w:rPr>
        <w:t xml:space="preserve"> </w:t>
      </w:r>
      <w:r>
        <w:t>«Объектно-ориентированное</w:t>
      </w:r>
      <w:r>
        <w:rPr>
          <w:spacing w:val="-12"/>
        </w:rPr>
        <w:t xml:space="preserve"> </w:t>
      </w:r>
      <w:r>
        <w:t>программирование»</w:t>
      </w:r>
      <w:r>
        <w:rPr>
          <w:spacing w:val="-12"/>
        </w:rPr>
        <w:t xml:space="preserve"> </w:t>
      </w:r>
      <w:r>
        <w:t>[Электронный ресурс]. URL: https://mirea.aco-avrora.ru/student/files/Prilozheniye_k_methodichke.pdf</w:t>
      </w:r>
      <w:r>
        <w:rPr>
          <w:spacing w:val="-18"/>
        </w:rPr>
        <w:t xml:space="preserve"> </w:t>
      </w:r>
      <w:r>
        <w:t>(дата обращения 05.05.2021).</w:t>
      </w:r>
    </w:p>
    <w:p w:rsidR="0083040F" w:rsidRDefault="0083040F">
      <w:pPr>
        <w:pStyle w:val="BodyText"/>
      </w:pPr>
      <w:r>
        <w:t>5. Видео</w:t>
      </w:r>
      <w:r>
        <w:rPr>
          <w:spacing w:val="-9"/>
        </w:rPr>
        <w:t xml:space="preserve"> </w:t>
      </w:r>
      <w:r>
        <w:t>лекции</w:t>
      </w:r>
      <w:r>
        <w:rPr>
          <w:spacing w:val="-10"/>
        </w:rPr>
        <w:t xml:space="preserve"> </w:t>
      </w:r>
      <w:r>
        <w:t>по</w:t>
      </w:r>
      <w:r>
        <w:rPr>
          <w:spacing w:val="-10"/>
        </w:rPr>
        <w:t xml:space="preserve"> </w:t>
      </w:r>
      <w:r>
        <w:t>курсу</w:t>
      </w:r>
      <w:r>
        <w:rPr>
          <w:spacing w:val="-10"/>
        </w:rPr>
        <w:t xml:space="preserve"> </w:t>
      </w:r>
      <w:r>
        <w:t>«Объектно-ориентированное</w:t>
      </w:r>
      <w:r>
        <w:rPr>
          <w:spacing w:val="-9"/>
        </w:rPr>
        <w:t xml:space="preserve"> </w:t>
      </w:r>
      <w:r>
        <w:t>программирование» [Электронный ресурс]. АСО «Аврора».</w:t>
      </w:r>
    </w:p>
    <w:p w:rsidR="0083040F" w:rsidRDefault="0083040F">
      <w:pPr>
        <w:pStyle w:val="BodyText"/>
      </w:pPr>
      <w:r>
        <w:t>6. Антик М.И. Дискретная математика [Электронный ресурс]: Учебное пособие /Антик М.И., Казанцева Л.В. — М.: МИРЭА — Российский технологический</w:t>
      </w:r>
      <w:r>
        <w:rPr>
          <w:spacing w:val="-5"/>
        </w:rPr>
        <w:t xml:space="preserve"> </w:t>
      </w:r>
      <w:r>
        <w:t>университет,</w:t>
      </w:r>
      <w:r>
        <w:rPr>
          <w:spacing w:val="-5"/>
        </w:rPr>
        <w:t xml:space="preserve"> </w:t>
      </w:r>
      <w:r>
        <w:t>2018</w:t>
      </w:r>
      <w:r>
        <w:rPr>
          <w:spacing w:val="-6"/>
        </w:rPr>
        <w:t xml:space="preserve"> </w:t>
      </w:r>
      <w:r>
        <w:t>—</w:t>
      </w:r>
      <w:r>
        <w:rPr>
          <w:spacing w:val="-6"/>
        </w:rPr>
        <w:t xml:space="preserve"> </w:t>
      </w:r>
      <w:r>
        <w:t>1</w:t>
      </w:r>
      <w:r>
        <w:rPr>
          <w:spacing w:val="-6"/>
        </w:rPr>
        <w:t xml:space="preserve"> </w:t>
      </w:r>
      <w:r>
        <w:t>электрон.</w:t>
      </w:r>
      <w:r>
        <w:rPr>
          <w:spacing w:val="-6"/>
        </w:rPr>
        <w:t xml:space="preserve"> </w:t>
      </w:r>
      <w:r>
        <w:t>опт.</w:t>
      </w:r>
      <w:r>
        <w:rPr>
          <w:spacing w:val="-6"/>
        </w:rPr>
        <w:t xml:space="preserve"> </w:t>
      </w:r>
      <w:r>
        <w:t>диск</w:t>
      </w:r>
      <w:r>
        <w:rPr>
          <w:spacing w:val="-5"/>
        </w:rPr>
        <w:t xml:space="preserve"> </w:t>
      </w:r>
      <w:r>
        <w:t>(CD-ROM).</w:t>
      </w:r>
    </w:p>
    <w:sectPr w:rsidR="0083040F" w:rsidSect="00E746D5">
      <w:footerReference w:type="default" r:id="rId24"/>
      <w:pgSz w:w="12240" w:h="15840"/>
      <w:pgMar w:top="1134" w:right="567" w:bottom="1134" w:left="1701" w:header="0" w:footer="720"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40F" w:rsidRDefault="0083040F">
      <w:pPr>
        <w:spacing w:line="240" w:lineRule="auto"/>
      </w:pPr>
      <w:r>
        <w:separator/>
      </w:r>
    </w:p>
  </w:endnote>
  <w:endnote w:type="continuationSeparator" w:id="0">
    <w:p w:rsidR="0083040F" w:rsidRDefault="008304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panose1 w:val="00000000000000000000"/>
    <w:charset w:val="CC"/>
    <w:family w:val="roman"/>
    <w:notTrueType/>
    <w:pitch w:val="variable"/>
    <w:sig w:usb0="00000201" w:usb1="00000000" w:usb2="00000000" w:usb3="00000000" w:csb0="00000004" w:csb1="00000000"/>
  </w:font>
  <w:font w:name="Liberation Sans">
    <w:altName w:val="Arial"/>
    <w:panose1 w:val="00000000000000000000"/>
    <w:charset w:val="CC"/>
    <w:family w:val="roman"/>
    <w:notTrueType/>
    <w:pitch w:val="variable"/>
    <w:sig w:usb0="00000201" w:usb1="00000000" w:usb2="00000000" w:usb3="00000000" w:csb0="00000004"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l?r ?S?V?b?N"/>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0F" w:rsidRDefault="0083040F" w:rsidP="00DE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3040F" w:rsidRDefault="0083040F" w:rsidP="00A83C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0F" w:rsidRPr="00553540" w:rsidRDefault="0083040F" w:rsidP="00553540">
    <w:pPr>
      <w:pStyle w:val="Footer"/>
      <w:jc w:val="center"/>
      <w:rPr>
        <w:rStyle w:val="PageNumber"/>
        <w:lang w:val="en-US"/>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r>
      <w:rPr>
        <w:rStyle w:val="PageNumber"/>
        <w:lang w:val="en-US"/>
      </w:rPr>
      <w:t xml:space="preserve">   </w:t>
    </w:r>
  </w:p>
  <w:p w:rsidR="0083040F" w:rsidRDefault="0083040F" w:rsidP="00A83C26">
    <w:pPr>
      <w:pStyle w:val="Footer"/>
      <w:ind w:right="360"/>
      <w:jc w:val="center"/>
      <w:rPr>
        <w:szCs w:val="28"/>
      </w:rPr>
    </w:pPr>
  </w:p>
  <w:p w:rsidR="0083040F" w:rsidRDefault="008304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0F" w:rsidRDefault="0083040F">
    <w:pPr>
      <w:pStyle w:val="Footer"/>
      <w:jc w:val="center"/>
      <w:rPr>
        <w:szCs w:val="28"/>
      </w:rPr>
    </w:pPr>
    <w:fldSimple w:instr="PAGE">
      <w:r>
        <w:rPr>
          <w:noProof/>
        </w:rPr>
        <w:t>13</w:t>
      </w:r>
    </w:fldSimple>
  </w:p>
  <w:p w:rsidR="0083040F" w:rsidRDefault="0083040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40F" w:rsidRDefault="0083040F">
    <w:pPr>
      <w:pStyle w:val="Footer"/>
      <w:jc w:val="center"/>
      <w:rPr>
        <w:szCs w:val="28"/>
      </w:rPr>
    </w:pPr>
    <w:fldSimple w:instr="PAGE">
      <w:r>
        <w:rPr>
          <w:noProof/>
        </w:rPr>
        <w:t>63</w:t>
      </w:r>
    </w:fldSimple>
  </w:p>
  <w:p w:rsidR="0083040F" w:rsidRDefault="008304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40F" w:rsidRDefault="0083040F">
      <w:pPr>
        <w:spacing w:line="240" w:lineRule="auto"/>
      </w:pPr>
      <w:r>
        <w:separator/>
      </w:r>
    </w:p>
  </w:footnote>
  <w:footnote w:type="continuationSeparator" w:id="0">
    <w:p w:rsidR="0083040F" w:rsidRDefault="0083040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9E3"/>
    <w:multiLevelType w:val="hybridMultilevel"/>
    <w:tmpl w:val="59A46012"/>
    <w:lvl w:ilvl="0" w:tplc="8B3621C2">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
    <w:nsid w:val="0FF14D9E"/>
    <w:multiLevelType w:val="hybridMultilevel"/>
    <w:tmpl w:val="CCD6C260"/>
    <w:lvl w:ilvl="0" w:tplc="8B3621C2">
      <w:start w:val="1"/>
      <w:numFmt w:val="bullet"/>
      <w:lvlText w:val=""/>
      <w:lvlJc w:val="left"/>
      <w:pPr>
        <w:tabs>
          <w:tab w:val="num" w:pos="1080"/>
        </w:tabs>
        <w:ind w:left="1080" w:hanging="360"/>
      </w:pPr>
      <w:rPr>
        <w:rFonts w:ascii="Symbol" w:hAnsi="Symbol" w:hint="default"/>
      </w:rPr>
    </w:lvl>
    <w:lvl w:ilvl="1" w:tplc="16761FB4">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7E8650C"/>
    <w:multiLevelType w:val="multilevel"/>
    <w:tmpl w:val="B240D2D4"/>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260"/>
        </w:tabs>
        <w:ind w:left="126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233D096F"/>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3C20DC5"/>
    <w:multiLevelType w:val="multilevel"/>
    <w:tmpl w:val="D2B0641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29D22B20"/>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nsid w:val="2A2347D5"/>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nsid w:val="32552C89"/>
    <w:multiLevelType w:val="multilevel"/>
    <w:tmpl w:val="A2F4DC68"/>
    <w:lvl w:ilvl="0">
      <w:start w:val="5"/>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38247C4E"/>
    <w:multiLevelType w:val="multilevel"/>
    <w:tmpl w:val="8F72B5A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nsid w:val="4F523CB1"/>
    <w:multiLevelType w:val="hybridMultilevel"/>
    <w:tmpl w:val="0DB2E2CA"/>
    <w:lvl w:ilvl="0" w:tplc="8B3621C2">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540"/>
        </w:tabs>
        <w:ind w:left="540" w:hanging="360"/>
      </w:pPr>
      <w:rPr>
        <w:rFonts w:ascii="Courier New" w:hAnsi="Courier New" w:hint="default"/>
      </w:rPr>
    </w:lvl>
    <w:lvl w:ilvl="2" w:tplc="04190005" w:tentative="1">
      <w:start w:val="1"/>
      <w:numFmt w:val="bullet"/>
      <w:lvlText w:val=""/>
      <w:lvlJc w:val="left"/>
      <w:pPr>
        <w:tabs>
          <w:tab w:val="num" w:pos="1260"/>
        </w:tabs>
        <w:ind w:left="1260" w:hanging="360"/>
      </w:pPr>
      <w:rPr>
        <w:rFonts w:ascii="Wingdings" w:hAnsi="Wingdings" w:hint="default"/>
      </w:rPr>
    </w:lvl>
    <w:lvl w:ilvl="3" w:tplc="04190001" w:tentative="1">
      <w:start w:val="1"/>
      <w:numFmt w:val="bullet"/>
      <w:lvlText w:val=""/>
      <w:lvlJc w:val="left"/>
      <w:pPr>
        <w:tabs>
          <w:tab w:val="num" w:pos="1980"/>
        </w:tabs>
        <w:ind w:left="1980" w:hanging="360"/>
      </w:pPr>
      <w:rPr>
        <w:rFonts w:ascii="Symbol" w:hAnsi="Symbol" w:hint="default"/>
      </w:rPr>
    </w:lvl>
    <w:lvl w:ilvl="4" w:tplc="04190003" w:tentative="1">
      <w:start w:val="1"/>
      <w:numFmt w:val="bullet"/>
      <w:lvlText w:val="o"/>
      <w:lvlJc w:val="left"/>
      <w:pPr>
        <w:tabs>
          <w:tab w:val="num" w:pos="2700"/>
        </w:tabs>
        <w:ind w:left="2700" w:hanging="360"/>
      </w:pPr>
      <w:rPr>
        <w:rFonts w:ascii="Courier New" w:hAnsi="Courier New" w:hint="default"/>
      </w:rPr>
    </w:lvl>
    <w:lvl w:ilvl="5" w:tplc="04190005" w:tentative="1">
      <w:start w:val="1"/>
      <w:numFmt w:val="bullet"/>
      <w:lvlText w:val=""/>
      <w:lvlJc w:val="left"/>
      <w:pPr>
        <w:tabs>
          <w:tab w:val="num" w:pos="3420"/>
        </w:tabs>
        <w:ind w:left="3420" w:hanging="360"/>
      </w:pPr>
      <w:rPr>
        <w:rFonts w:ascii="Wingdings" w:hAnsi="Wingdings" w:hint="default"/>
      </w:rPr>
    </w:lvl>
    <w:lvl w:ilvl="6" w:tplc="04190001" w:tentative="1">
      <w:start w:val="1"/>
      <w:numFmt w:val="bullet"/>
      <w:lvlText w:val=""/>
      <w:lvlJc w:val="left"/>
      <w:pPr>
        <w:tabs>
          <w:tab w:val="num" w:pos="4140"/>
        </w:tabs>
        <w:ind w:left="4140" w:hanging="360"/>
      </w:pPr>
      <w:rPr>
        <w:rFonts w:ascii="Symbol" w:hAnsi="Symbol" w:hint="default"/>
      </w:rPr>
    </w:lvl>
    <w:lvl w:ilvl="7" w:tplc="04190003" w:tentative="1">
      <w:start w:val="1"/>
      <w:numFmt w:val="bullet"/>
      <w:lvlText w:val="o"/>
      <w:lvlJc w:val="left"/>
      <w:pPr>
        <w:tabs>
          <w:tab w:val="num" w:pos="4860"/>
        </w:tabs>
        <w:ind w:left="4860" w:hanging="360"/>
      </w:pPr>
      <w:rPr>
        <w:rFonts w:ascii="Courier New" w:hAnsi="Courier New" w:hint="default"/>
      </w:rPr>
    </w:lvl>
    <w:lvl w:ilvl="8" w:tplc="04190005" w:tentative="1">
      <w:start w:val="1"/>
      <w:numFmt w:val="bullet"/>
      <w:lvlText w:val=""/>
      <w:lvlJc w:val="left"/>
      <w:pPr>
        <w:tabs>
          <w:tab w:val="num" w:pos="5580"/>
        </w:tabs>
        <w:ind w:left="5580" w:hanging="360"/>
      </w:pPr>
      <w:rPr>
        <w:rFonts w:ascii="Wingdings" w:hAnsi="Wingdings" w:hint="default"/>
      </w:rPr>
    </w:lvl>
  </w:abstractNum>
  <w:abstractNum w:abstractNumId="10">
    <w:nsid w:val="51242650"/>
    <w:multiLevelType w:val="multilevel"/>
    <w:tmpl w:val="05F048A2"/>
    <w:lvl w:ilvl="0">
      <w:start w:val="1"/>
      <w:numFmt w:val="decimal"/>
      <w:pStyle w:val="a"/>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1">
    <w:nsid w:val="53C205B8"/>
    <w:multiLevelType w:val="multilevel"/>
    <w:tmpl w:val="F07442C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7F34BAD"/>
    <w:multiLevelType w:val="multilevel"/>
    <w:tmpl w:val="0A68A3FC"/>
    <w:lvl w:ilvl="0">
      <w:start w:val="5"/>
      <w:numFmt w:val="decimal"/>
      <w:lvlText w:val="%1."/>
      <w:lvlJc w:val="left"/>
      <w:pPr>
        <w:tabs>
          <w:tab w:val="num" w:pos="720"/>
        </w:tabs>
        <w:ind w:left="720" w:hanging="360"/>
      </w:pPr>
      <w:rPr>
        <w:rFonts w:cs="Times New Roman"/>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3">
    <w:nsid w:val="593E5DA1"/>
    <w:multiLevelType w:val="multilevel"/>
    <w:tmpl w:val="72DE3D0E"/>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4">
    <w:nsid w:val="5AE6786B"/>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5">
    <w:nsid w:val="5C740C3D"/>
    <w:multiLevelType w:val="hybridMultilevel"/>
    <w:tmpl w:val="58CE4CF2"/>
    <w:lvl w:ilvl="0" w:tplc="8B3621C2">
      <w:start w:val="1"/>
      <w:numFmt w:val="bullet"/>
      <w:lvlText w:val=""/>
      <w:lvlJc w:val="left"/>
      <w:pPr>
        <w:tabs>
          <w:tab w:val="num" w:pos="360"/>
        </w:tabs>
        <w:ind w:left="360" w:hanging="360"/>
      </w:pPr>
      <w:rPr>
        <w:rFonts w:ascii="Symbol" w:hAnsi="Symbol" w:hint="default"/>
      </w:rPr>
    </w:lvl>
    <w:lvl w:ilvl="1" w:tplc="DF545358">
      <w:start w:val="1"/>
      <w:numFmt w:val="bullet"/>
      <w:lvlText w:val="o"/>
      <w:lvlJc w:val="left"/>
      <w:pPr>
        <w:tabs>
          <w:tab w:val="num" w:pos="1259"/>
        </w:tabs>
        <w:ind w:left="1259" w:hanging="357"/>
      </w:pPr>
      <w:rPr>
        <w:rFonts w:ascii="Courier New" w:hAnsi="Courier New" w:hint="default"/>
      </w:rPr>
    </w:lvl>
    <w:lvl w:ilvl="2" w:tplc="04190005">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6">
    <w:nsid w:val="62F06C3E"/>
    <w:multiLevelType w:val="hybridMultilevel"/>
    <w:tmpl w:val="8F72B5A8"/>
    <w:lvl w:ilvl="0" w:tplc="DCF090F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nsid w:val="6BDA66A7"/>
    <w:multiLevelType w:val="multilevel"/>
    <w:tmpl w:val="AC7EC8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80"/>
        </w:tabs>
        <w:ind w:left="180" w:hanging="360"/>
      </w:pPr>
      <w:rPr>
        <w:rFonts w:ascii="Symbol" w:hAnsi="Symbol" w:hint="default"/>
      </w:rPr>
    </w:lvl>
    <w:lvl w:ilvl="2">
      <w:start w:val="1"/>
      <w:numFmt w:val="decimal"/>
      <w:lvlText w:val="%3."/>
      <w:lvlJc w:val="left"/>
      <w:pPr>
        <w:tabs>
          <w:tab w:val="num" w:pos="540"/>
        </w:tabs>
        <w:ind w:left="540" w:hanging="360"/>
      </w:pPr>
      <w:rPr>
        <w:rFonts w:cs="Times New Roman"/>
      </w:rPr>
    </w:lvl>
    <w:lvl w:ilvl="3">
      <w:start w:val="1"/>
      <w:numFmt w:val="decimal"/>
      <w:lvlText w:val="%4."/>
      <w:lvlJc w:val="left"/>
      <w:pPr>
        <w:tabs>
          <w:tab w:val="num" w:pos="900"/>
        </w:tabs>
        <w:ind w:left="900" w:hanging="360"/>
      </w:pPr>
      <w:rPr>
        <w:rFonts w:cs="Times New Roman"/>
      </w:rPr>
    </w:lvl>
    <w:lvl w:ilvl="4">
      <w:start w:val="1"/>
      <w:numFmt w:val="decimal"/>
      <w:lvlText w:val="%5."/>
      <w:lvlJc w:val="left"/>
      <w:pPr>
        <w:tabs>
          <w:tab w:val="num" w:pos="1260"/>
        </w:tabs>
        <w:ind w:left="1260" w:hanging="360"/>
      </w:pPr>
      <w:rPr>
        <w:rFonts w:cs="Times New Roman"/>
      </w:rPr>
    </w:lvl>
    <w:lvl w:ilvl="5">
      <w:start w:val="1"/>
      <w:numFmt w:val="decimal"/>
      <w:lvlText w:val="%6."/>
      <w:lvlJc w:val="left"/>
      <w:pPr>
        <w:tabs>
          <w:tab w:val="num" w:pos="1620"/>
        </w:tabs>
        <w:ind w:left="1620" w:hanging="360"/>
      </w:pPr>
      <w:rPr>
        <w:rFonts w:cs="Times New Roman"/>
      </w:rPr>
    </w:lvl>
    <w:lvl w:ilvl="6">
      <w:start w:val="1"/>
      <w:numFmt w:val="decimal"/>
      <w:lvlText w:val="%7."/>
      <w:lvlJc w:val="left"/>
      <w:pPr>
        <w:tabs>
          <w:tab w:val="num" w:pos="1980"/>
        </w:tabs>
        <w:ind w:left="1980" w:hanging="360"/>
      </w:pPr>
      <w:rPr>
        <w:rFonts w:cs="Times New Roman"/>
      </w:rPr>
    </w:lvl>
    <w:lvl w:ilvl="7">
      <w:start w:val="1"/>
      <w:numFmt w:val="decimal"/>
      <w:lvlText w:val="%8."/>
      <w:lvlJc w:val="left"/>
      <w:pPr>
        <w:tabs>
          <w:tab w:val="num" w:pos="2340"/>
        </w:tabs>
        <w:ind w:left="2340" w:hanging="360"/>
      </w:pPr>
      <w:rPr>
        <w:rFonts w:cs="Times New Roman"/>
      </w:rPr>
    </w:lvl>
    <w:lvl w:ilvl="8">
      <w:start w:val="1"/>
      <w:numFmt w:val="decimal"/>
      <w:lvlText w:val="%9."/>
      <w:lvlJc w:val="left"/>
      <w:pPr>
        <w:tabs>
          <w:tab w:val="num" w:pos="2700"/>
        </w:tabs>
        <w:ind w:left="2700" w:hanging="360"/>
      </w:pPr>
      <w:rPr>
        <w:rFonts w:cs="Times New Roman"/>
      </w:rPr>
    </w:lvl>
  </w:abstractNum>
  <w:abstractNum w:abstractNumId="18">
    <w:nsid w:val="6C0D00CA"/>
    <w:multiLevelType w:val="multilevel"/>
    <w:tmpl w:val="09CAEB08"/>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start w:val="1"/>
      <w:numFmt w:val="bullet"/>
      <w:lvlText w:val=""/>
      <w:lvlJc w:val="left"/>
      <w:pPr>
        <w:tabs>
          <w:tab w:val="num" w:pos="1316"/>
        </w:tabs>
        <w:ind w:left="1316" w:hanging="360"/>
      </w:pPr>
      <w:rPr>
        <w:rFonts w:ascii="Symbol" w:hAnsi="Symbol" w:hint="default"/>
        <w:b w:val="0"/>
        <w:i w:val="0"/>
        <w:w w:val="100"/>
        <w:sz w:val="28"/>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19">
    <w:nsid w:val="6E8242AC"/>
    <w:multiLevelType w:val="multilevel"/>
    <w:tmpl w:val="11D80080"/>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60"/>
        </w:tabs>
        <w:ind w:left="1260" w:hanging="360"/>
      </w:pPr>
      <w:rPr>
        <w:rFonts w:ascii="Symbol" w:hAnsi="Symbol"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0">
    <w:nsid w:val="73F37AC0"/>
    <w:multiLevelType w:val="multilevel"/>
    <w:tmpl w:val="05F048A2"/>
    <w:lvl w:ilvl="0">
      <w:start w:val="1"/>
      <w:numFmt w:val="decimal"/>
      <w:lvlText w:val="%1."/>
      <w:lvlJc w:val="left"/>
      <w:pPr>
        <w:tabs>
          <w:tab w:val="num" w:pos="1276"/>
        </w:tabs>
        <w:ind w:left="1276" w:hanging="567"/>
      </w:pPr>
      <w:rPr>
        <w:rFonts w:ascii="Times New Roman" w:eastAsia="Times New Roman" w:hAnsi="Times New Roman" w:cs="Times New Roman"/>
        <w:b w:val="0"/>
        <w:bCs w:val="0"/>
        <w:i w:val="0"/>
        <w:iCs w:val="0"/>
        <w:w w:val="100"/>
        <w:sz w:val="28"/>
        <w:szCs w:val="28"/>
      </w:rPr>
    </w:lvl>
    <w:lvl w:ilvl="1">
      <w:numFmt w:val="bullet"/>
      <w:lvlText w:val=""/>
      <w:lvlJc w:val="left"/>
      <w:pPr>
        <w:tabs>
          <w:tab w:val="num" w:pos="0"/>
        </w:tabs>
        <w:ind w:left="1256" w:hanging="300"/>
      </w:pPr>
      <w:rPr>
        <w:rFonts w:ascii="Symbol" w:hAnsi="Symbol" w:hint="default"/>
      </w:rPr>
    </w:lvl>
    <w:lvl w:ilvl="2">
      <w:numFmt w:val="bullet"/>
      <w:lvlText w:val=""/>
      <w:lvlJc w:val="left"/>
      <w:pPr>
        <w:tabs>
          <w:tab w:val="num" w:pos="0"/>
        </w:tabs>
        <w:ind w:left="2252" w:hanging="300"/>
      </w:pPr>
      <w:rPr>
        <w:rFonts w:ascii="Symbol" w:hAnsi="Symbol" w:hint="default"/>
      </w:rPr>
    </w:lvl>
    <w:lvl w:ilvl="3">
      <w:numFmt w:val="bullet"/>
      <w:lvlText w:val=""/>
      <w:lvlJc w:val="left"/>
      <w:pPr>
        <w:tabs>
          <w:tab w:val="num" w:pos="0"/>
        </w:tabs>
        <w:ind w:left="3248" w:hanging="300"/>
      </w:pPr>
      <w:rPr>
        <w:rFonts w:ascii="Symbol" w:hAnsi="Symbol" w:hint="default"/>
      </w:rPr>
    </w:lvl>
    <w:lvl w:ilvl="4">
      <w:numFmt w:val="bullet"/>
      <w:lvlText w:val=""/>
      <w:lvlJc w:val="left"/>
      <w:pPr>
        <w:tabs>
          <w:tab w:val="num" w:pos="0"/>
        </w:tabs>
        <w:ind w:left="4244" w:hanging="300"/>
      </w:pPr>
      <w:rPr>
        <w:rFonts w:ascii="Symbol" w:hAnsi="Symbol" w:hint="default"/>
      </w:rPr>
    </w:lvl>
    <w:lvl w:ilvl="5">
      <w:numFmt w:val="bullet"/>
      <w:lvlText w:val=""/>
      <w:lvlJc w:val="left"/>
      <w:pPr>
        <w:tabs>
          <w:tab w:val="num" w:pos="0"/>
        </w:tabs>
        <w:ind w:left="5240" w:hanging="300"/>
      </w:pPr>
      <w:rPr>
        <w:rFonts w:ascii="Symbol" w:hAnsi="Symbol" w:hint="default"/>
      </w:rPr>
    </w:lvl>
    <w:lvl w:ilvl="6">
      <w:numFmt w:val="bullet"/>
      <w:lvlText w:val=""/>
      <w:lvlJc w:val="left"/>
      <w:pPr>
        <w:tabs>
          <w:tab w:val="num" w:pos="0"/>
        </w:tabs>
        <w:ind w:left="6236" w:hanging="300"/>
      </w:pPr>
      <w:rPr>
        <w:rFonts w:ascii="Symbol" w:hAnsi="Symbol" w:hint="default"/>
      </w:rPr>
    </w:lvl>
    <w:lvl w:ilvl="7">
      <w:numFmt w:val="bullet"/>
      <w:lvlText w:val=""/>
      <w:lvlJc w:val="left"/>
      <w:pPr>
        <w:tabs>
          <w:tab w:val="num" w:pos="0"/>
        </w:tabs>
        <w:ind w:left="7232" w:hanging="300"/>
      </w:pPr>
      <w:rPr>
        <w:rFonts w:ascii="Symbol" w:hAnsi="Symbol" w:hint="default"/>
      </w:rPr>
    </w:lvl>
    <w:lvl w:ilvl="8">
      <w:numFmt w:val="bullet"/>
      <w:lvlText w:val=""/>
      <w:lvlJc w:val="left"/>
      <w:pPr>
        <w:tabs>
          <w:tab w:val="num" w:pos="0"/>
        </w:tabs>
        <w:ind w:left="8228" w:hanging="300"/>
      </w:pPr>
      <w:rPr>
        <w:rFonts w:ascii="Symbol" w:hAnsi="Symbol" w:hint="default"/>
      </w:rPr>
    </w:lvl>
  </w:abstractNum>
  <w:abstractNum w:abstractNumId="21">
    <w:nsid w:val="752D0AA4"/>
    <w:multiLevelType w:val="multilevel"/>
    <w:tmpl w:val="F07442C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7BE2614A"/>
    <w:multiLevelType w:val="multilevel"/>
    <w:tmpl w:val="EB360626"/>
    <w:lvl w:ilvl="0">
      <w:start w:val="3"/>
      <w:numFmt w:val="decimal"/>
      <w:lvlText w:val="%1."/>
      <w:lvlJc w:val="left"/>
      <w:pPr>
        <w:tabs>
          <w:tab w:val="num" w:pos="720"/>
        </w:tabs>
        <w:ind w:left="720" w:hanging="360"/>
      </w:pPr>
      <w:rPr>
        <w:rFonts w:cs="Times New Roman"/>
      </w:rPr>
    </w:lvl>
    <w:lvl w:ilvl="1">
      <w:numFmt w:val="decimal"/>
      <w:lvlText w:val="%1.%2"/>
      <w:lvlJc w:val="left"/>
      <w:pPr>
        <w:tabs>
          <w:tab w:val="num" w:pos="1080"/>
        </w:tabs>
        <w:ind w:left="1080" w:hanging="360"/>
      </w:pPr>
      <w:rPr>
        <w:rFonts w:cs="Times New Roman"/>
      </w:rPr>
    </w:lvl>
    <w:lvl w:ilvl="2">
      <w:start w:val="1"/>
      <w:numFmt w:val="bullet"/>
      <w:lvlText w:val="­"/>
      <w:lvlJc w:val="left"/>
      <w:pPr>
        <w:tabs>
          <w:tab w:val="num" w:pos="1201"/>
        </w:tabs>
        <w:ind w:left="1331" w:hanging="431"/>
      </w:pPr>
      <w:rPr>
        <w:rFonts w:ascii="Courier New" w:hAnsi="Courier New" w:hint="default"/>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3">
    <w:nsid w:val="7E205F99"/>
    <w:multiLevelType w:val="multilevel"/>
    <w:tmpl w:val="65221F0C"/>
    <w:lvl w:ilvl="0">
      <w:numFmt w:val="bullet"/>
      <w:pStyle w:val="a0"/>
      <w:lvlText w:val=""/>
      <w:lvlJc w:val="left"/>
      <w:pPr>
        <w:tabs>
          <w:tab w:val="num" w:pos="1276"/>
        </w:tabs>
        <w:ind w:left="1276" w:hanging="567"/>
      </w:pPr>
      <w:rPr>
        <w:rFonts w:ascii="Symbol" w:hAnsi="Symbol" w:hint="default"/>
      </w:rPr>
    </w:lvl>
    <w:lvl w:ilvl="1">
      <w:start w:val="1"/>
      <w:numFmt w:val="bullet"/>
      <w:lvlText w:val="o"/>
      <w:lvlJc w:val="left"/>
      <w:pPr>
        <w:tabs>
          <w:tab w:val="num" w:pos="0"/>
        </w:tabs>
        <w:ind w:left="3425" w:hanging="360"/>
      </w:pPr>
      <w:rPr>
        <w:rFonts w:ascii="Courier New" w:hAnsi="Courier New" w:hint="default"/>
      </w:rPr>
    </w:lvl>
    <w:lvl w:ilvl="2">
      <w:start w:val="1"/>
      <w:numFmt w:val="bullet"/>
      <w:lvlText w:val=""/>
      <w:lvlJc w:val="left"/>
      <w:pPr>
        <w:tabs>
          <w:tab w:val="num" w:pos="0"/>
        </w:tabs>
        <w:ind w:left="4145" w:hanging="360"/>
      </w:pPr>
      <w:rPr>
        <w:rFonts w:ascii="Wingdings" w:hAnsi="Wingdings" w:hint="default"/>
      </w:rPr>
    </w:lvl>
    <w:lvl w:ilvl="3">
      <w:start w:val="1"/>
      <w:numFmt w:val="bullet"/>
      <w:lvlText w:val=""/>
      <w:lvlJc w:val="left"/>
      <w:pPr>
        <w:tabs>
          <w:tab w:val="num" w:pos="0"/>
        </w:tabs>
        <w:ind w:left="4865" w:hanging="360"/>
      </w:pPr>
      <w:rPr>
        <w:rFonts w:ascii="Symbol" w:hAnsi="Symbol" w:hint="default"/>
      </w:rPr>
    </w:lvl>
    <w:lvl w:ilvl="4">
      <w:start w:val="1"/>
      <w:numFmt w:val="bullet"/>
      <w:lvlText w:val="o"/>
      <w:lvlJc w:val="left"/>
      <w:pPr>
        <w:tabs>
          <w:tab w:val="num" w:pos="0"/>
        </w:tabs>
        <w:ind w:left="5585" w:hanging="360"/>
      </w:pPr>
      <w:rPr>
        <w:rFonts w:ascii="Courier New" w:hAnsi="Courier New" w:hint="default"/>
      </w:rPr>
    </w:lvl>
    <w:lvl w:ilvl="5">
      <w:start w:val="1"/>
      <w:numFmt w:val="bullet"/>
      <w:lvlText w:val=""/>
      <w:lvlJc w:val="left"/>
      <w:pPr>
        <w:tabs>
          <w:tab w:val="num" w:pos="0"/>
        </w:tabs>
        <w:ind w:left="6305" w:hanging="360"/>
      </w:pPr>
      <w:rPr>
        <w:rFonts w:ascii="Wingdings" w:hAnsi="Wingdings" w:hint="default"/>
      </w:rPr>
    </w:lvl>
    <w:lvl w:ilvl="6">
      <w:start w:val="1"/>
      <w:numFmt w:val="bullet"/>
      <w:lvlText w:val=""/>
      <w:lvlJc w:val="left"/>
      <w:pPr>
        <w:tabs>
          <w:tab w:val="num" w:pos="0"/>
        </w:tabs>
        <w:ind w:left="7025" w:hanging="360"/>
      </w:pPr>
      <w:rPr>
        <w:rFonts w:ascii="Symbol" w:hAnsi="Symbol" w:hint="default"/>
      </w:rPr>
    </w:lvl>
    <w:lvl w:ilvl="7">
      <w:start w:val="1"/>
      <w:numFmt w:val="bullet"/>
      <w:lvlText w:val="o"/>
      <w:lvlJc w:val="left"/>
      <w:pPr>
        <w:tabs>
          <w:tab w:val="num" w:pos="0"/>
        </w:tabs>
        <w:ind w:left="7745" w:hanging="360"/>
      </w:pPr>
      <w:rPr>
        <w:rFonts w:ascii="Courier New" w:hAnsi="Courier New" w:hint="default"/>
      </w:rPr>
    </w:lvl>
    <w:lvl w:ilvl="8">
      <w:start w:val="1"/>
      <w:numFmt w:val="bullet"/>
      <w:lvlText w:val=""/>
      <w:lvlJc w:val="left"/>
      <w:pPr>
        <w:tabs>
          <w:tab w:val="num" w:pos="0"/>
        </w:tabs>
        <w:ind w:left="8465" w:hanging="360"/>
      </w:pPr>
      <w:rPr>
        <w:rFonts w:ascii="Wingdings" w:hAnsi="Wingdings" w:hint="default"/>
      </w:rPr>
    </w:lvl>
  </w:abstractNum>
  <w:num w:numId="1">
    <w:abstractNumId w:val="13"/>
  </w:num>
  <w:num w:numId="2">
    <w:abstractNumId w:val="10"/>
  </w:num>
  <w:num w:numId="3">
    <w:abstractNumId w:val="23"/>
  </w:num>
  <w:num w:numId="4">
    <w:abstractNumId w:val="7"/>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22"/>
  </w:num>
  <w:num w:numId="27">
    <w:abstractNumId w:val="3"/>
  </w:num>
  <w:num w:numId="28">
    <w:abstractNumId w:val="6"/>
  </w:num>
  <w:num w:numId="29">
    <w:abstractNumId w:val="16"/>
  </w:num>
  <w:num w:numId="30">
    <w:abstractNumId w:val="8"/>
  </w:num>
  <w:num w:numId="31">
    <w:abstractNumId w:val="0"/>
  </w:num>
  <w:num w:numId="32">
    <w:abstractNumId w:val="20"/>
  </w:num>
  <w:num w:numId="33">
    <w:abstractNumId w:val="18"/>
  </w:num>
  <w:num w:numId="34">
    <w:abstractNumId w:val="9"/>
  </w:num>
  <w:num w:numId="35">
    <w:abstractNumId w:val="12"/>
  </w:num>
  <w:num w:numId="36">
    <w:abstractNumId w:val="17"/>
  </w:num>
  <w:num w:numId="37">
    <w:abstractNumId w:val="19"/>
  </w:num>
  <w:num w:numId="38">
    <w:abstractNumId w:val="21"/>
  </w:num>
  <w:num w:numId="39">
    <w:abstractNumId w:val="15"/>
  </w:num>
  <w:num w:numId="40">
    <w:abstractNumId w:val="11"/>
  </w:num>
  <w:num w:numId="41">
    <w:abstractNumId w:val="1"/>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3BC3"/>
    <w:rsid w:val="00032AB0"/>
    <w:rsid w:val="00035E56"/>
    <w:rsid w:val="000648F5"/>
    <w:rsid w:val="000F3B42"/>
    <w:rsid w:val="000F4A7F"/>
    <w:rsid w:val="001C6155"/>
    <w:rsid w:val="0024524E"/>
    <w:rsid w:val="00252CBF"/>
    <w:rsid w:val="00483E79"/>
    <w:rsid w:val="00553540"/>
    <w:rsid w:val="00562E3C"/>
    <w:rsid w:val="005A319C"/>
    <w:rsid w:val="00602563"/>
    <w:rsid w:val="006935BF"/>
    <w:rsid w:val="007255FB"/>
    <w:rsid w:val="00751723"/>
    <w:rsid w:val="00765936"/>
    <w:rsid w:val="007C58DE"/>
    <w:rsid w:val="0083040F"/>
    <w:rsid w:val="0094317E"/>
    <w:rsid w:val="00974436"/>
    <w:rsid w:val="00A83C26"/>
    <w:rsid w:val="00AF2376"/>
    <w:rsid w:val="00B454BE"/>
    <w:rsid w:val="00BC2E6D"/>
    <w:rsid w:val="00C23BC3"/>
    <w:rsid w:val="00C25A54"/>
    <w:rsid w:val="00D03FBA"/>
    <w:rsid w:val="00DE3680"/>
    <w:rsid w:val="00E746D5"/>
    <w:rsid w:val="00EB09AE"/>
    <w:rsid w:val="00F06DF7"/>
    <w:rsid w:val="00F422E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746D5"/>
    <w:pPr>
      <w:widowControl w:val="0"/>
      <w:suppressAutoHyphens/>
      <w:spacing w:line="360" w:lineRule="auto"/>
      <w:ind w:firstLine="709"/>
      <w:jc w:val="both"/>
    </w:pPr>
    <w:rPr>
      <w:rFonts w:ascii="Times New Roman" w:eastAsia="Times New Roman" w:hAnsi="Times New Roman" w:cs="Times New Roman"/>
      <w:sz w:val="28"/>
      <w:lang w:eastAsia="en-US"/>
    </w:rPr>
  </w:style>
  <w:style w:type="paragraph" w:styleId="Heading1">
    <w:name w:val="heading 1"/>
    <w:basedOn w:val="Normal"/>
    <w:link w:val="Heading1Char"/>
    <w:uiPriority w:val="99"/>
    <w:qFormat/>
    <w:rsid w:val="00562E3C"/>
    <w:pPr>
      <w:pageBreakBefore/>
      <w:spacing w:after="240"/>
      <w:outlineLvl w:val="0"/>
    </w:pPr>
    <w:rPr>
      <w:b/>
      <w:bCs/>
      <w:caps/>
      <w:sz w:val="36"/>
      <w:szCs w:val="28"/>
    </w:rPr>
  </w:style>
  <w:style w:type="paragraph" w:styleId="Heading2">
    <w:name w:val="heading 2"/>
    <w:basedOn w:val="Normal"/>
    <w:link w:val="Heading2Char"/>
    <w:uiPriority w:val="99"/>
    <w:qFormat/>
    <w:rsid w:val="00562E3C"/>
    <w:pPr>
      <w:keepNext/>
      <w:spacing w:before="480" w:after="240"/>
      <w:outlineLvl w:val="1"/>
    </w:pPr>
    <w:rPr>
      <w:b/>
      <w:bCs/>
      <w:sz w:val="32"/>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C2E6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BC2E6D"/>
    <w:rPr>
      <w:rFonts w:ascii="Cambria" w:hAnsi="Cambria" w:cs="Times New Roman"/>
      <w:b/>
      <w:bCs/>
      <w:i/>
      <w:iCs/>
      <w:sz w:val="28"/>
      <w:szCs w:val="28"/>
      <w:lang w:eastAsia="en-US"/>
    </w:rPr>
  </w:style>
  <w:style w:type="character" w:customStyle="1" w:styleId="a1">
    <w:name w:val="Основной текст Знак"/>
    <w:basedOn w:val="DefaultParagraphFont"/>
    <w:uiPriority w:val="99"/>
    <w:rsid w:val="00562E3C"/>
    <w:rPr>
      <w:rFonts w:ascii="Times New Roman" w:hAnsi="Times New Roman" w:cs="Times New Roman"/>
      <w:sz w:val="28"/>
      <w:szCs w:val="28"/>
      <w:lang w:val="ru-RU"/>
    </w:rPr>
  </w:style>
  <w:style w:type="character" w:customStyle="1" w:styleId="a2">
    <w:name w:val="Маркер Знак"/>
    <w:basedOn w:val="a1"/>
    <w:uiPriority w:val="99"/>
    <w:rsid w:val="00562E3C"/>
  </w:style>
  <w:style w:type="character" w:customStyle="1" w:styleId="a3">
    <w:name w:val="Абзац списка Знак"/>
    <w:basedOn w:val="DefaultParagraphFont"/>
    <w:uiPriority w:val="99"/>
    <w:rsid w:val="00562E3C"/>
    <w:rPr>
      <w:rFonts w:ascii="Times New Roman" w:hAnsi="Times New Roman" w:cs="Times New Roman"/>
      <w:sz w:val="28"/>
      <w:lang w:val="ru-RU"/>
    </w:rPr>
  </w:style>
  <w:style w:type="character" w:customStyle="1" w:styleId="a4">
    <w:name w:val="Номер Знак"/>
    <w:basedOn w:val="a3"/>
    <w:uiPriority w:val="99"/>
    <w:rsid w:val="00562E3C"/>
  </w:style>
  <w:style w:type="character" w:customStyle="1" w:styleId="a5">
    <w:name w:val="Таблица Знак"/>
    <w:basedOn w:val="a1"/>
    <w:uiPriority w:val="99"/>
    <w:rsid w:val="00562E3C"/>
    <w:rPr>
      <w:i/>
    </w:rPr>
  </w:style>
  <w:style w:type="character" w:customStyle="1" w:styleId="a6">
    <w:name w:val="Верхний колонтитул Знак"/>
    <w:basedOn w:val="DefaultParagraphFont"/>
    <w:uiPriority w:val="99"/>
    <w:rsid w:val="00562E3C"/>
    <w:rPr>
      <w:rFonts w:ascii="Times New Roman" w:hAnsi="Times New Roman" w:cs="Times New Roman"/>
      <w:lang w:val="ru-RU"/>
    </w:rPr>
  </w:style>
  <w:style w:type="character" w:customStyle="1" w:styleId="a7">
    <w:name w:val="Нижний колонтитул Знак"/>
    <w:basedOn w:val="DefaultParagraphFont"/>
    <w:uiPriority w:val="99"/>
    <w:rsid w:val="00562E3C"/>
    <w:rPr>
      <w:rFonts w:ascii="Times New Roman" w:hAnsi="Times New Roman" w:cs="Times New Roman"/>
      <w:lang w:val="ru-RU"/>
    </w:rPr>
  </w:style>
  <w:style w:type="character" w:customStyle="1" w:styleId="a8">
    <w:name w:val="Рисунок Знак"/>
    <w:basedOn w:val="a1"/>
    <w:uiPriority w:val="99"/>
    <w:rsid w:val="00562E3C"/>
    <w:rPr>
      <w:b/>
    </w:rPr>
  </w:style>
  <w:style w:type="character" w:customStyle="1" w:styleId="-">
    <w:name w:val="Интернет-ссылка"/>
    <w:basedOn w:val="DefaultParagraphFont"/>
    <w:uiPriority w:val="99"/>
    <w:rsid w:val="00562E3C"/>
    <w:rPr>
      <w:rFonts w:cs="Times New Roman"/>
      <w:color w:val="0000FF"/>
      <w:u w:val="single"/>
    </w:rPr>
  </w:style>
  <w:style w:type="character" w:customStyle="1" w:styleId="a9">
    <w:name w:val="Ссылка указателя"/>
    <w:uiPriority w:val="99"/>
    <w:rsid w:val="00E746D5"/>
  </w:style>
  <w:style w:type="character" w:customStyle="1" w:styleId="aa">
    <w:name w:val="Исходный текст"/>
    <w:uiPriority w:val="99"/>
    <w:rsid w:val="00E746D5"/>
    <w:rPr>
      <w:rFonts w:ascii="Liberation Mono" w:hAnsi="Liberation Mono"/>
    </w:rPr>
  </w:style>
  <w:style w:type="character" w:customStyle="1" w:styleId="ab">
    <w:name w:val="Символ нумерации"/>
    <w:uiPriority w:val="99"/>
    <w:rsid w:val="00E746D5"/>
  </w:style>
  <w:style w:type="paragraph" w:styleId="Title">
    <w:name w:val="Title"/>
    <w:basedOn w:val="Normal"/>
    <w:next w:val="BodyText"/>
    <w:link w:val="TitleChar"/>
    <w:uiPriority w:val="99"/>
    <w:qFormat/>
    <w:rsid w:val="00E746D5"/>
    <w:pPr>
      <w:keepNext/>
      <w:spacing w:before="240" w:after="120"/>
    </w:pPr>
    <w:rPr>
      <w:rFonts w:ascii="Liberation Sans" w:eastAsia="Microsoft YaHei" w:hAnsi="Liberation Sans" w:cs="Arial"/>
      <w:szCs w:val="28"/>
    </w:rPr>
  </w:style>
  <w:style w:type="character" w:customStyle="1" w:styleId="TitleChar">
    <w:name w:val="Title Char"/>
    <w:basedOn w:val="DefaultParagraphFont"/>
    <w:link w:val="Title"/>
    <w:uiPriority w:val="99"/>
    <w:locked/>
    <w:rsid w:val="00BC2E6D"/>
    <w:rPr>
      <w:rFonts w:ascii="Cambria" w:hAnsi="Cambria" w:cs="Times New Roman"/>
      <w:b/>
      <w:bCs/>
      <w:kern w:val="28"/>
      <w:sz w:val="32"/>
      <w:szCs w:val="32"/>
      <w:lang w:eastAsia="en-US"/>
    </w:rPr>
  </w:style>
  <w:style w:type="paragraph" w:styleId="BodyText">
    <w:name w:val="Body Text"/>
    <w:basedOn w:val="Normal"/>
    <w:link w:val="BodyTextChar"/>
    <w:uiPriority w:val="99"/>
    <w:rsid w:val="00562E3C"/>
    <w:rPr>
      <w:szCs w:val="28"/>
    </w:rPr>
  </w:style>
  <w:style w:type="character" w:customStyle="1" w:styleId="BodyTextChar">
    <w:name w:val="Body Text Char"/>
    <w:basedOn w:val="DefaultParagraphFont"/>
    <w:link w:val="BodyText"/>
    <w:uiPriority w:val="99"/>
    <w:semiHidden/>
    <w:locked/>
    <w:rsid w:val="00BC2E6D"/>
    <w:rPr>
      <w:rFonts w:ascii="Times New Roman" w:hAnsi="Times New Roman" w:cs="Times New Roman"/>
      <w:sz w:val="28"/>
      <w:lang w:eastAsia="en-US"/>
    </w:rPr>
  </w:style>
  <w:style w:type="paragraph" w:styleId="List">
    <w:name w:val="List"/>
    <w:basedOn w:val="BodyText"/>
    <w:uiPriority w:val="99"/>
    <w:rsid w:val="00E746D5"/>
    <w:rPr>
      <w:rFonts w:cs="Arial"/>
    </w:rPr>
  </w:style>
  <w:style w:type="paragraph" w:styleId="Caption">
    <w:name w:val="caption"/>
    <w:basedOn w:val="Normal"/>
    <w:uiPriority w:val="99"/>
    <w:qFormat/>
    <w:rsid w:val="00E746D5"/>
    <w:pPr>
      <w:suppressLineNumbers/>
      <w:spacing w:before="120" w:after="120"/>
    </w:pPr>
    <w:rPr>
      <w:rFonts w:cs="Arial"/>
      <w:i/>
      <w:iCs/>
      <w:sz w:val="24"/>
      <w:szCs w:val="24"/>
    </w:rPr>
  </w:style>
  <w:style w:type="paragraph" w:styleId="Index1">
    <w:name w:val="index 1"/>
    <w:basedOn w:val="IndexHeading"/>
    <w:uiPriority w:val="99"/>
    <w:rsid w:val="00E746D5"/>
    <w:pPr>
      <w:ind w:firstLine="0"/>
    </w:pPr>
  </w:style>
  <w:style w:type="paragraph" w:styleId="IndexHeading">
    <w:name w:val="index heading"/>
    <w:basedOn w:val="Normal"/>
    <w:uiPriority w:val="99"/>
    <w:rsid w:val="00E746D5"/>
    <w:pPr>
      <w:suppressLineNumbers/>
    </w:pPr>
    <w:rPr>
      <w:rFonts w:cs="Arial"/>
    </w:rPr>
  </w:style>
  <w:style w:type="paragraph" w:styleId="ListParagraph">
    <w:name w:val="List Paragraph"/>
    <w:basedOn w:val="Normal"/>
    <w:uiPriority w:val="99"/>
    <w:qFormat/>
    <w:rsid w:val="00562E3C"/>
    <w:pPr>
      <w:tabs>
        <w:tab w:val="left" w:pos="1276"/>
      </w:tabs>
      <w:ind w:left="1276"/>
    </w:pPr>
  </w:style>
  <w:style w:type="paragraph" w:customStyle="1" w:styleId="TableParagraph">
    <w:name w:val="Table Paragraph"/>
    <w:basedOn w:val="Normal"/>
    <w:uiPriority w:val="99"/>
    <w:rsid w:val="00E746D5"/>
    <w:pPr>
      <w:ind w:left="57" w:firstLine="0"/>
    </w:pPr>
    <w:rPr>
      <w:sz w:val="24"/>
    </w:rPr>
  </w:style>
  <w:style w:type="paragraph" w:customStyle="1" w:styleId="a0">
    <w:name w:val="Маркер"/>
    <w:basedOn w:val="BodyText"/>
    <w:uiPriority w:val="99"/>
    <w:rsid w:val="00562E3C"/>
    <w:pPr>
      <w:numPr>
        <w:numId w:val="3"/>
      </w:numPr>
    </w:pPr>
  </w:style>
  <w:style w:type="paragraph" w:customStyle="1" w:styleId="a">
    <w:name w:val="Номер"/>
    <w:basedOn w:val="ListParagraph"/>
    <w:uiPriority w:val="99"/>
    <w:rsid w:val="00562E3C"/>
    <w:pPr>
      <w:numPr>
        <w:numId w:val="2"/>
      </w:numPr>
      <w:tabs>
        <w:tab w:val="clear" w:pos="1276"/>
        <w:tab w:val="left" w:pos="566"/>
      </w:tabs>
    </w:pPr>
  </w:style>
  <w:style w:type="paragraph" w:customStyle="1" w:styleId="ac">
    <w:name w:val="Таблица"/>
    <w:basedOn w:val="BodyText"/>
    <w:uiPriority w:val="99"/>
    <w:rsid w:val="00562E3C"/>
    <w:pPr>
      <w:spacing w:before="120"/>
      <w:ind w:firstLine="0"/>
    </w:pPr>
    <w:rPr>
      <w:i/>
      <w:sz w:val="24"/>
    </w:rPr>
  </w:style>
  <w:style w:type="paragraph" w:customStyle="1" w:styleId="ad">
    <w:name w:val="Колонтитул"/>
    <w:basedOn w:val="Normal"/>
    <w:uiPriority w:val="99"/>
    <w:rsid w:val="00E746D5"/>
  </w:style>
  <w:style w:type="paragraph" w:styleId="Header">
    <w:name w:val="header"/>
    <w:basedOn w:val="Normal"/>
    <w:link w:val="HeaderChar"/>
    <w:uiPriority w:val="99"/>
    <w:rsid w:val="00562E3C"/>
    <w:pPr>
      <w:tabs>
        <w:tab w:val="center" w:pos="4677"/>
        <w:tab w:val="right" w:pos="9355"/>
      </w:tabs>
    </w:pPr>
  </w:style>
  <w:style w:type="character" w:customStyle="1" w:styleId="HeaderChar">
    <w:name w:val="Header Char"/>
    <w:basedOn w:val="DefaultParagraphFont"/>
    <w:link w:val="Header"/>
    <w:uiPriority w:val="99"/>
    <w:semiHidden/>
    <w:locked/>
    <w:rsid w:val="00BC2E6D"/>
    <w:rPr>
      <w:rFonts w:ascii="Times New Roman" w:hAnsi="Times New Roman" w:cs="Times New Roman"/>
      <w:sz w:val="28"/>
      <w:lang w:eastAsia="en-US"/>
    </w:rPr>
  </w:style>
  <w:style w:type="paragraph" w:styleId="Footer">
    <w:name w:val="footer"/>
    <w:basedOn w:val="Normal"/>
    <w:link w:val="FooterChar"/>
    <w:uiPriority w:val="99"/>
    <w:rsid w:val="00562E3C"/>
    <w:pPr>
      <w:tabs>
        <w:tab w:val="center" w:pos="4677"/>
        <w:tab w:val="right" w:pos="9355"/>
      </w:tabs>
    </w:pPr>
  </w:style>
  <w:style w:type="character" w:customStyle="1" w:styleId="FooterChar">
    <w:name w:val="Footer Char"/>
    <w:basedOn w:val="DefaultParagraphFont"/>
    <w:link w:val="Footer"/>
    <w:uiPriority w:val="99"/>
    <w:semiHidden/>
    <w:locked/>
    <w:rsid w:val="00BC2E6D"/>
    <w:rPr>
      <w:rFonts w:ascii="Times New Roman" w:hAnsi="Times New Roman" w:cs="Times New Roman"/>
      <w:sz w:val="28"/>
      <w:lang w:eastAsia="en-US"/>
    </w:rPr>
  </w:style>
  <w:style w:type="paragraph" w:customStyle="1" w:styleId="1">
    <w:name w:val="Перечень рисунков1"/>
    <w:basedOn w:val="BodyText"/>
    <w:uiPriority w:val="99"/>
    <w:rsid w:val="00562E3C"/>
    <w:pPr>
      <w:ind w:firstLine="0"/>
      <w:jc w:val="center"/>
    </w:pPr>
    <w:rPr>
      <w:b/>
      <w:sz w:val="24"/>
    </w:rPr>
  </w:style>
  <w:style w:type="paragraph" w:customStyle="1" w:styleId="ae">
    <w:name w:val="Содержимое таблицы"/>
    <w:basedOn w:val="Normal"/>
    <w:uiPriority w:val="99"/>
    <w:rsid w:val="00E746D5"/>
  </w:style>
  <w:style w:type="paragraph" w:customStyle="1" w:styleId="af">
    <w:name w:val="Заголовок таблицы"/>
    <w:basedOn w:val="ac"/>
    <w:next w:val="Normal"/>
    <w:autoRedefine/>
    <w:uiPriority w:val="99"/>
    <w:rsid w:val="00562E3C"/>
    <w:pPr>
      <w:keepNext/>
      <w:keepLines/>
      <w:widowControl/>
      <w:spacing w:before="0" w:line="240" w:lineRule="auto"/>
      <w:jc w:val="left"/>
    </w:pPr>
    <w:rPr>
      <w:szCs w:val="24"/>
      <w:lang w:eastAsia="ru-RU"/>
    </w:rPr>
  </w:style>
  <w:style w:type="paragraph" w:customStyle="1" w:styleId="af0">
    <w:name w:val="Текст статьи"/>
    <w:basedOn w:val="Normal"/>
    <w:uiPriority w:val="99"/>
    <w:rsid w:val="00562E3C"/>
    <w:pPr>
      <w:widowControl/>
    </w:pPr>
    <w:rPr>
      <w:szCs w:val="24"/>
      <w:lang w:eastAsia="ru-RU"/>
    </w:rPr>
  </w:style>
  <w:style w:type="paragraph" w:styleId="TOCHeading">
    <w:name w:val="TOC Heading"/>
    <w:basedOn w:val="Heading1"/>
    <w:next w:val="Normal"/>
    <w:uiPriority w:val="99"/>
    <w:qFormat/>
    <w:rsid w:val="00562E3C"/>
    <w:pPr>
      <w:keepNext/>
      <w:keepLines/>
      <w:widowControl/>
      <w:spacing w:before="240" w:after="0" w:line="259" w:lineRule="auto"/>
      <w:ind w:firstLine="0"/>
      <w:jc w:val="left"/>
    </w:pPr>
    <w:rPr>
      <w:rFonts w:ascii="Cambria" w:eastAsia="Calibri" w:hAnsi="Cambria" w:cs="Cambria"/>
      <w:b w:val="0"/>
      <w:bCs w:val="0"/>
      <w:caps w:val="0"/>
      <w:color w:val="365F91"/>
      <w:sz w:val="32"/>
      <w:szCs w:val="32"/>
      <w:lang w:eastAsia="ru-RU"/>
    </w:rPr>
  </w:style>
  <w:style w:type="paragraph" w:styleId="TOC1">
    <w:name w:val="toc 1"/>
    <w:basedOn w:val="Normal"/>
    <w:next w:val="Normal"/>
    <w:autoRedefine/>
    <w:uiPriority w:val="99"/>
    <w:rsid w:val="00562E3C"/>
    <w:pPr>
      <w:ind w:firstLine="0"/>
    </w:pPr>
  </w:style>
  <w:style w:type="paragraph" w:customStyle="1" w:styleId="af1">
    <w:name w:val="Содержимое врезки"/>
    <w:basedOn w:val="Normal"/>
    <w:uiPriority w:val="99"/>
    <w:rsid w:val="00E746D5"/>
  </w:style>
  <w:style w:type="paragraph" w:customStyle="1" w:styleId="af2">
    <w:name w:val="Текст в заданном формате"/>
    <w:basedOn w:val="Normal"/>
    <w:uiPriority w:val="99"/>
    <w:rsid w:val="00E746D5"/>
    <w:rPr>
      <w:rFonts w:ascii="Liberation Mono" w:eastAsia="Calibri" w:hAnsi="Liberation Mono" w:cs="Liberation Mono"/>
      <w:sz w:val="20"/>
      <w:szCs w:val="20"/>
    </w:rPr>
  </w:style>
  <w:style w:type="paragraph" w:customStyle="1" w:styleId="Code">
    <w:name w:val="Code"/>
    <w:basedOn w:val="Normal"/>
    <w:uiPriority w:val="99"/>
    <w:rsid w:val="00E746D5"/>
    <w:pPr>
      <w:spacing w:line="240" w:lineRule="auto"/>
      <w:ind w:firstLine="0"/>
    </w:pPr>
    <w:rPr>
      <w:rFonts w:ascii="Courier New" w:hAnsi="Courier New"/>
      <w:sz w:val="20"/>
    </w:rPr>
  </w:style>
  <w:style w:type="paragraph" w:customStyle="1" w:styleId="af3">
    <w:name w:val="Листинг"/>
    <w:basedOn w:val="Caption"/>
    <w:uiPriority w:val="99"/>
    <w:rsid w:val="00E746D5"/>
  </w:style>
  <w:style w:type="paragraph" w:customStyle="1" w:styleId="TableHeader">
    <w:name w:val="TableHeader"/>
    <w:basedOn w:val="Normal"/>
    <w:uiPriority w:val="99"/>
    <w:rsid w:val="00E746D5"/>
    <w:pPr>
      <w:spacing w:line="240" w:lineRule="auto"/>
      <w:ind w:firstLine="0"/>
      <w:jc w:val="center"/>
    </w:pPr>
    <w:rPr>
      <w:b/>
      <w:sz w:val="24"/>
    </w:rPr>
  </w:style>
  <w:style w:type="paragraph" w:styleId="TOC2">
    <w:name w:val="toc 2"/>
    <w:basedOn w:val="IndexHeading"/>
    <w:uiPriority w:val="99"/>
    <w:rsid w:val="00E746D5"/>
    <w:pPr>
      <w:tabs>
        <w:tab w:val="right" w:leader="dot" w:pos="9689"/>
      </w:tabs>
      <w:ind w:firstLine="0"/>
    </w:pPr>
  </w:style>
  <w:style w:type="paragraph" w:customStyle="1" w:styleId="2">
    <w:name w:val="Таблица_2"/>
    <w:basedOn w:val="Caption"/>
    <w:uiPriority w:val="99"/>
    <w:rsid w:val="00E746D5"/>
  </w:style>
  <w:style w:type="paragraph" w:styleId="Index2">
    <w:name w:val="index 2"/>
    <w:basedOn w:val="IndexHeading"/>
    <w:uiPriority w:val="99"/>
    <w:rsid w:val="00E746D5"/>
    <w:pPr>
      <w:ind w:left="283" w:firstLine="0"/>
    </w:pPr>
  </w:style>
  <w:style w:type="table" w:customStyle="1" w:styleId="TableNormal1">
    <w:name w:val="Table Normal1"/>
    <w:uiPriority w:val="99"/>
    <w:semiHidden/>
    <w:rsid w:val="00E746D5"/>
    <w:pPr>
      <w:suppressAutoHyphens/>
    </w:pPr>
    <w:rPr>
      <w:lang w:val="en-US" w:eastAsia="en-US"/>
    </w:rPr>
    <w:tblPr>
      <w:tblCellMar>
        <w:top w:w="0" w:type="dxa"/>
        <w:left w:w="0" w:type="dxa"/>
        <w:bottom w:w="0" w:type="dxa"/>
        <w:right w:w="0" w:type="dxa"/>
      </w:tblCellMar>
    </w:tblPr>
  </w:style>
  <w:style w:type="table" w:styleId="TableGrid">
    <w:name w:val="Table Grid"/>
    <w:basedOn w:val="TableNormal"/>
    <w:uiPriority w:val="99"/>
    <w:rsid w:val="00562E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7659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2E6D"/>
    <w:rPr>
      <w:rFonts w:ascii="Times New Roman" w:hAnsi="Times New Roman" w:cs="Times New Roman"/>
      <w:sz w:val="2"/>
      <w:lang w:eastAsia="en-US"/>
    </w:rPr>
  </w:style>
  <w:style w:type="character" w:styleId="PageNumber">
    <w:name w:val="page number"/>
    <w:basedOn w:val="DefaultParagraphFont"/>
    <w:uiPriority w:val="99"/>
    <w:rsid w:val="00A83C26"/>
    <w:rPr>
      <w:rFonts w:cs="Times New Roman"/>
    </w:rPr>
  </w:style>
  <w:style w:type="character" w:styleId="Hyperlink">
    <w:name w:val="Hyperlink"/>
    <w:basedOn w:val="DefaultParagraphFont"/>
    <w:uiPriority w:val="99"/>
    <w:rsid w:val="000F3B4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60</Pages>
  <Words>7635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Юпи Умка</dc:creator>
  <cp:keywords/>
  <dc:description/>
  <cp:lastModifiedBy>Виктор</cp:lastModifiedBy>
  <cp:revision>3</cp:revision>
  <cp:lastPrinted>2022-05-24T22:25:00Z</cp:lastPrinted>
  <dcterms:created xsi:type="dcterms:W3CDTF">2022-06-07T12:53:00Z</dcterms:created>
  <dcterms:modified xsi:type="dcterms:W3CDTF">2022-06-07T12:54:00Z</dcterms:modified>
</cp:coreProperties>
</file>